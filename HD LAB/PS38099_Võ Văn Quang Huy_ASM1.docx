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B216" w14:textId="77777777" w:rsidR="00C377C7" w:rsidRPr="00B22743" w:rsidRDefault="00C377C7" w:rsidP="00E87414">
      <w:pPr>
        <w:spacing w:before="240" w:after="0"/>
        <w:jc w:val="both"/>
      </w:pPr>
      <w:r>
        <w:br w:type="textWrapping" w:clear="all"/>
      </w:r>
    </w:p>
    <w:p w14:paraId="7496D1B4" w14:textId="77777777" w:rsidR="00C377C7" w:rsidRPr="00592AB0" w:rsidRDefault="00E24F89" w:rsidP="00FB0C1E">
      <w:pPr>
        <w:jc w:val="center"/>
        <w:rPr>
          <w:rFonts w:cs="Times New Roman"/>
          <w:b/>
          <w:color w:val="002060"/>
          <w:sz w:val="48"/>
          <w:szCs w:val="50"/>
        </w:rPr>
      </w:pPr>
      <w:r>
        <w:rPr>
          <w:rFonts w:cs="Times New Roman"/>
          <w:b/>
          <w:color w:val="002060"/>
          <w:sz w:val="48"/>
          <w:szCs w:val="50"/>
        </w:rPr>
        <w:t>Assignment COM2012</w:t>
      </w:r>
    </w:p>
    <w:p w14:paraId="58F7CCD1" w14:textId="77777777" w:rsidR="00592AB0" w:rsidRPr="00577C23" w:rsidRDefault="00592AB0" w:rsidP="00592AB0">
      <w:pPr>
        <w:spacing w:before="240"/>
        <w:jc w:val="center"/>
        <w:rPr>
          <w:rFonts w:cs="Times New Roman"/>
          <w:b/>
          <w:color w:val="002060"/>
          <w:sz w:val="52"/>
          <w:szCs w:val="50"/>
        </w:rPr>
      </w:pPr>
    </w:p>
    <w:p w14:paraId="35795374" w14:textId="77777777" w:rsidR="00F3204D" w:rsidRPr="00592AB0" w:rsidRDefault="00F3204D" w:rsidP="00592AB0">
      <w:pPr>
        <w:spacing w:before="240" w:after="360"/>
        <w:jc w:val="center"/>
        <w:rPr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92AB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XÂY DỰNG CƠ SỞ DỮ LIỆU</w:t>
      </w:r>
      <w:r w:rsidR="00577C23" w:rsidRPr="00592AB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92AB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QUẢN LÝ</w:t>
      </w:r>
      <w:r w:rsidR="00E24F89" w:rsidRPr="00592AB0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E24F89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XUẤT HÀNG</w:t>
      </w:r>
    </w:p>
    <w:p w14:paraId="0A8367B4" w14:textId="77777777" w:rsidR="00C377C7" w:rsidRPr="00B22743" w:rsidRDefault="00C377C7" w:rsidP="00E87414">
      <w:pPr>
        <w:spacing w:before="240" w:after="0"/>
        <w:jc w:val="both"/>
        <w:rPr>
          <w:b/>
          <w:color w:val="4F81BD" w:themeColor="accent1"/>
          <w:sz w:val="40"/>
        </w:rPr>
      </w:pPr>
    </w:p>
    <w:p w14:paraId="6E2E20B5" w14:textId="7165E5DE" w:rsidR="00C377C7" w:rsidRPr="00C377C7" w:rsidRDefault="00C377C7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C377C7">
        <w:rPr>
          <w:rFonts w:ascii="Tahoma" w:hAnsi="Tahoma" w:cs="Tahoma"/>
          <w:sz w:val="32"/>
        </w:rPr>
        <w:t xml:space="preserve">Mã số sinh viên </w:t>
      </w:r>
      <w:r w:rsidRPr="00C377C7">
        <w:rPr>
          <w:rFonts w:ascii="Tahoma" w:hAnsi="Tahoma" w:cs="Tahoma"/>
          <w:sz w:val="32"/>
        </w:rPr>
        <w:tab/>
        <w:t xml:space="preserve">: </w:t>
      </w:r>
      <w:r w:rsidR="00261728">
        <w:rPr>
          <w:rFonts w:ascii="Tahoma" w:hAnsi="Tahoma" w:cs="Tahoma"/>
          <w:sz w:val="32"/>
        </w:rPr>
        <w:t>PS3</w:t>
      </w:r>
      <w:r w:rsidR="00DB0733">
        <w:rPr>
          <w:rFonts w:ascii="Tahoma" w:hAnsi="Tahoma" w:cs="Tahoma"/>
          <w:sz w:val="32"/>
        </w:rPr>
        <w:t>8367</w:t>
      </w:r>
    </w:p>
    <w:p w14:paraId="7AA9A20E" w14:textId="4A90C420" w:rsidR="00C377C7" w:rsidRPr="00C377C7" w:rsidRDefault="00C377C7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C377C7">
        <w:rPr>
          <w:rFonts w:ascii="Tahoma" w:hAnsi="Tahoma" w:cs="Tahoma"/>
          <w:sz w:val="32"/>
        </w:rPr>
        <w:t xml:space="preserve">Họ tên sinh viên </w:t>
      </w:r>
      <w:r w:rsidRPr="00C377C7">
        <w:rPr>
          <w:rFonts w:ascii="Tahoma" w:hAnsi="Tahoma" w:cs="Tahoma"/>
          <w:sz w:val="32"/>
        </w:rPr>
        <w:tab/>
        <w:t xml:space="preserve">: </w:t>
      </w:r>
      <w:r w:rsidR="00CF5F0A">
        <w:rPr>
          <w:rFonts w:ascii="Tahoma" w:hAnsi="Tahoma" w:cs="Tahoma"/>
          <w:sz w:val="32"/>
        </w:rPr>
        <w:t>Võ Văn Quang Huy</w:t>
      </w:r>
    </w:p>
    <w:p w14:paraId="58BAFF47" w14:textId="3069BC86" w:rsidR="00C377C7" w:rsidRPr="00C377C7" w:rsidRDefault="00C377C7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C377C7">
        <w:rPr>
          <w:rFonts w:ascii="Tahoma" w:hAnsi="Tahoma" w:cs="Tahoma"/>
          <w:sz w:val="32"/>
        </w:rPr>
        <w:t xml:space="preserve">Lớp </w:t>
      </w:r>
      <w:r w:rsidRPr="00C377C7">
        <w:rPr>
          <w:rFonts w:ascii="Tahoma" w:hAnsi="Tahoma" w:cs="Tahoma"/>
          <w:sz w:val="32"/>
        </w:rPr>
        <w:tab/>
        <w:t xml:space="preserve">: </w:t>
      </w:r>
      <w:r w:rsidR="00261728">
        <w:rPr>
          <w:rFonts w:ascii="Tahoma" w:hAnsi="Tahoma" w:cs="Tahoma"/>
          <w:sz w:val="32"/>
        </w:rPr>
        <w:t>SD19301</w:t>
      </w:r>
    </w:p>
    <w:p w14:paraId="18E01AF1" w14:textId="2231CF67" w:rsidR="00C377C7" w:rsidRPr="00C377C7" w:rsidRDefault="00C377C7" w:rsidP="00DC68FE">
      <w:pPr>
        <w:tabs>
          <w:tab w:val="left" w:pos="4050"/>
        </w:tabs>
        <w:spacing w:before="240"/>
        <w:ind w:left="720"/>
        <w:jc w:val="both"/>
        <w:rPr>
          <w:rFonts w:ascii="Tahoma" w:hAnsi="Tahoma" w:cs="Tahoma"/>
          <w:sz w:val="32"/>
        </w:rPr>
      </w:pPr>
      <w:r w:rsidRPr="00C377C7">
        <w:rPr>
          <w:rFonts w:ascii="Tahoma" w:hAnsi="Tahoma" w:cs="Tahoma"/>
          <w:sz w:val="32"/>
        </w:rPr>
        <w:t xml:space="preserve">Giảng viên hướng dẫn </w:t>
      </w:r>
      <w:r w:rsidRPr="00C377C7">
        <w:rPr>
          <w:rFonts w:ascii="Tahoma" w:hAnsi="Tahoma" w:cs="Tahoma"/>
          <w:sz w:val="32"/>
        </w:rPr>
        <w:tab/>
        <w:t>:</w:t>
      </w:r>
      <w:r w:rsidR="00261728">
        <w:rPr>
          <w:rFonts w:ascii="Tahoma" w:hAnsi="Tahoma" w:cs="Tahoma"/>
          <w:sz w:val="32"/>
        </w:rPr>
        <w:tab/>
        <w:t>Cô Hồ Thị Tuyết Minh</w:t>
      </w:r>
    </w:p>
    <w:p w14:paraId="6876425A" w14:textId="77777777" w:rsidR="00C377C7" w:rsidRPr="00B22743" w:rsidRDefault="00C377C7" w:rsidP="00E87414">
      <w:pPr>
        <w:spacing w:before="240" w:after="0"/>
        <w:jc w:val="both"/>
      </w:pPr>
    </w:p>
    <w:p w14:paraId="1BDC5662" w14:textId="77777777" w:rsidR="00C377C7" w:rsidRPr="00B22743" w:rsidRDefault="00C377C7" w:rsidP="00E87414">
      <w:pPr>
        <w:spacing w:before="240"/>
        <w:jc w:val="both"/>
      </w:pPr>
      <w:r w:rsidRPr="00B22743">
        <w:br w:type="page"/>
      </w:r>
    </w:p>
    <w:p w14:paraId="6EEA9F5A" w14:textId="77777777" w:rsidR="00E16291" w:rsidRDefault="00E16291" w:rsidP="00E87414">
      <w:pPr>
        <w:spacing w:before="240"/>
        <w:jc w:val="both"/>
        <w:rPr>
          <w:rStyle w:val="fontstyle01"/>
          <w:sz w:val="24"/>
          <w:szCs w:val="24"/>
        </w:rPr>
        <w:sectPr w:rsidR="00E16291" w:rsidSect="00196035">
          <w:headerReference w:type="default" r:id="rId8"/>
          <w:footerReference w:type="default" r:id="rId9"/>
          <w:headerReference w:type="first" r:id="rId10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39F030EA" w14:textId="77777777" w:rsidR="00E16291" w:rsidRPr="00592AB0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592AB0">
        <w:rPr>
          <w:rFonts w:cs="Times New Roman"/>
          <w:sz w:val="40"/>
        </w:rPr>
        <w:lastRenderedPageBreak/>
        <w:t>MỤC LỤC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14719713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91462B" w14:textId="77777777" w:rsidR="00E87414" w:rsidRDefault="00E87414">
          <w:pPr>
            <w:pStyle w:val="TOCHeading"/>
          </w:pPr>
          <w:r>
            <w:t>Contents</w:t>
          </w:r>
        </w:p>
        <w:p w14:paraId="3F0D374C" w14:textId="6C5148DB" w:rsidR="00471B43" w:rsidRDefault="00E87414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4434" w:history="1">
            <w:r w:rsidR="00471B43" w:rsidRPr="007B14D4">
              <w:rPr>
                <w:rStyle w:val="Hyperlink"/>
                <w:noProof/>
              </w:rPr>
              <w:t>Y1. PHÂN TÍCH BÀI TOÁN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_Toc156414434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3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790F3E97" w14:textId="5F91FE8E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35" w:history="1">
            <w:r w:rsidR="00471B43" w:rsidRPr="007B14D4">
              <w:rPr>
                <w:rStyle w:val="Hyperlink"/>
                <w:noProof/>
              </w:rPr>
              <w:t>&lt;&lt; Xác định các tập thực thể, các thuộc tính của tập thực thể và mối quan hệ giữa các tập thực thể.&gt;&gt;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_Toc156414435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3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58E11AD8" w14:textId="75FDC850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36" w:history="1">
            <w:r w:rsidR="00471B43" w:rsidRPr="007B14D4">
              <w:rPr>
                <w:rStyle w:val="Hyperlink"/>
                <w:noProof/>
              </w:rPr>
              <w:t>1.1: Xác định các tập thực thể, các thuộc tính của tập thực thể.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_Toc156414436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3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4ECFB133" w14:textId="33D0CB2D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37" w:history="1">
            <w:r w:rsidR="00471B43" w:rsidRPr="007B14D4">
              <w:rPr>
                <w:rStyle w:val="Hyperlink"/>
                <w:noProof/>
              </w:rPr>
              <w:t>1.2: Xác định các mối quan hệ giữa các tập thực thể.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_Toc156414437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3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10CDDE7A" w14:textId="16184566" w:rsidR="00471B43" w:rsidRDefault="00F10175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414438" w:history="1">
            <w:r w:rsidR="00471B43" w:rsidRPr="007B14D4">
              <w:rPr>
                <w:rStyle w:val="Hyperlink"/>
                <w:noProof/>
              </w:rPr>
              <w:t>Y2. . THIẾT KẾ SƠ ĐỒ QUAN HỆ ERD.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_Toc156414438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4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44DCA5D8" w14:textId="7721F2D6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39" w:history="1">
            <w:r w:rsidR="00471B43" w:rsidRPr="007B14D4">
              <w:rPr>
                <w:rStyle w:val="Hyperlink"/>
                <w:noProof/>
              </w:rPr>
              <w:t>&lt;&lt; Vẽ sơ đồ ERD mô tả mối quan hệ giữa các thực thể &gt;&gt;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_Toc156414439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4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5FD319CC" w14:textId="35D849A2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0" w:history="1">
            <w:r w:rsidR="00471B43" w:rsidRPr="007B14D4">
              <w:rPr>
                <w:rStyle w:val="Hyperlink"/>
                <w:noProof/>
              </w:rPr>
              <w:t>2.1: Vẽ sơ đồ ERD mô tả mối quan hệ giữa các thực thể.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_Toc156414440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4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40918824" w14:textId="005765B3" w:rsidR="00471B43" w:rsidRDefault="00F10175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414441" w:history="1">
            <w:r w:rsidR="00471B43" w:rsidRPr="007B14D4">
              <w:rPr>
                <w:rStyle w:val="Hyperlink"/>
                <w:noProof/>
              </w:rPr>
              <w:t>Y3. XÂY DỰNG CSDL MỨC VẬT LÝ.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_Toc156414441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5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2A20AF89" w14:textId="216D0ACC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2" w:history="1">
            <w:r w:rsidR="00471B43" w:rsidRPr="007B14D4">
              <w:rPr>
                <w:rStyle w:val="Hyperlink"/>
                <w:noProof/>
              </w:rPr>
              <w:t>&lt;&lt; Chuyển các thực thể thành các quan hệ, thiết lập các ràng buộc: khoá chính, khoá ngoại, kiểm tra, khoá duy nhất …&gt;&gt;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_Toc156414442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5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42FAE82C" w14:textId="25E7D2C2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3" w:history="1">
            <w:r w:rsidR="00471B43" w:rsidRPr="007B14D4">
              <w:rPr>
                <w:rStyle w:val="Hyperlink"/>
                <w:noProof/>
              </w:rPr>
              <w:t>&lt;&lt; Chuẩn hoá các bảng theo dạng chuẩn 3NF&gt;&gt;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_Toc156414443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5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2EA9ABD0" w14:textId="00A541E3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4" w:history="1">
            <w:r w:rsidR="00471B43" w:rsidRPr="007B14D4">
              <w:rPr>
                <w:rStyle w:val="Hyperlink"/>
                <w:noProof/>
              </w:rPr>
              <w:t>3.1: Lược đồ quan hệ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_Toc156414444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5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3E311D82" w14:textId="7803BD9C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5" w:history="1">
            <w:r w:rsidR="00471B43" w:rsidRPr="007B14D4">
              <w:rPr>
                <w:rStyle w:val="Hyperlink"/>
                <w:noProof/>
              </w:rPr>
              <w:t>3.2: Chuẩn hóa 3NF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_Toc156414445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5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7D45E0FC" w14:textId="4E9F2995" w:rsidR="00471B43" w:rsidRDefault="00F10175">
          <w:pPr>
            <w:pStyle w:val="TOC2"/>
            <w:tabs>
              <w:tab w:val="right" w:leader="dot" w:pos="8873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6414446" w:history="1">
            <w:r w:rsidR="00471B43" w:rsidRPr="007B14D4">
              <w:rPr>
                <w:rStyle w:val="Hyperlink"/>
                <w:noProof/>
              </w:rPr>
              <w:t>3.3: Xây dựng CSDL mức vật lí</w:t>
            </w:r>
            <w:r w:rsidR="00471B43">
              <w:rPr>
                <w:noProof/>
                <w:webHidden/>
              </w:rPr>
              <w:tab/>
            </w:r>
            <w:r w:rsidR="00471B43">
              <w:rPr>
                <w:noProof/>
                <w:webHidden/>
              </w:rPr>
              <w:fldChar w:fldCharType="begin"/>
            </w:r>
            <w:r w:rsidR="00471B43">
              <w:rPr>
                <w:noProof/>
                <w:webHidden/>
              </w:rPr>
              <w:instrText xml:space="preserve"> PAGEREF _Toc156414446 \h </w:instrText>
            </w:r>
            <w:r w:rsidR="00471B43">
              <w:rPr>
                <w:noProof/>
                <w:webHidden/>
              </w:rPr>
            </w:r>
            <w:r w:rsidR="00471B43">
              <w:rPr>
                <w:noProof/>
                <w:webHidden/>
              </w:rPr>
              <w:fldChar w:fldCharType="separate"/>
            </w:r>
            <w:r w:rsidR="00471B43">
              <w:rPr>
                <w:noProof/>
                <w:webHidden/>
              </w:rPr>
              <w:t>6</w:t>
            </w:r>
            <w:r w:rsidR="00471B43">
              <w:rPr>
                <w:noProof/>
                <w:webHidden/>
              </w:rPr>
              <w:fldChar w:fldCharType="end"/>
            </w:r>
          </w:hyperlink>
        </w:p>
        <w:p w14:paraId="17B18EE7" w14:textId="7CD51ECD" w:rsidR="00E87414" w:rsidRDefault="00E87414" w:rsidP="00E94AA5">
          <w:pPr>
            <w:sectPr w:rsidR="00E87414" w:rsidSect="00196035">
              <w:headerReference w:type="default" r:id="rId11"/>
              <w:footerReference w:type="first" r:id="rId12"/>
              <w:pgSz w:w="11907" w:h="16839" w:code="9"/>
              <w:pgMar w:top="1152" w:right="1152" w:bottom="1152" w:left="1152" w:header="576" w:footer="576" w:gutter="720"/>
              <w:cols w:space="720"/>
              <w:titlePg/>
              <w:docGrid w:linePitch="381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C3ECCB" w14:textId="77777777" w:rsidR="00B1647C" w:rsidRDefault="00B1647C" w:rsidP="00E24F89">
      <w:pPr>
        <w:pStyle w:val="Heading1"/>
        <w:spacing w:before="240"/>
        <w:jc w:val="both"/>
        <w:rPr>
          <w:noProof/>
        </w:rPr>
      </w:pPr>
      <w:bookmarkStart w:id="0" w:name="_Toc156414434"/>
      <w:r>
        <w:rPr>
          <w:noProof/>
        </w:rPr>
        <w:lastRenderedPageBreak/>
        <w:t xml:space="preserve">Y1. </w:t>
      </w:r>
      <w:r w:rsidR="00E24F89">
        <w:rPr>
          <w:noProof/>
        </w:rPr>
        <w:t>PHÂN TÍCH BÀI TOÁN</w:t>
      </w:r>
      <w:bookmarkEnd w:id="0"/>
    </w:p>
    <w:p w14:paraId="245FD60E" w14:textId="77777777" w:rsidR="00B1647C" w:rsidRPr="008B51E5" w:rsidRDefault="0055484F" w:rsidP="008B51E5">
      <w:pPr>
        <w:pStyle w:val="Heading2"/>
        <w:rPr>
          <w:noProof/>
          <w:color w:val="000000" w:themeColor="text1"/>
        </w:rPr>
      </w:pPr>
      <w:bookmarkStart w:id="1" w:name="_Toc156414435"/>
      <w:r w:rsidRPr="008B51E5">
        <w:rPr>
          <w:noProof/>
          <w:color w:val="000000" w:themeColor="text1"/>
        </w:rPr>
        <w:t>&lt;&lt;</w:t>
      </w:r>
      <w:r w:rsidR="00E94AA5" w:rsidRPr="008B51E5">
        <w:rPr>
          <w:color w:val="000000" w:themeColor="text1"/>
        </w:rPr>
        <w:t xml:space="preserve"> </w:t>
      </w:r>
      <w:r w:rsidR="00E94AA5" w:rsidRPr="008B51E5">
        <w:rPr>
          <w:noProof/>
          <w:color w:val="000000" w:themeColor="text1"/>
        </w:rPr>
        <w:t>Xác định các tập thực thể, các thuộc tính của tập thực thể và mối quan hệ giữa các tập thực thể.</w:t>
      </w:r>
      <w:r w:rsidRPr="008B51E5">
        <w:rPr>
          <w:noProof/>
          <w:color w:val="000000" w:themeColor="text1"/>
        </w:rPr>
        <w:t>&gt;&gt;</w:t>
      </w:r>
      <w:bookmarkEnd w:id="1"/>
    </w:p>
    <w:p w14:paraId="0BA3944E" w14:textId="77777777" w:rsidR="00E24F89" w:rsidRDefault="00E24F89" w:rsidP="00E87414">
      <w:pPr>
        <w:pStyle w:val="Heading1"/>
        <w:spacing w:before="240"/>
        <w:jc w:val="both"/>
        <w:rPr>
          <w:noProof/>
        </w:rPr>
      </w:pPr>
    </w:p>
    <w:p w14:paraId="0F0CDE9E" w14:textId="38BCCB2B" w:rsidR="00E24F89" w:rsidRDefault="00261728" w:rsidP="00261728">
      <w:pPr>
        <w:pStyle w:val="Heading2"/>
        <w:rPr>
          <w:noProof/>
        </w:rPr>
      </w:pPr>
      <w:bookmarkStart w:id="2" w:name="_Toc156414436"/>
      <w:r>
        <w:rPr>
          <w:noProof/>
        </w:rPr>
        <w:t>1.1</w:t>
      </w:r>
      <w:r w:rsidR="00047861">
        <w:rPr>
          <w:noProof/>
        </w:rPr>
        <w:t>:</w:t>
      </w:r>
      <w:r>
        <w:rPr>
          <w:noProof/>
        </w:rPr>
        <w:t xml:space="preserve"> Xác định các tập thực thể, các thuộc tính của tập thực thể.</w:t>
      </w:r>
      <w:bookmarkEnd w:id="2"/>
    </w:p>
    <w:p w14:paraId="314E11AE" w14:textId="77777777" w:rsidR="00047861" w:rsidRDefault="00261728" w:rsidP="00261728">
      <w:r>
        <w:t>_ Loại</w:t>
      </w:r>
      <w:r w:rsidR="00047861">
        <w:t xml:space="preserve"> hàng: Tên loại</w:t>
      </w:r>
    </w:p>
    <w:p w14:paraId="03CB80C0" w14:textId="35F024E9" w:rsidR="00047861" w:rsidRDefault="00047861" w:rsidP="00261728">
      <w:r>
        <w:t>_Mặt hàng: Mã mặt hàng, Tên mặt hàng, Đơn vị tính, Đơn giá</w:t>
      </w:r>
    </w:p>
    <w:p w14:paraId="0EDDAAD2" w14:textId="77777777" w:rsidR="00047861" w:rsidRDefault="00047861" w:rsidP="00261728">
      <w:r>
        <w:t>_Cửa hàng: Mã cửa hàng, Tên cửa hàng, Địa chỉ, Số điện thoại</w:t>
      </w:r>
    </w:p>
    <w:p w14:paraId="6435B4F8" w14:textId="77777777" w:rsidR="00047861" w:rsidRDefault="00047861" w:rsidP="00261728">
      <w:r>
        <w:t>_Phiếu xuất hàng: Mã phiếu xuất, Tên phiếu xuất, Ngày lập, Ngày xuất, Ghi chú, Thành tiền</w:t>
      </w:r>
    </w:p>
    <w:p w14:paraId="4945994D" w14:textId="77777777" w:rsidR="00047861" w:rsidRDefault="00047861" w:rsidP="00047861">
      <w:pPr>
        <w:pStyle w:val="Heading2"/>
      </w:pPr>
      <w:bookmarkStart w:id="3" w:name="_Toc156414437"/>
      <w:r>
        <w:t>1.2: Xác định các mối quan hệ giữa các tập thực thể.</w:t>
      </w:r>
      <w:bookmarkEnd w:id="3"/>
    </w:p>
    <w:p w14:paraId="2326F04A" w14:textId="77777777" w:rsidR="00471B43" w:rsidRPr="00471B43" w:rsidRDefault="00471B43" w:rsidP="00471B43"/>
    <w:p w14:paraId="0F8B1814" w14:textId="77777777" w:rsidR="00047861" w:rsidRDefault="00047861" w:rsidP="00047861">
      <w:r>
        <w:t>_Loại hàng(1) – Mặt hàng(N)</w:t>
      </w:r>
    </w:p>
    <w:p w14:paraId="26907731" w14:textId="77777777" w:rsidR="00047861" w:rsidRDefault="00047861" w:rsidP="00047861">
      <w:r>
        <w:t>_Cửa hàng(1) – Phiếu xuất hàng(N)</w:t>
      </w:r>
    </w:p>
    <w:p w14:paraId="1D7D372D" w14:textId="4DD957B5" w:rsidR="00047861" w:rsidRPr="00047861" w:rsidRDefault="00047861" w:rsidP="00047861">
      <w:pPr>
        <w:sectPr w:rsidR="00047861" w:rsidRPr="00047861" w:rsidSect="00196035">
          <w:footerReference w:type="default" r:id="rId13"/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>
        <w:t>_Phiếu xuất hàng(N) – Mặt hàng(N)</w:t>
      </w:r>
    </w:p>
    <w:p w14:paraId="67BA6DB8" w14:textId="77777777" w:rsidR="00B1647C" w:rsidRDefault="00B1647C" w:rsidP="00E87414">
      <w:pPr>
        <w:pStyle w:val="Heading1"/>
        <w:spacing w:before="240"/>
        <w:jc w:val="both"/>
        <w:rPr>
          <w:noProof/>
        </w:rPr>
      </w:pPr>
      <w:bookmarkStart w:id="4" w:name="_Toc156414438"/>
      <w:r>
        <w:rPr>
          <w:noProof/>
        </w:rPr>
        <w:lastRenderedPageBreak/>
        <w:t xml:space="preserve">Y2. </w:t>
      </w:r>
      <w:r w:rsidR="00E24F89" w:rsidRPr="00E24F89">
        <w:rPr>
          <w:noProof/>
        </w:rPr>
        <w:t>. THIẾT KẾ SƠ ĐỒ QUAN HỆ ERD.</w:t>
      </w:r>
      <w:bookmarkEnd w:id="4"/>
    </w:p>
    <w:p w14:paraId="76102AC5" w14:textId="77777777" w:rsidR="00B1647C" w:rsidRPr="008B51E5" w:rsidRDefault="0055484F" w:rsidP="008B51E5">
      <w:pPr>
        <w:pStyle w:val="Heading2"/>
        <w:rPr>
          <w:noProof/>
          <w:color w:val="000000" w:themeColor="text1"/>
        </w:rPr>
      </w:pPr>
      <w:bookmarkStart w:id="5" w:name="_Toc156414439"/>
      <w:r w:rsidRPr="008B51E5">
        <w:rPr>
          <w:noProof/>
          <w:color w:val="000000" w:themeColor="text1"/>
        </w:rPr>
        <w:t>&lt;&lt;</w:t>
      </w:r>
      <w:r w:rsidR="00B1647C" w:rsidRPr="008B51E5">
        <w:rPr>
          <w:noProof/>
          <w:color w:val="000000" w:themeColor="text1"/>
        </w:rPr>
        <w:t xml:space="preserve"> </w:t>
      </w:r>
      <w:r w:rsidR="00E94AA5" w:rsidRPr="008B51E5">
        <w:rPr>
          <w:noProof/>
          <w:color w:val="000000" w:themeColor="text1"/>
        </w:rPr>
        <w:t>Vẽ sơ đồ ERD mô tả mối quan hệ giữa các thực thể</w:t>
      </w:r>
      <w:r w:rsidR="00B1647C" w:rsidRPr="008B51E5">
        <w:rPr>
          <w:noProof/>
          <w:color w:val="000000" w:themeColor="text1"/>
        </w:rPr>
        <w:t xml:space="preserve"> </w:t>
      </w:r>
      <w:r w:rsidRPr="008B51E5">
        <w:rPr>
          <w:noProof/>
          <w:color w:val="000000" w:themeColor="text1"/>
        </w:rPr>
        <w:t>&gt;&gt;</w:t>
      </w:r>
      <w:bookmarkEnd w:id="5"/>
    </w:p>
    <w:p w14:paraId="6545BC3A" w14:textId="77777777" w:rsidR="00E24F89" w:rsidRDefault="00E24F89" w:rsidP="00E87414">
      <w:pPr>
        <w:spacing w:before="240"/>
        <w:jc w:val="both"/>
        <w:rPr>
          <w:i/>
          <w:noProof/>
          <w:sz w:val="24"/>
        </w:rPr>
      </w:pPr>
    </w:p>
    <w:p w14:paraId="0AEAF0A6" w14:textId="77777777" w:rsidR="00E24F89" w:rsidRDefault="00321DA4" w:rsidP="00321DA4">
      <w:pPr>
        <w:pStyle w:val="Heading2"/>
        <w:rPr>
          <w:noProof/>
        </w:rPr>
      </w:pPr>
      <w:bookmarkStart w:id="6" w:name="_Toc156414440"/>
      <w:r>
        <w:rPr>
          <w:noProof/>
        </w:rPr>
        <w:t>2.1: Vẽ sơ đồ ERD mô tả mối quan hệ giữa các thực thể.</w:t>
      </w:r>
      <w:bookmarkEnd w:id="6"/>
    </w:p>
    <w:p w14:paraId="4179E50D" w14:textId="5911C761" w:rsidR="00321DA4" w:rsidRPr="00321DA4" w:rsidRDefault="00321DA4" w:rsidP="00321DA4">
      <w:r w:rsidRPr="00321DA4">
        <w:rPr>
          <w:noProof/>
        </w:rPr>
        <w:drawing>
          <wp:inline distT="0" distB="0" distL="0" distR="0" wp14:anchorId="1A1AC9BA" wp14:editId="667CE82F">
            <wp:extent cx="5640705" cy="3138805"/>
            <wp:effectExtent l="0" t="0" r="0" b="4445"/>
            <wp:docPr id="2355044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04442" name="Picture 1" descr="A diagram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F63B" w14:textId="393AC16B" w:rsidR="00321DA4" w:rsidRPr="00321DA4" w:rsidRDefault="00321DA4" w:rsidP="00321DA4">
      <w:pPr>
        <w:sectPr w:rsidR="00321DA4" w:rsidRPr="00321DA4" w:rsidSect="00196035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6CBD0441" w14:textId="77777777" w:rsidR="00E24F89" w:rsidRDefault="00B1647C" w:rsidP="00E24F89">
      <w:pPr>
        <w:pStyle w:val="Heading1"/>
        <w:spacing w:before="240"/>
        <w:jc w:val="both"/>
        <w:rPr>
          <w:noProof/>
        </w:rPr>
      </w:pPr>
      <w:bookmarkStart w:id="7" w:name="_Toc156414441"/>
      <w:r>
        <w:rPr>
          <w:noProof/>
        </w:rPr>
        <w:lastRenderedPageBreak/>
        <w:t xml:space="preserve">Y3. </w:t>
      </w:r>
      <w:r w:rsidR="00E94AA5" w:rsidRPr="00E94AA5">
        <w:rPr>
          <w:noProof/>
        </w:rPr>
        <w:t>XÂY DỰNG CSDL MỨC VẬT LÝ</w:t>
      </w:r>
      <w:r w:rsidR="00E94AA5">
        <w:rPr>
          <w:noProof/>
        </w:rPr>
        <w:t>.</w:t>
      </w:r>
      <w:bookmarkEnd w:id="7"/>
    </w:p>
    <w:p w14:paraId="2A59351D" w14:textId="77777777" w:rsidR="007E4CA3" w:rsidRPr="008B51E5" w:rsidRDefault="00E94AA5" w:rsidP="008B51E5">
      <w:pPr>
        <w:pStyle w:val="Heading2"/>
        <w:rPr>
          <w:noProof/>
          <w:color w:val="000000" w:themeColor="text1"/>
        </w:rPr>
      </w:pPr>
      <w:bookmarkStart w:id="8" w:name="_Toc156414442"/>
      <w:r w:rsidRPr="008B51E5">
        <w:rPr>
          <w:noProof/>
          <w:color w:val="000000" w:themeColor="text1"/>
        </w:rPr>
        <w:t>&lt;&lt; Chuyển các thực thể thành các quan hệ, thiết lập các ràng buộc: khoá chính, khoá ngoại, kiểm tra, khoá duy nhất …&gt;&gt;</w:t>
      </w:r>
      <w:bookmarkEnd w:id="8"/>
    </w:p>
    <w:p w14:paraId="3B576AFC" w14:textId="77777777" w:rsidR="00E94AA5" w:rsidRDefault="00E94AA5" w:rsidP="008B51E5">
      <w:pPr>
        <w:pStyle w:val="Heading2"/>
        <w:rPr>
          <w:noProof/>
          <w:color w:val="000000" w:themeColor="text1"/>
        </w:rPr>
      </w:pPr>
      <w:bookmarkStart w:id="9" w:name="_Toc156414443"/>
      <w:r w:rsidRPr="008B51E5">
        <w:rPr>
          <w:noProof/>
          <w:color w:val="000000" w:themeColor="text1"/>
        </w:rPr>
        <w:t>&lt;&lt; Chuẩn hoá các bảng theo dạng chuẩn 3NF&gt;&gt;</w:t>
      </w:r>
      <w:bookmarkEnd w:id="9"/>
    </w:p>
    <w:p w14:paraId="2F2B4132" w14:textId="2D02707E" w:rsidR="00321DA4" w:rsidRDefault="0041581D" w:rsidP="00321DA4">
      <w:pPr>
        <w:pStyle w:val="Heading2"/>
      </w:pPr>
      <w:bookmarkStart w:id="10" w:name="_Toc156414444"/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1A26A30" wp14:editId="6F2D39BE">
                <wp:simplePos x="0" y="0"/>
                <wp:positionH relativeFrom="column">
                  <wp:posOffset>2534773</wp:posOffset>
                </wp:positionH>
                <wp:positionV relativeFrom="paragraph">
                  <wp:posOffset>249555</wp:posOffset>
                </wp:positionV>
                <wp:extent cx="597877" cy="310368"/>
                <wp:effectExtent l="0" t="0" r="12065" b="13970"/>
                <wp:wrapNone/>
                <wp:docPr id="16054686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1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909D1" w14:textId="7430284D" w:rsidR="0041581D" w:rsidRDefault="0041581D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6A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9.6pt;margin-top:19.65pt;width:47.1pt;height:24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" fillcolor="white [3201]" strokeweight=".5pt">
                <v:textbox>
                  <w:txbxContent>
                    <w:p w14:paraId="222909D1" w14:textId="7430284D" w:rsidR="0041581D" w:rsidRDefault="0041581D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321DA4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E58C5D7" wp14:editId="54D01A6A">
                <wp:simplePos x="0" y="0"/>
                <wp:positionH relativeFrom="column">
                  <wp:posOffset>3448050</wp:posOffset>
                </wp:positionH>
                <wp:positionV relativeFrom="paragraph">
                  <wp:posOffset>322727</wp:posOffset>
                </wp:positionV>
                <wp:extent cx="2156460" cy="655955"/>
                <wp:effectExtent l="0" t="0" r="15240" b="10795"/>
                <wp:wrapNone/>
                <wp:docPr id="1608079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55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59F0E" w14:textId="55660509" w:rsidR="00321DA4" w:rsidRPr="00321DA4" w:rsidRDefault="00321DA4" w:rsidP="00321DA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Mặt hàng(</w:t>
                            </w:r>
                            <w:r w:rsidRPr="00321DA4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MH</w:t>
                            </w:r>
                            <w:r>
                              <w:t>, Tên MH, ĐVT, Giá)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8C5D7" id="Text Box 1" o:spid="_x0000_s1027" type="#_x0000_t202" style="position:absolute;margin-left:271.5pt;margin-top:25.4pt;width:169.8pt;height:51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" fillcolor="white [3201]" strokeweight=".5pt">
                <v:textbox>
                  <w:txbxContent>
                    <w:p w14:paraId="03559F0E" w14:textId="55660509" w:rsidR="00321DA4" w:rsidRPr="00321DA4" w:rsidRDefault="00321DA4" w:rsidP="00321DA4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Mặt hàng(</w:t>
                      </w:r>
                      <w:r w:rsidRPr="00321DA4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MH</w:t>
                      </w:r>
                      <w:r>
                        <w:t>, Tên MH, ĐVT, Giá)</w:t>
                      </w:r>
                    </w:p>
                  </w:txbxContent>
                </v:textbox>
              </v:shape>
            </w:pict>
          </mc:Fallback>
        </mc:AlternateContent>
      </w:r>
      <w:r w:rsidR="00321DA4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FC433C3" wp14:editId="6A92FA1B">
                <wp:simplePos x="0" y="0"/>
                <wp:positionH relativeFrom="column">
                  <wp:posOffset>1172</wp:posOffset>
                </wp:positionH>
                <wp:positionV relativeFrom="paragraph">
                  <wp:posOffset>350080</wp:posOffset>
                </wp:positionV>
                <wp:extent cx="2157046" cy="656493"/>
                <wp:effectExtent l="0" t="0" r="15240" b="10795"/>
                <wp:wrapNone/>
                <wp:docPr id="2594748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FDC79" w14:textId="5185C053" w:rsidR="00321DA4" w:rsidRPr="00321DA4" w:rsidRDefault="00321DA4" w:rsidP="00321DA4">
                            <w:pPr>
                              <w:jc w:val="center"/>
                            </w:pPr>
                            <w:r w:rsidRPr="00321DA4">
                              <w:rPr>
                                <w:b/>
                                <w:bCs/>
                              </w:rPr>
                              <w:t>Loại hàng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321DA4">
                              <w:rPr>
                                <w:u w:val="single"/>
                              </w:rPr>
                              <w:t>Mã loại</w:t>
                            </w:r>
                            <w:r>
                              <w:t>, Tên loại)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433C3" id="_x0000_s1028" type="#_x0000_t202" style="position:absolute;margin-left:.1pt;margin-top:27.55pt;width:169.85pt;height:51.7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" fillcolor="white [3201]" strokeweight=".5pt">
                <v:textbox>
                  <w:txbxContent>
                    <w:p w14:paraId="73BFDC79" w14:textId="5185C053" w:rsidR="00321DA4" w:rsidRPr="00321DA4" w:rsidRDefault="00321DA4" w:rsidP="00321DA4">
                      <w:pPr>
                        <w:jc w:val="center"/>
                      </w:pPr>
                      <w:r w:rsidRPr="00321DA4">
                        <w:rPr>
                          <w:b/>
                          <w:bCs/>
                        </w:rPr>
                        <w:t>Loại hàng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321DA4">
                        <w:rPr>
                          <w:u w:val="single"/>
                        </w:rPr>
                        <w:t>Mã loại</w:t>
                      </w:r>
                      <w:r>
                        <w:t>, Tên loại)</w:t>
                      </w:r>
                    </w:p>
                  </w:txbxContent>
                </v:textbox>
              </v:shape>
            </w:pict>
          </mc:Fallback>
        </mc:AlternateContent>
      </w:r>
      <w:r w:rsidR="00321DA4">
        <w:t>3.1: Lược đồ quan hệ</w:t>
      </w:r>
      <w:bookmarkEnd w:id="10"/>
    </w:p>
    <w:p w14:paraId="2F929CB0" w14:textId="113E6661" w:rsidR="00321DA4" w:rsidRDefault="0041581D" w:rsidP="00321DA4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1EA404D" wp14:editId="361411C4">
                <wp:simplePos x="0" y="0"/>
                <wp:positionH relativeFrom="column">
                  <wp:posOffset>3951800</wp:posOffset>
                </wp:positionH>
                <wp:positionV relativeFrom="paragraph">
                  <wp:posOffset>984738</wp:posOffset>
                </wp:positionV>
                <wp:extent cx="647211" cy="310368"/>
                <wp:effectExtent l="0" t="0" r="19685" b="13970"/>
                <wp:wrapNone/>
                <wp:docPr id="19578507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11" cy="31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2A4E4" w14:textId="7EA3B34E" w:rsidR="0041581D" w:rsidRDefault="0041581D" w:rsidP="0041581D">
                            <w:r>
                              <w:t>(N-N)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404D" id="_x0000_s1029" type="#_x0000_t202" style="position:absolute;margin-left:311.15pt;margin-top:77.55pt;width:50.95pt;height:2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" fillcolor="white [3201]" strokeweight=".5pt">
                <v:textbox>
                  <w:txbxContent>
                    <w:p w14:paraId="46C2A4E4" w14:textId="7EA3B34E" w:rsidR="0041581D" w:rsidRDefault="0041581D" w:rsidP="0041581D">
                      <w:r>
                        <w:t>(N-N)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636DC9" wp14:editId="105923E4">
                <wp:simplePos x="0" y="0"/>
                <wp:positionH relativeFrom="column">
                  <wp:posOffset>3006969</wp:posOffset>
                </wp:positionH>
                <wp:positionV relativeFrom="paragraph">
                  <wp:posOffset>2695673</wp:posOffset>
                </wp:positionV>
                <wp:extent cx="597877" cy="310368"/>
                <wp:effectExtent l="0" t="0" r="12065" b="13970"/>
                <wp:wrapNone/>
                <wp:docPr id="4817634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10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5D373" w14:textId="77777777" w:rsidR="0041581D" w:rsidRDefault="0041581D" w:rsidP="0041581D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6DC9" id="_x0000_s1030" type="#_x0000_t202" style="position:absolute;margin-left:236.75pt;margin-top:212.25pt;width:47.1pt;height:2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" fillcolor="white [3201]" strokeweight=".5pt">
                <v:textbox>
                  <w:txbxContent>
                    <w:p w14:paraId="4865D373" w14:textId="77777777" w:rsidR="0041581D" w:rsidRDefault="0041581D" w:rsidP="0041581D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C7908E" wp14:editId="03187DE8">
                <wp:simplePos x="0" y="0"/>
                <wp:positionH relativeFrom="column">
                  <wp:posOffset>2914357</wp:posOffset>
                </wp:positionH>
                <wp:positionV relativeFrom="paragraph">
                  <wp:posOffset>2391703</wp:posOffset>
                </wp:positionV>
                <wp:extent cx="23446" cy="937846"/>
                <wp:effectExtent l="76200" t="38100" r="72390" b="15240"/>
                <wp:wrapNone/>
                <wp:docPr id="8031512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46" cy="937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95DE0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9.5pt;margin-top:188.3pt;width:1.85pt;height:73.85pt;flip:x 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978245" wp14:editId="369BAC6F">
                <wp:simplePos x="0" y="0"/>
                <wp:positionH relativeFrom="column">
                  <wp:posOffset>3025726</wp:posOffset>
                </wp:positionH>
                <wp:positionV relativeFrom="paragraph">
                  <wp:posOffset>691857</wp:posOffset>
                </wp:positionV>
                <wp:extent cx="1441939" cy="697523"/>
                <wp:effectExtent l="38100" t="0" r="25400" b="64770"/>
                <wp:wrapNone/>
                <wp:docPr id="15012224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939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658FDBF" id="Straight Arrow Connector 3" o:spid="_x0000_s1026" type="#_x0000_t32" style="position:absolute;margin-left:238.25pt;margin-top:54.5pt;width:113.55pt;height:54.9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84D894" wp14:editId="2B35C236">
                <wp:simplePos x="0" y="0"/>
                <wp:positionH relativeFrom="column">
                  <wp:posOffset>2216834</wp:posOffset>
                </wp:positionH>
                <wp:positionV relativeFrom="paragraph">
                  <wp:posOffset>246380</wp:posOffset>
                </wp:positionV>
                <wp:extent cx="1160584" cy="11723"/>
                <wp:effectExtent l="0" t="76200" r="20955" b="83820"/>
                <wp:wrapNone/>
                <wp:docPr id="6239452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58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6ABF19E" id="Straight Arrow Connector 2" o:spid="_x0000_s1026" type="#_x0000_t32" style="position:absolute;margin-left:174.55pt;margin-top:19.4pt;width:91.4pt;height:.9pt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" strokecolor="#bc4542 [3045]">
                <v:stroke endarrow="block"/>
              </v:shape>
            </w:pict>
          </mc:Fallback>
        </mc:AlternateContent>
      </w:r>
      <w:r w:rsidR="002A172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BD57E8" wp14:editId="332A03E3">
                <wp:simplePos x="0" y="0"/>
                <wp:positionH relativeFrom="column">
                  <wp:posOffset>1893277</wp:posOffset>
                </wp:positionH>
                <wp:positionV relativeFrom="paragraph">
                  <wp:posOffset>3410585</wp:posOffset>
                </wp:positionV>
                <wp:extent cx="2157046" cy="656493"/>
                <wp:effectExtent l="0" t="0" r="15240" b="10795"/>
                <wp:wrapNone/>
                <wp:docPr id="5559163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046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C18B7" w14:textId="34BCC78B" w:rsidR="002A172D" w:rsidRPr="00321DA4" w:rsidRDefault="002A172D" w:rsidP="002A172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Cửa hàng(</w:t>
                            </w:r>
                            <w:r w:rsidRPr="00321DA4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CH</w:t>
                            </w:r>
                            <w:r>
                              <w:t>, Tên CH,Địa chỉ, Email, SĐT)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D57E8" id="_x0000_s1031" type="#_x0000_t202" style="position:absolute;margin-left:149.1pt;margin-top:268.55pt;width:169.85pt;height:51.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" fillcolor="white [3201]" strokeweight=".5pt">
                <v:textbox>
                  <w:txbxContent>
                    <w:p w14:paraId="45DC18B7" w14:textId="34BCC78B" w:rsidR="002A172D" w:rsidRPr="00321DA4" w:rsidRDefault="002A172D" w:rsidP="002A172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Cửa hàng(</w:t>
                      </w:r>
                      <w:r w:rsidRPr="00321DA4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CH</w:t>
                      </w:r>
                      <w:r>
                        <w:t>, Tên CH,Địa chỉ, Email, SĐT)</w:t>
                      </w:r>
                    </w:p>
                  </w:txbxContent>
                </v:textbox>
              </v:shape>
            </w:pict>
          </mc:Fallback>
        </mc:AlternateContent>
      </w:r>
      <w:r w:rsidR="00321DA4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C9C90B" wp14:editId="44F0104D">
                <wp:simplePos x="0" y="0"/>
                <wp:positionH relativeFrom="column">
                  <wp:posOffset>1853418</wp:posOffset>
                </wp:positionH>
                <wp:positionV relativeFrom="paragraph">
                  <wp:posOffset>1465580</wp:posOffset>
                </wp:positionV>
                <wp:extent cx="2121877" cy="861646"/>
                <wp:effectExtent l="0" t="0" r="12065" b="15240"/>
                <wp:wrapNone/>
                <wp:docPr id="9512332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877" cy="861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A2245" w14:textId="7162B8AF" w:rsidR="00321DA4" w:rsidRPr="00321DA4" w:rsidRDefault="002A172D" w:rsidP="00321DA4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Phiếu xuất</w:t>
                            </w:r>
                            <w:r w:rsidR="00321DA4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321DA4" w:rsidRPr="00321DA4">
                              <w:rPr>
                                <w:u w:val="single"/>
                              </w:rPr>
                              <w:t xml:space="preserve">Mã </w:t>
                            </w:r>
                            <w:r>
                              <w:rPr>
                                <w:u w:val="single"/>
                              </w:rPr>
                              <w:t>PX</w:t>
                            </w:r>
                            <w:r w:rsidR="00321DA4">
                              <w:t xml:space="preserve">, Tên </w:t>
                            </w:r>
                            <w:r>
                              <w:t>PX,Ngày lập, Ngày xuất,TT</w:t>
                            </w:r>
                            <w:r w:rsidR="00321DA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C90B" id="_x0000_s1032" type="#_x0000_t202" style="position:absolute;margin-left:145.95pt;margin-top:115.4pt;width:167.1pt;height:67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" fillcolor="white [3201]" strokeweight=".5pt">
                <v:textbox>
                  <w:txbxContent>
                    <w:p w14:paraId="51EA2245" w14:textId="7162B8AF" w:rsidR="00321DA4" w:rsidRPr="00321DA4" w:rsidRDefault="002A172D" w:rsidP="00321DA4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Phiếu xuất</w:t>
                      </w:r>
                      <w:r w:rsidR="00321DA4">
                        <w:rPr>
                          <w:b/>
                          <w:bCs/>
                        </w:rPr>
                        <w:t>(</w:t>
                      </w:r>
                      <w:r w:rsidR="00321DA4" w:rsidRPr="00321DA4">
                        <w:rPr>
                          <w:u w:val="single"/>
                        </w:rPr>
                        <w:t xml:space="preserve">Mã </w:t>
                      </w:r>
                      <w:r>
                        <w:rPr>
                          <w:u w:val="single"/>
                        </w:rPr>
                        <w:t>PX</w:t>
                      </w:r>
                      <w:r w:rsidR="00321DA4">
                        <w:t xml:space="preserve">, Tên </w:t>
                      </w:r>
                      <w:r>
                        <w:t>PX,Ngày lập, Ngày xuất,TT</w:t>
                      </w:r>
                      <w:r w:rsidR="00321DA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0832431" w14:textId="77777777" w:rsidR="0041581D" w:rsidRPr="0041581D" w:rsidRDefault="0041581D" w:rsidP="0041581D"/>
    <w:p w14:paraId="3180E1F7" w14:textId="77777777" w:rsidR="0041581D" w:rsidRPr="0041581D" w:rsidRDefault="0041581D" w:rsidP="0041581D"/>
    <w:p w14:paraId="4250D345" w14:textId="77777777" w:rsidR="0041581D" w:rsidRPr="0041581D" w:rsidRDefault="0041581D" w:rsidP="0041581D"/>
    <w:p w14:paraId="0C048776" w14:textId="77777777" w:rsidR="0041581D" w:rsidRPr="0041581D" w:rsidRDefault="0041581D" w:rsidP="0041581D"/>
    <w:p w14:paraId="76112FD9" w14:textId="77777777" w:rsidR="0041581D" w:rsidRPr="0041581D" w:rsidRDefault="0041581D" w:rsidP="0041581D"/>
    <w:p w14:paraId="2E41BD24" w14:textId="77777777" w:rsidR="0041581D" w:rsidRPr="0041581D" w:rsidRDefault="0041581D" w:rsidP="0041581D"/>
    <w:p w14:paraId="026A5CB6" w14:textId="77777777" w:rsidR="0041581D" w:rsidRPr="0041581D" w:rsidRDefault="0041581D" w:rsidP="0041581D"/>
    <w:p w14:paraId="781E5D9B" w14:textId="77777777" w:rsidR="0041581D" w:rsidRPr="0041581D" w:rsidRDefault="0041581D" w:rsidP="0041581D"/>
    <w:p w14:paraId="71D93333" w14:textId="77777777" w:rsidR="0041581D" w:rsidRPr="0041581D" w:rsidRDefault="0041581D" w:rsidP="0041581D"/>
    <w:p w14:paraId="4DDA0F20" w14:textId="77777777" w:rsidR="0041581D" w:rsidRPr="0041581D" w:rsidRDefault="0041581D" w:rsidP="0041581D"/>
    <w:p w14:paraId="5D627DFF" w14:textId="77777777" w:rsidR="0041581D" w:rsidRDefault="0041581D" w:rsidP="0041581D"/>
    <w:p w14:paraId="1C5ED385" w14:textId="427AAE58" w:rsidR="0041581D" w:rsidRDefault="0041581D" w:rsidP="0041581D">
      <w:pPr>
        <w:pStyle w:val="Heading2"/>
      </w:pPr>
      <w:bookmarkStart w:id="11" w:name="_Toc156414445"/>
      <w:r>
        <w:t>3.2: Chuẩn hóa 3NF</w:t>
      </w:r>
      <w:bookmarkEnd w:id="11"/>
    </w:p>
    <w:p w14:paraId="66BFE561" w14:textId="0A4B7006" w:rsidR="0041581D" w:rsidRDefault="00D10DE3" w:rsidP="004158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83EB5" wp14:editId="4C1ED389">
                <wp:simplePos x="0" y="0"/>
                <wp:positionH relativeFrom="column">
                  <wp:posOffset>-930568</wp:posOffset>
                </wp:positionH>
                <wp:positionV relativeFrom="paragraph">
                  <wp:posOffset>139407</wp:posOffset>
                </wp:positionV>
                <wp:extent cx="597877" cy="322384"/>
                <wp:effectExtent l="0" t="0" r="12065" b="20955"/>
                <wp:wrapNone/>
                <wp:docPr id="152980197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2A780" w14:textId="43B84531" w:rsidR="00D10DE3" w:rsidRDefault="00D10DE3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3EB5" id="Text Box 15" o:spid="_x0000_s1033" type="#_x0000_t202" style="position:absolute;margin-left:-73.25pt;margin-top:11pt;width:47.1pt;height:2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" fillcolor="white [3201]" strokeweight=".5pt">
                <v:textbox>
                  <w:txbxContent>
                    <w:p w14:paraId="0E82A780" w14:textId="43B84531" w:rsidR="00D10DE3" w:rsidRDefault="00D10DE3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 w:rsidR="0041581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6C4B28" wp14:editId="3368E105">
                <wp:simplePos x="0" y="0"/>
                <wp:positionH relativeFrom="column">
                  <wp:posOffset>-203982</wp:posOffset>
                </wp:positionH>
                <wp:positionV relativeFrom="paragraph">
                  <wp:posOffset>74979</wp:posOffset>
                </wp:positionV>
                <wp:extent cx="158262" cy="445477"/>
                <wp:effectExtent l="0" t="0" r="13335" b="12065"/>
                <wp:wrapNone/>
                <wp:docPr id="664822310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4454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43E790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-16.05pt;margin-top:5.9pt;width:12.45pt;height:35.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" adj="639" strokecolor="#4579b8 [3044]"/>
            </w:pict>
          </mc:Fallback>
        </mc:AlternateContent>
      </w:r>
      <w:r w:rsidR="0041581D">
        <w:t>Loại hàng(</w:t>
      </w:r>
      <w:r w:rsidR="0041581D" w:rsidRPr="0041581D">
        <w:rPr>
          <w:u w:val="single"/>
        </w:rPr>
        <w:t>Mã loại</w:t>
      </w:r>
      <w:r w:rsidR="0041581D">
        <w:t>, Tên loại)</w:t>
      </w:r>
    </w:p>
    <w:p w14:paraId="65F5B045" w14:textId="0321E668" w:rsidR="0041581D" w:rsidRDefault="00D10DE3" w:rsidP="0041581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CD960F" wp14:editId="5F965A31">
                <wp:simplePos x="0" y="0"/>
                <wp:positionH relativeFrom="column">
                  <wp:posOffset>5275384</wp:posOffset>
                </wp:positionH>
                <wp:positionV relativeFrom="paragraph">
                  <wp:posOffset>294542</wp:posOffset>
                </wp:positionV>
                <wp:extent cx="597877" cy="322384"/>
                <wp:effectExtent l="0" t="0" r="12065" b="20955"/>
                <wp:wrapNone/>
                <wp:docPr id="8644747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A6F318" w14:textId="77777777" w:rsidR="00D10DE3" w:rsidRDefault="00D10DE3" w:rsidP="00D10DE3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960F" id="_x0000_s1034" type="#_x0000_t202" style="position:absolute;margin-left:415.4pt;margin-top:23.2pt;width:47.1pt;height:2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" fillcolor="white [3201]" strokeweight=".5pt">
                <v:textbox>
                  <w:txbxContent>
                    <w:p w14:paraId="05A6F318" w14:textId="77777777" w:rsidR="00D10DE3" w:rsidRDefault="00D10DE3" w:rsidP="00D10DE3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A30E" wp14:editId="7D9E8DBA">
                <wp:simplePos x="0" y="0"/>
                <wp:positionH relativeFrom="column">
                  <wp:posOffset>4948311</wp:posOffset>
                </wp:positionH>
                <wp:positionV relativeFrom="paragraph">
                  <wp:posOffset>69948</wp:posOffset>
                </wp:positionV>
                <wp:extent cx="193431" cy="767861"/>
                <wp:effectExtent l="0" t="0" r="16510" b="13335"/>
                <wp:wrapNone/>
                <wp:docPr id="133029056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7678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FD3EA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389.65pt;margin-top:5.5pt;width:15.25pt;height:6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" adj="453" strokecolor="#4579b8 [3044]"/>
            </w:pict>
          </mc:Fallback>
        </mc:AlternateContent>
      </w:r>
      <w:r w:rsidR="0041581D">
        <w:t>Mặt hàng(</w:t>
      </w:r>
      <w:r w:rsidR="0041581D" w:rsidRPr="0041581D">
        <w:rPr>
          <w:u w:val="single"/>
        </w:rPr>
        <w:t>Mã MH</w:t>
      </w:r>
      <w:r w:rsidR="0041581D">
        <w:t xml:space="preserve">, Tên MH, ĐVT, Giá, </w:t>
      </w:r>
      <w:r w:rsidR="0041581D" w:rsidRPr="0041581D">
        <w:rPr>
          <w:i/>
          <w:iCs/>
          <w:color w:val="FF0000"/>
        </w:rPr>
        <w:t>Mã loại</w:t>
      </w:r>
      <w:r w:rsidR="0041581D">
        <w:t>)</w:t>
      </w:r>
    </w:p>
    <w:p w14:paraId="548B372A" w14:textId="1BEC4820" w:rsidR="0041581D" w:rsidRDefault="00D10DE3" w:rsidP="0041581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C1E42" wp14:editId="42244CE6">
                <wp:simplePos x="0" y="0"/>
                <wp:positionH relativeFrom="column">
                  <wp:posOffset>4420088</wp:posOffset>
                </wp:positionH>
                <wp:positionV relativeFrom="paragraph">
                  <wp:posOffset>351155</wp:posOffset>
                </wp:positionV>
                <wp:extent cx="486508" cy="257908"/>
                <wp:effectExtent l="0" t="0" r="27940" b="27940"/>
                <wp:wrapNone/>
                <wp:docPr id="40017888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508" cy="257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D583A" w14:textId="77777777" w:rsidR="00D10DE3" w:rsidRPr="00D10DE3" w:rsidRDefault="00D10DE3" w:rsidP="00D10D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10DE3">
                              <w:rPr>
                                <w:sz w:val="20"/>
                                <w:szCs w:val="20"/>
                              </w:rP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1E42" id="_x0000_s1035" type="#_x0000_t202" style="position:absolute;margin-left:348.05pt;margin-top:27.65pt;width:38.3pt;height:20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" fillcolor="white [3201]" strokeweight=".5pt">
                <v:textbox>
                  <w:txbxContent>
                    <w:p w14:paraId="450D583A" w14:textId="77777777" w:rsidR="00D10DE3" w:rsidRPr="00D10DE3" w:rsidRDefault="00D10DE3" w:rsidP="00D10DE3">
                      <w:pPr>
                        <w:rPr>
                          <w:sz w:val="20"/>
                          <w:szCs w:val="20"/>
                        </w:rPr>
                      </w:pPr>
                      <w:r w:rsidRPr="00D10DE3">
                        <w:rPr>
                          <w:sz w:val="20"/>
                          <w:szCs w:val="20"/>
                        </w:rP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5E3A9" wp14:editId="4AC292B1">
                <wp:simplePos x="0" y="0"/>
                <wp:positionH relativeFrom="column">
                  <wp:posOffset>-923437</wp:posOffset>
                </wp:positionH>
                <wp:positionV relativeFrom="paragraph">
                  <wp:posOffset>151130</wp:posOffset>
                </wp:positionV>
                <wp:extent cx="597535" cy="321945"/>
                <wp:effectExtent l="0" t="0" r="12065" b="20955"/>
                <wp:wrapNone/>
                <wp:docPr id="87736396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966E5" w14:textId="77777777" w:rsidR="00D10DE3" w:rsidRDefault="00D10DE3" w:rsidP="00D10DE3">
                            <w:r>
                              <w:t>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E3A9" id="_x0000_s1036" type="#_x0000_t202" style="position:absolute;margin-left:-72.7pt;margin-top:11.9pt;width:47.05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" fillcolor="white [3201]" strokeweight=".5pt">
                <v:textbox>
                  <w:txbxContent>
                    <w:p w14:paraId="43A966E5" w14:textId="77777777" w:rsidR="00D10DE3" w:rsidRDefault="00D10DE3" w:rsidP="00D10DE3">
                      <w:r>
                        <w:t>(1-N)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3F2A8" wp14:editId="4158A087">
                <wp:simplePos x="0" y="0"/>
                <wp:positionH relativeFrom="column">
                  <wp:posOffset>4233203</wp:posOffset>
                </wp:positionH>
                <wp:positionV relativeFrom="paragraph">
                  <wp:posOffset>100721</wp:posOffset>
                </wp:positionV>
                <wp:extent cx="140677" cy="767861"/>
                <wp:effectExtent l="0" t="0" r="12065" b="13335"/>
                <wp:wrapNone/>
                <wp:docPr id="1672707586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76786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535C767" id="Right Brace 13" o:spid="_x0000_s1026" type="#_x0000_t88" style="position:absolute;margin-left:333.3pt;margin-top:7.95pt;width:11.1pt;height:6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" adj="330" strokecolor="#4579b8 [3044]"/>
            </w:pict>
          </mc:Fallback>
        </mc:AlternateContent>
      </w:r>
      <w:r w:rsidR="0041581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4FB918" wp14:editId="4C37903C">
                <wp:simplePos x="0" y="0"/>
                <wp:positionH relativeFrom="column">
                  <wp:posOffset>-203982</wp:posOffset>
                </wp:positionH>
                <wp:positionV relativeFrom="paragraph">
                  <wp:posOffset>53828</wp:posOffset>
                </wp:positionV>
                <wp:extent cx="134816" cy="445477"/>
                <wp:effectExtent l="0" t="0" r="17780" b="12065"/>
                <wp:wrapNone/>
                <wp:docPr id="1159133248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6" cy="4454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7931E4" id="Left Brace 9" o:spid="_x0000_s1026" type="#_x0000_t87" style="position:absolute;margin-left:-16.05pt;margin-top:4.25pt;width:10.6pt;height:35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" adj="545" strokecolor="#4579b8 [3044]"/>
            </w:pict>
          </mc:Fallback>
        </mc:AlternateContent>
      </w:r>
      <w:r w:rsidR="0041581D">
        <w:t>Phiếu xuất(</w:t>
      </w:r>
      <w:r w:rsidR="0041581D" w:rsidRPr="0041581D">
        <w:rPr>
          <w:u w:val="single"/>
        </w:rPr>
        <w:t>Mã PX</w:t>
      </w:r>
      <w:r w:rsidR="0041581D">
        <w:t xml:space="preserve">, Tên PX, Ngày lập, Ngày xuất, </w:t>
      </w:r>
      <w:r w:rsidR="0041581D" w:rsidRPr="0041581D">
        <w:rPr>
          <w:i/>
          <w:iCs/>
          <w:color w:val="FF0000"/>
        </w:rPr>
        <w:t>Mã CH</w:t>
      </w:r>
      <w:r w:rsidR="0041581D">
        <w:t>)</w:t>
      </w:r>
    </w:p>
    <w:p w14:paraId="11C23F9F" w14:textId="08A89678" w:rsidR="0041581D" w:rsidRDefault="0041581D" w:rsidP="0041581D">
      <w:r>
        <w:t>Phiếu xuất chi tiết(</w:t>
      </w:r>
      <w:r w:rsidRPr="0041581D">
        <w:rPr>
          <w:u w:val="single"/>
        </w:rPr>
        <w:t>Mã CT</w:t>
      </w:r>
      <w:r>
        <w:t xml:space="preserve">, </w:t>
      </w:r>
      <w:r w:rsidRPr="0041581D">
        <w:rPr>
          <w:i/>
          <w:iCs/>
          <w:color w:val="FF0000"/>
        </w:rPr>
        <w:t>Mã MH, Mã PX</w:t>
      </w:r>
      <w:r>
        <w:t xml:space="preserve">, </w:t>
      </w:r>
      <w:r w:rsidR="00AE08CF" w:rsidRPr="00AE08CF">
        <w:rPr>
          <w:sz w:val="20"/>
          <w:szCs w:val="20"/>
        </w:rPr>
        <w:t>Ghi chú, Số lượng</w:t>
      </w:r>
      <w:r>
        <w:t>)</w:t>
      </w:r>
    </w:p>
    <w:p w14:paraId="20F368E5" w14:textId="4E7BEC37" w:rsidR="0041581D" w:rsidRPr="0041581D" w:rsidRDefault="0041581D" w:rsidP="0041581D">
      <w:r>
        <w:t>Cửa hàng(</w:t>
      </w:r>
      <w:r>
        <w:rPr>
          <w:u w:val="single"/>
        </w:rPr>
        <w:t>M</w:t>
      </w:r>
      <w:r w:rsidRPr="0041581D">
        <w:rPr>
          <w:u w:val="single"/>
        </w:rPr>
        <w:t>ã CH</w:t>
      </w:r>
      <w:r>
        <w:t>, Tên CH, Địa chỉ, Email, SĐT)</w:t>
      </w:r>
    </w:p>
    <w:p w14:paraId="5E04DF58" w14:textId="7A2D055A" w:rsidR="0041581D" w:rsidRDefault="00471B43" w:rsidP="00471B43">
      <w:pPr>
        <w:pStyle w:val="Heading2"/>
      </w:pPr>
      <w:bookmarkStart w:id="12" w:name="_Toc156414446"/>
      <w:r>
        <w:lastRenderedPageBreak/>
        <w:t>3.3: Xây dựng CSDL mức vật lí</w:t>
      </w:r>
      <w:bookmarkEnd w:id="12"/>
    </w:p>
    <w:p w14:paraId="44942115" w14:textId="58BF100D" w:rsidR="00471B43" w:rsidRDefault="00CF5F0A" w:rsidP="00471B43">
      <w:r>
        <w:rPr>
          <w:noProof/>
        </w:rPr>
        <w:drawing>
          <wp:inline distT="0" distB="0" distL="0" distR="0" wp14:anchorId="34D7A435" wp14:editId="252DC1F0">
            <wp:extent cx="5640705" cy="508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9A15" w14:textId="03051EA9" w:rsidR="00A91857" w:rsidRDefault="00A91857" w:rsidP="00471B43"/>
    <w:p w14:paraId="7675DA36" w14:textId="5FD01090" w:rsidR="00665AD0" w:rsidRDefault="00665AD0" w:rsidP="00471B43">
      <w:r>
        <w:rPr>
          <w:noProof/>
        </w:rPr>
        <w:lastRenderedPageBreak/>
        <w:drawing>
          <wp:inline distT="0" distB="0" distL="0" distR="0" wp14:anchorId="292EE2A8" wp14:editId="06BA0094">
            <wp:extent cx="4029075" cy="550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5B8" w14:textId="1E4B51F7" w:rsidR="00665AD0" w:rsidRDefault="00665AD0" w:rsidP="00471B43">
      <w:r>
        <w:rPr>
          <w:noProof/>
        </w:rPr>
        <w:lastRenderedPageBreak/>
        <w:drawing>
          <wp:inline distT="0" distB="0" distL="0" distR="0" wp14:anchorId="1509F80B" wp14:editId="4FDE4D61">
            <wp:extent cx="5640705" cy="6015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2E65" w14:textId="6D2863E0" w:rsidR="00665AD0" w:rsidRDefault="00665AD0" w:rsidP="00471B43">
      <w:r>
        <w:rPr>
          <w:noProof/>
        </w:rPr>
        <w:lastRenderedPageBreak/>
        <w:drawing>
          <wp:inline distT="0" distB="0" distL="0" distR="0" wp14:anchorId="5ECDB3A4" wp14:editId="025E0D14">
            <wp:extent cx="5640705" cy="3150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6E46" w14:textId="396DF36B" w:rsidR="00665AD0" w:rsidRDefault="00665AD0" w:rsidP="00471B43">
      <w:r>
        <w:rPr>
          <w:noProof/>
        </w:rPr>
        <w:lastRenderedPageBreak/>
        <w:drawing>
          <wp:inline distT="0" distB="0" distL="0" distR="0" wp14:anchorId="4A202F08" wp14:editId="612A45FC">
            <wp:extent cx="5640705" cy="6194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D0" w:rsidSect="00196035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476E" w14:textId="77777777" w:rsidR="00F10175" w:rsidRDefault="00F10175" w:rsidP="00C377C7">
      <w:pPr>
        <w:spacing w:after="0" w:line="240" w:lineRule="auto"/>
      </w:pPr>
      <w:r>
        <w:separator/>
      </w:r>
    </w:p>
  </w:endnote>
  <w:endnote w:type="continuationSeparator" w:id="0">
    <w:p w14:paraId="3A91E288" w14:textId="77777777" w:rsidR="00F10175" w:rsidRDefault="00F10175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2B77" w14:textId="77777777" w:rsidR="00577C23" w:rsidRPr="00FB0C1E" w:rsidRDefault="00577C23" w:rsidP="00FB0C1E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>TP.HCM - 20</w:t>
    </w:r>
    <w:r w:rsidR="00BC6D0C">
      <w:rPr>
        <w:rFonts w:cs="Times New Roman"/>
        <w:b/>
        <w:i/>
        <w:color w:val="002060"/>
        <w:sz w:val="36"/>
      </w:rPr>
      <w:t>2</w:t>
    </w:r>
    <w:r w:rsidRPr="00FB0C1E">
      <w:rPr>
        <w:rFonts w:cs="Times New Roman"/>
        <w:b/>
        <w:i/>
        <w:color w:val="002060"/>
        <w:sz w:val="36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0BC45" w14:textId="77777777" w:rsidR="00E16291" w:rsidRDefault="000F2D81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COM203</w:t>
    </w:r>
    <w:r w:rsidR="00BC6D0C">
      <w:rPr>
        <w:i/>
      </w:rPr>
      <w:t>4</w:t>
    </w:r>
    <w:r>
      <w:rPr>
        <w:i/>
      </w:rPr>
      <w:tab/>
    </w:r>
    <w:r>
      <w:rPr>
        <w:i/>
      </w:rPr>
      <w:tab/>
    </w:r>
    <w:r w:rsidRPr="006E7908">
      <w:rPr>
        <w:i/>
      </w:rPr>
      <w:t xml:space="preserve">Trang </w:t>
    </w:r>
    <w:sdt>
      <w:sdtPr>
        <w:id w:val="4750310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1E5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E245" w14:textId="77777777" w:rsidR="00F50AFB" w:rsidRPr="00F50AFB" w:rsidRDefault="00F50AFB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COM203</w:t>
    </w:r>
    <w:r w:rsidR="00BC6D0C">
      <w:rPr>
        <w:i/>
      </w:rPr>
      <w:t>4</w:t>
    </w:r>
    <w:r>
      <w:rPr>
        <w:i/>
      </w:rPr>
      <w:tab/>
    </w:r>
    <w:r>
      <w:rPr>
        <w:i/>
      </w:rPr>
      <w:tab/>
    </w:r>
    <w:r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51E5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F445" w14:textId="77777777" w:rsidR="00F10175" w:rsidRDefault="00F10175" w:rsidP="00C377C7">
      <w:pPr>
        <w:spacing w:after="0" w:line="240" w:lineRule="auto"/>
      </w:pPr>
      <w:r>
        <w:separator/>
      </w:r>
    </w:p>
  </w:footnote>
  <w:footnote w:type="continuationSeparator" w:id="0">
    <w:p w14:paraId="3D5B40DF" w14:textId="77777777" w:rsidR="00F10175" w:rsidRDefault="00F10175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E6CC" w14:textId="77777777" w:rsidR="00C377C7" w:rsidRPr="00C377C7" w:rsidRDefault="00D56DD0" w:rsidP="00C377C7">
    <w:pPr>
      <w:tabs>
        <w:tab w:val="right" w:pos="10350"/>
      </w:tabs>
      <w:ind w:right="27"/>
      <w:rPr>
        <w:b/>
      </w:rPr>
    </w:pPr>
    <w:r>
      <w:rPr>
        <w:rFonts w:cs="Times New Roman"/>
        <w:b/>
        <w:noProof/>
        <w:color w:val="002060"/>
        <w:sz w:val="42"/>
        <w:szCs w:val="50"/>
      </w:rPr>
      <w:drawing>
        <wp:anchor distT="0" distB="0" distL="114300" distR="114300" simplePos="0" relativeHeight="251660288" behindDoc="0" locked="0" layoutInCell="1" allowOverlap="1" wp14:anchorId="53BCBD95" wp14:editId="0AC1DFBD">
          <wp:simplePos x="0" y="0"/>
          <wp:positionH relativeFrom="column">
            <wp:posOffset>1649095</wp:posOffset>
          </wp:positionH>
          <wp:positionV relativeFrom="paragraph">
            <wp:posOffset>1049655</wp:posOffset>
          </wp:positionV>
          <wp:extent cx="2170430" cy="1894840"/>
          <wp:effectExtent l="0" t="0" r="127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_ZhvBrQcYO0kZXI_wVDcSmQ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430" cy="189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743">
      <w:rPr>
        <w:noProof/>
      </w:rPr>
      <w:drawing>
        <wp:anchor distT="0" distB="0" distL="114300" distR="114300" simplePos="0" relativeHeight="251662336" behindDoc="0" locked="0" layoutInCell="1" allowOverlap="1" wp14:anchorId="4AB10AA2" wp14:editId="04F1D2CE">
          <wp:simplePos x="0" y="0"/>
          <wp:positionH relativeFrom="column">
            <wp:posOffset>1323975</wp:posOffset>
          </wp:positionH>
          <wp:positionV relativeFrom="paragraph">
            <wp:posOffset>415290</wp:posOffset>
          </wp:positionV>
          <wp:extent cx="2924175" cy="560070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pt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24175" cy="560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77C7"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F421" w14:textId="77777777" w:rsidR="00E16291" w:rsidRDefault="00E94AA5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STT_MASV_HỌ TÊN</w:t>
    </w:r>
    <w:r w:rsidRPr="00E94AA5">
      <w:t xml:space="preserve"> </w:t>
    </w:r>
    <w:r>
      <w:tab/>
    </w:r>
    <w:r>
      <w:tab/>
      <w:t xml:space="preserve">LỚP: </w:t>
    </w:r>
    <w:r w:rsidRPr="00E94AA5">
      <w:t>IT18201</w:t>
    </w:r>
    <w:r w:rsidR="00E16291">
      <w:tab/>
    </w:r>
    <w:r w:rsidR="00E16291"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8B7C" w14:textId="16BB68DF" w:rsidR="00E16291" w:rsidRPr="00F50AFB" w:rsidRDefault="00E16291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28"/>
    <w:rsid w:val="00047861"/>
    <w:rsid w:val="00053555"/>
    <w:rsid w:val="000F2D81"/>
    <w:rsid w:val="00140D04"/>
    <w:rsid w:val="00196035"/>
    <w:rsid w:val="001A0708"/>
    <w:rsid w:val="00261728"/>
    <w:rsid w:val="002A172D"/>
    <w:rsid w:val="002C1156"/>
    <w:rsid w:val="002D3BBE"/>
    <w:rsid w:val="002E0A71"/>
    <w:rsid w:val="00321DA4"/>
    <w:rsid w:val="0041581D"/>
    <w:rsid w:val="00471B43"/>
    <w:rsid w:val="0055484F"/>
    <w:rsid w:val="00563DBA"/>
    <w:rsid w:val="00577C23"/>
    <w:rsid w:val="00592AB0"/>
    <w:rsid w:val="00665AD0"/>
    <w:rsid w:val="00762DB8"/>
    <w:rsid w:val="00783A2E"/>
    <w:rsid w:val="007E4CA3"/>
    <w:rsid w:val="0080027E"/>
    <w:rsid w:val="008B51E5"/>
    <w:rsid w:val="008D2FB4"/>
    <w:rsid w:val="008F37FA"/>
    <w:rsid w:val="0095491C"/>
    <w:rsid w:val="00A91857"/>
    <w:rsid w:val="00A97216"/>
    <w:rsid w:val="00AE08CF"/>
    <w:rsid w:val="00B1647C"/>
    <w:rsid w:val="00BC6D0C"/>
    <w:rsid w:val="00C377C7"/>
    <w:rsid w:val="00CF5F0A"/>
    <w:rsid w:val="00D10DE3"/>
    <w:rsid w:val="00D56DD0"/>
    <w:rsid w:val="00DB0733"/>
    <w:rsid w:val="00DC68FE"/>
    <w:rsid w:val="00E16291"/>
    <w:rsid w:val="00E24F89"/>
    <w:rsid w:val="00E87414"/>
    <w:rsid w:val="00E94AA5"/>
    <w:rsid w:val="00F10175"/>
    <w:rsid w:val="00F3204D"/>
    <w:rsid w:val="00F50AFB"/>
    <w:rsid w:val="00FB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0558"/>
  <w15:docId w15:val="{2C97F9A4-A65F-4A9C-A711-DD3FAE7B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Desktop\C&#417;%20s&#7903;%20d&#7919;%20li&#7879;u\TaiNguyen\Assignment%20COM2012%20Template_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EB7D7-56CD-430C-8F40-0C58860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COM2012 Template_GD1.dotx</Template>
  <TotalTime>124</TotalTime>
  <Pages>10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Võ Văn Quang Huy</cp:lastModifiedBy>
  <cp:revision>10</cp:revision>
  <dcterms:created xsi:type="dcterms:W3CDTF">2024-01-17T11:37:00Z</dcterms:created>
  <dcterms:modified xsi:type="dcterms:W3CDTF">2024-01-22T01:03:00Z</dcterms:modified>
</cp:coreProperties>
</file>