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844C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4144" behindDoc="0" locked="0" layoutInCell="1" allowOverlap="1" wp14:anchorId="6A098489" wp14:editId="27314EC4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55168" behindDoc="0" locked="0" layoutInCell="1" allowOverlap="1" wp14:anchorId="6A09848B" wp14:editId="6A09848C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6A09844D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6A09844E" w14:textId="7658C345" w:rsidR="00F3204D" w:rsidRPr="002C1121" w:rsidRDefault="00BF7396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C95319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4</w:t>
      </w:r>
    </w:p>
    <w:p w14:paraId="6A09844F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6A098450" w14:textId="7574836A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0A7762">
        <w:rPr>
          <w:rFonts w:cs="Times New Roman"/>
          <w:sz w:val="32"/>
        </w:rPr>
        <w:t>PS3</w:t>
      </w:r>
      <w:r w:rsidR="00C95319">
        <w:rPr>
          <w:rFonts w:cs="Times New Roman"/>
          <w:sz w:val="32"/>
        </w:rPr>
        <w:t>8367</w:t>
      </w:r>
      <w:r w:rsidR="000A7762">
        <w:rPr>
          <w:rFonts w:cs="Times New Roman"/>
          <w:sz w:val="32"/>
        </w:rPr>
        <w:tab/>
      </w:r>
    </w:p>
    <w:p w14:paraId="6A098451" w14:textId="3D752839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C95319">
        <w:rPr>
          <w:rFonts w:cs="Times New Roman"/>
          <w:sz w:val="32"/>
        </w:rPr>
        <w:t>Võ Văn Quang Huy</w:t>
      </w:r>
    </w:p>
    <w:p w14:paraId="6A098452" w14:textId="1E54F391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0A7762">
        <w:rPr>
          <w:rFonts w:cs="Times New Roman"/>
          <w:sz w:val="32"/>
        </w:rPr>
        <w:t>SD19301</w:t>
      </w:r>
      <w:r w:rsidR="000A7762">
        <w:rPr>
          <w:rFonts w:cs="Times New Roman"/>
          <w:sz w:val="32"/>
        </w:rPr>
        <w:tab/>
      </w:r>
    </w:p>
    <w:p w14:paraId="6A098453" w14:textId="456BE8DE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472185" w:rsidRPr="002C1121">
        <w:rPr>
          <w:rFonts w:cs="Times New Roman"/>
          <w:sz w:val="32"/>
        </w:rPr>
        <w:tab/>
      </w:r>
      <w:r w:rsidR="000A7762">
        <w:rPr>
          <w:rFonts w:cs="Times New Roman"/>
          <w:sz w:val="32"/>
        </w:rPr>
        <w:t>Cô Hồ Thị Tuyết Minh</w:t>
      </w:r>
    </w:p>
    <w:p w14:paraId="6A098454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6A098455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6A098456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0D7120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6A098457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1841817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098458" w14:textId="77777777" w:rsidR="00B83EBE" w:rsidRDefault="00B83EBE">
          <w:pPr>
            <w:pStyle w:val="TOCHeading"/>
          </w:pPr>
          <w:r>
            <w:t>Contents</w:t>
          </w:r>
        </w:p>
        <w:p w14:paraId="6096148C" w14:textId="14AE8D94" w:rsidR="00AE72EA" w:rsidRDefault="00B83EBE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231711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1: Vẽ sơ đồ quan hệ ERD.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_Toc156231711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3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789F3518" w14:textId="7413B9C2" w:rsidR="00AE72EA" w:rsidRDefault="006F5212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231712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2:Xây dựng lược đồ quan hệ. Kiểm tra đã đạt dạng chuẩn 3NF chưa. Xây dựng CSDL vật lý trên HQT CSDL MySQL.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_Toc156231712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4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0EC4CBB0" w14:textId="7243AEEC" w:rsidR="00AE72EA" w:rsidRDefault="006F5212">
          <w:pPr>
            <w:pStyle w:val="TOC1"/>
            <w:rPr>
              <w:rFonts w:asciiTheme="minorHAnsi" w:eastAsiaTheme="minorEastAsia" w:hAnsiTheme="minorHAnsi"/>
              <w:noProof/>
              <w:kern w:val="2"/>
              <w14:ligatures w14:val="standardContextual"/>
            </w:rPr>
          </w:pPr>
          <w:hyperlink w:anchor="_Toc156231713" w:history="1"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 w:rsidR="00AE72EA">
              <w:rPr>
                <w:rFonts w:asciiTheme="minorHAnsi" w:eastAsiaTheme="minorEastAsia" w:hAnsiTheme="minorHAnsi"/>
                <w:noProof/>
                <w:kern w:val="2"/>
                <w14:ligatures w14:val="standardContextual"/>
              </w:rPr>
              <w:tab/>
            </w:r>
            <w:r w:rsidR="00AE72EA" w:rsidRPr="001E4B96">
              <w:rPr>
                <w:rStyle w:val="Hyperlink"/>
                <w:rFonts w:ascii="Times New Roman" w:hAnsi="Times New Roman" w:cs="Times New Roman"/>
                <w:noProof/>
              </w:rPr>
              <w:t>Bài 3:Xây dựng lược đồ CSDL quan hệ. Xem xét chuẩn hóa các quan hệ. Xây dựng cơ sở dữ liệu vật lý</w:t>
            </w:r>
            <w:r w:rsidR="00AE72EA">
              <w:rPr>
                <w:noProof/>
                <w:webHidden/>
              </w:rPr>
              <w:tab/>
            </w:r>
            <w:r w:rsidR="00AE72EA">
              <w:rPr>
                <w:noProof/>
                <w:webHidden/>
              </w:rPr>
              <w:fldChar w:fldCharType="begin"/>
            </w:r>
            <w:r w:rsidR="00AE72EA">
              <w:rPr>
                <w:noProof/>
                <w:webHidden/>
              </w:rPr>
              <w:instrText xml:space="preserve"> PAGEREF _Toc156231713 \h </w:instrText>
            </w:r>
            <w:r w:rsidR="00AE72EA">
              <w:rPr>
                <w:noProof/>
                <w:webHidden/>
              </w:rPr>
            </w:r>
            <w:r w:rsidR="00AE72EA">
              <w:rPr>
                <w:noProof/>
                <w:webHidden/>
              </w:rPr>
              <w:fldChar w:fldCharType="separate"/>
            </w:r>
            <w:r w:rsidR="00AE72EA">
              <w:rPr>
                <w:noProof/>
                <w:webHidden/>
              </w:rPr>
              <w:t>5</w:t>
            </w:r>
            <w:r w:rsidR="00AE72EA">
              <w:rPr>
                <w:noProof/>
                <w:webHidden/>
              </w:rPr>
              <w:fldChar w:fldCharType="end"/>
            </w:r>
          </w:hyperlink>
        </w:p>
        <w:p w14:paraId="6A09845E" w14:textId="2EC6DD0E" w:rsidR="00B83EBE" w:rsidRDefault="00B83EBE">
          <w:r>
            <w:rPr>
              <w:b/>
              <w:bCs/>
              <w:noProof/>
            </w:rPr>
            <w:fldChar w:fldCharType="end"/>
          </w:r>
        </w:p>
      </w:sdtContent>
    </w:sdt>
    <w:p w14:paraId="74142A9A" w14:textId="77777777" w:rsidR="00680A04" w:rsidRDefault="00680A04" w:rsidP="00680A04">
      <w:pPr>
        <w:rPr>
          <w:lang w:eastAsia="ja-JP"/>
        </w:rPr>
      </w:pPr>
    </w:p>
    <w:p w14:paraId="6A098460" w14:textId="513E4A77" w:rsidR="00C95319" w:rsidRDefault="00C95319">
      <w:pPr>
        <w:rPr>
          <w:lang w:eastAsia="ja-JP"/>
        </w:rPr>
      </w:pPr>
      <w:r>
        <w:rPr>
          <w:lang w:eastAsia="ja-JP"/>
        </w:rPr>
        <w:br w:type="page"/>
      </w:r>
    </w:p>
    <w:p w14:paraId="5D635F23" w14:textId="77777777" w:rsidR="00C95319" w:rsidRDefault="00C95319" w:rsidP="00680A04">
      <w:pPr>
        <w:rPr>
          <w:lang w:eastAsia="ja-JP"/>
        </w:rPr>
      </w:pPr>
      <w:r>
        <w:rPr>
          <w:lang w:eastAsia="ja-JP"/>
        </w:rPr>
        <w:lastRenderedPageBreak/>
        <w:br w:type="page"/>
      </w:r>
      <w:r>
        <w:rPr>
          <w:noProof/>
        </w:rPr>
        <w:lastRenderedPageBreak/>
        <w:drawing>
          <wp:inline distT="0" distB="0" distL="0" distR="0" wp14:anchorId="0A5D27C8" wp14:editId="32CBE478">
            <wp:extent cx="4772025" cy="715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460F" w14:textId="77777777" w:rsidR="00C95319" w:rsidRDefault="00C95319" w:rsidP="00680A04">
      <w:pPr>
        <w:rPr>
          <w:lang w:eastAsia="ja-JP"/>
        </w:rPr>
      </w:pPr>
    </w:p>
    <w:p w14:paraId="1E583938" w14:textId="48459CD4" w:rsidR="00C95319" w:rsidRPr="00680A04" w:rsidRDefault="00C95319" w:rsidP="00680A04">
      <w:pPr>
        <w:rPr>
          <w:lang w:eastAsia="ja-JP"/>
        </w:rPr>
        <w:sectPr w:rsidR="00C95319" w:rsidRPr="00680A04" w:rsidSect="000D7120">
          <w:footerReference w:type="default" r:id="rId14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6A098488" w14:textId="6309E45B" w:rsidR="00A413BC" w:rsidRDefault="00C95319" w:rsidP="00B83EBE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16FD57C" wp14:editId="479610A8">
            <wp:extent cx="5640705" cy="5375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369" w14:textId="6BEA57B1" w:rsidR="00C95319" w:rsidRDefault="00C95319" w:rsidP="00B83EBE">
      <w:pPr>
        <w:rPr>
          <w:rFonts w:cs="Times New Roman"/>
        </w:rPr>
      </w:pPr>
      <w:r>
        <w:rPr>
          <w:noProof/>
        </w:rPr>
        <w:drawing>
          <wp:inline distT="0" distB="0" distL="0" distR="0" wp14:anchorId="688A1594" wp14:editId="5C881715">
            <wp:extent cx="5640705" cy="3364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240E" w14:textId="60EC0F40" w:rsidR="00C95319" w:rsidRDefault="00C95319" w:rsidP="00B83EBE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3836C53" wp14:editId="594C5880">
            <wp:extent cx="5640705" cy="5680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568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E18A" w14:textId="3E30092B" w:rsidR="00C95319" w:rsidRPr="002C1121" w:rsidRDefault="00C95319" w:rsidP="00B83EBE">
      <w:pPr>
        <w:rPr>
          <w:rFonts w:cs="Times New Roman"/>
        </w:rPr>
      </w:pPr>
      <w:r>
        <w:rPr>
          <w:noProof/>
        </w:rPr>
        <w:drawing>
          <wp:inline distT="0" distB="0" distL="0" distR="0" wp14:anchorId="53DC9EEC" wp14:editId="71AFE194">
            <wp:extent cx="5640705" cy="1737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319" w:rsidRPr="002C1121" w:rsidSect="000D7120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BFAE9" w14:textId="77777777" w:rsidR="006F5212" w:rsidRDefault="006F5212" w:rsidP="00C377C7">
      <w:pPr>
        <w:spacing w:after="0" w:line="240" w:lineRule="auto"/>
      </w:pPr>
      <w:r>
        <w:separator/>
      </w:r>
    </w:p>
  </w:endnote>
  <w:endnote w:type="continuationSeparator" w:id="0">
    <w:p w14:paraId="33839923" w14:textId="77777777" w:rsidR="006F5212" w:rsidRDefault="006F5212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8" w14:textId="77777777" w:rsidR="00577C23" w:rsidRPr="00FB0C1E" w:rsidRDefault="00577C23" w:rsidP="00FB0C1E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>TP.HCM - 20</w:t>
    </w:r>
    <w:r w:rsidR="00BC6D0C">
      <w:rPr>
        <w:rFonts w:cs="Times New Roman"/>
        <w:b/>
        <w:i/>
        <w:color w:val="002060"/>
        <w:sz w:val="36"/>
      </w:rPr>
      <w:t>2</w:t>
    </w:r>
    <w:r w:rsidR="00150736">
      <w:rPr>
        <w:rFonts w:cs="Times New Roman"/>
        <w:b/>
        <w:i/>
        <w:color w:val="002060"/>
        <w:sz w:val="36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A" w14:textId="77777777" w:rsidR="00F50AFB" w:rsidRPr="00F50AFB" w:rsidRDefault="00F50AFB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COM203</w:t>
    </w:r>
    <w:r w:rsidR="00BC6D0C">
      <w:rPr>
        <w:i/>
      </w:rPr>
      <w:t>4</w:t>
    </w:r>
    <w:r>
      <w:rPr>
        <w:i/>
      </w:rPr>
      <w:tab/>
    </w:r>
    <w:r>
      <w:rPr>
        <w:i/>
      </w:rPr>
      <w:tab/>
    </w:r>
    <w:r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5DC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F6E1C" w14:textId="77777777" w:rsidR="006F5212" w:rsidRDefault="006F5212" w:rsidP="00C377C7">
      <w:pPr>
        <w:spacing w:after="0" w:line="240" w:lineRule="auto"/>
      </w:pPr>
      <w:r>
        <w:separator/>
      </w:r>
    </w:p>
  </w:footnote>
  <w:footnote w:type="continuationSeparator" w:id="0">
    <w:p w14:paraId="28112D7E" w14:textId="77777777" w:rsidR="006F5212" w:rsidRDefault="006F5212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7" w14:textId="77777777" w:rsidR="00C377C7" w:rsidRPr="00C377C7" w:rsidRDefault="00C377C7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984B9" w14:textId="77777777" w:rsidR="00E16291" w:rsidRPr="0069613F" w:rsidRDefault="0069613F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</w:t>
    </w:r>
    <w:r w:rsidR="006B261B">
      <w:t>-</w:t>
    </w:r>
    <w:r>
      <w:t>ps123456</w:t>
    </w:r>
    <w:r w:rsidR="00472185" w:rsidRPr="00472185">
      <w:t>-</w:t>
    </w:r>
    <w:r>
      <w:t>Nguyễn Thị Đỗ Quyên</w:t>
    </w:r>
    <w:r w:rsidR="006B261B">
      <w:tab/>
    </w:r>
    <w:r w:rsidR="00E94AA5">
      <w:tab/>
      <w:t>L</w:t>
    </w:r>
    <w:r w:rsidR="00FA0E3E">
      <w:t xml:space="preserve">ớp: </w:t>
    </w:r>
    <w:r>
      <w:t>CP18202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74386A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D6350"/>
    <w:multiLevelType w:val="hybridMultilevel"/>
    <w:tmpl w:val="1B086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C6706"/>
    <w:multiLevelType w:val="hybridMultilevel"/>
    <w:tmpl w:val="62D04618"/>
    <w:lvl w:ilvl="0" w:tplc="6B423D08">
      <w:start w:val="1"/>
      <w:numFmt w:val="upperRoman"/>
      <w:pStyle w:val="S1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D0A30"/>
    <w:multiLevelType w:val="hybridMultilevel"/>
    <w:tmpl w:val="0C7062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7235D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45D1B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5083A"/>
    <w:multiLevelType w:val="hybridMultilevel"/>
    <w:tmpl w:val="5794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13374"/>
    <w:multiLevelType w:val="hybridMultilevel"/>
    <w:tmpl w:val="57944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12"/>
  </w:num>
  <w:num w:numId="4">
    <w:abstractNumId w:val="15"/>
  </w:num>
  <w:num w:numId="5">
    <w:abstractNumId w:val="11"/>
  </w:num>
  <w:num w:numId="6">
    <w:abstractNumId w:val="6"/>
  </w:num>
  <w:num w:numId="7">
    <w:abstractNumId w:val="21"/>
  </w:num>
  <w:num w:numId="8">
    <w:abstractNumId w:val="0"/>
  </w:num>
  <w:num w:numId="9">
    <w:abstractNumId w:val="14"/>
  </w:num>
  <w:num w:numId="10">
    <w:abstractNumId w:val="19"/>
  </w:num>
  <w:num w:numId="11">
    <w:abstractNumId w:val="1"/>
  </w:num>
  <w:num w:numId="12">
    <w:abstractNumId w:val="18"/>
  </w:num>
  <w:num w:numId="13">
    <w:abstractNumId w:val="13"/>
  </w:num>
  <w:num w:numId="14">
    <w:abstractNumId w:val="4"/>
  </w:num>
  <w:num w:numId="15">
    <w:abstractNumId w:val="9"/>
  </w:num>
  <w:num w:numId="16">
    <w:abstractNumId w:val="23"/>
  </w:num>
  <w:num w:numId="17">
    <w:abstractNumId w:val="10"/>
  </w:num>
  <w:num w:numId="18">
    <w:abstractNumId w:val="16"/>
  </w:num>
  <w:num w:numId="19">
    <w:abstractNumId w:val="22"/>
  </w:num>
  <w:num w:numId="20">
    <w:abstractNumId w:val="3"/>
  </w:num>
  <w:num w:numId="21">
    <w:abstractNumId w:val="7"/>
  </w:num>
  <w:num w:numId="22">
    <w:abstractNumId w:val="8"/>
  </w:num>
  <w:num w:numId="23">
    <w:abstractNumId w:val="17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56"/>
    <w:rsid w:val="0003119A"/>
    <w:rsid w:val="000334DE"/>
    <w:rsid w:val="00053555"/>
    <w:rsid w:val="00054872"/>
    <w:rsid w:val="00092A39"/>
    <w:rsid w:val="000937B9"/>
    <w:rsid w:val="00096A6C"/>
    <w:rsid w:val="00097126"/>
    <w:rsid w:val="000A7762"/>
    <w:rsid w:val="000A7988"/>
    <w:rsid w:val="000C15CB"/>
    <w:rsid w:val="000D1EB3"/>
    <w:rsid w:val="000D20CB"/>
    <w:rsid w:val="000D7120"/>
    <w:rsid w:val="000F2D81"/>
    <w:rsid w:val="000F640A"/>
    <w:rsid w:val="000F6854"/>
    <w:rsid w:val="0010273E"/>
    <w:rsid w:val="00105A77"/>
    <w:rsid w:val="001239A3"/>
    <w:rsid w:val="0013114D"/>
    <w:rsid w:val="0013670A"/>
    <w:rsid w:val="00140D04"/>
    <w:rsid w:val="00150736"/>
    <w:rsid w:val="00164ECF"/>
    <w:rsid w:val="001672B6"/>
    <w:rsid w:val="00180A61"/>
    <w:rsid w:val="001951C5"/>
    <w:rsid w:val="001A123F"/>
    <w:rsid w:val="001B66D0"/>
    <w:rsid w:val="001D0D2B"/>
    <w:rsid w:val="001D4EEE"/>
    <w:rsid w:val="001E6D4C"/>
    <w:rsid w:val="00217E63"/>
    <w:rsid w:val="00217F02"/>
    <w:rsid w:val="002244B8"/>
    <w:rsid w:val="002322FF"/>
    <w:rsid w:val="002355B2"/>
    <w:rsid w:val="002555B4"/>
    <w:rsid w:val="00265F3F"/>
    <w:rsid w:val="0027286F"/>
    <w:rsid w:val="00272C69"/>
    <w:rsid w:val="002945CB"/>
    <w:rsid w:val="002A480E"/>
    <w:rsid w:val="002C1121"/>
    <w:rsid w:val="002C1156"/>
    <w:rsid w:val="002C7A9C"/>
    <w:rsid w:val="002D3BBE"/>
    <w:rsid w:val="002F29E1"/>
    <w:rsid w:val="002F4A6E"/>
    <w:rsid w:val="00317707"/>
    <w:rsid w:val="0033783C"/>
    <w:rsid w:val="003669D6"/>
    <w:rsid w:val="00373DC9"/>
    <w:rsid w:val="00377757"/>
    <w:rsid w:val="003938DA"/>
    <w:rsid w:val="003A3FCD"/>
    <w:rsid w:val="003D17A3"/>
    <w:rsid w:val="003D516F"/>
    <w:rsid w:val="003F1AC0"/>
    <w:rsid w:val="003F54C6"/>
    <w:rsid w:val="00413507"/>
    <w:rsid w:val="004140B1"/>
    <w:rsid w:val="00417BD8"/>
    <w:rsid w:val="00457360"/>
    <w:rsid w:val="00472185"/>
    <w:rsid w:val="00474DD5"/>
    <w:rsid w:val="00475025"/>
    <w:rsid w:val="004828B3"/>
    <w:rsid w:val="004925A8"/>
    <w:rsid w:val="00496EEB"/>
    <w:rsid w:val="004A13C0"/>
    <w:rsid w:val="004C64CC"/>
    <w:rsid w:val="004D0149"/>
    <w:rsid w:val="004D0822"/>
    <w:rsid w:val="004F3AB7"/>
    <w:rsid w:val="00515216"/>
    <w:rsid w:val="00540607"/>
    <w:rsid w:val="0055484F"/>
    <w:rsid w:val="005605DC"/>
    <w:rsid w:val="00563DBA"/>
    <w:rsid w:val="00566A79"/>
    <w:rsid w:val="0056784D"/>
    <w:rsid w:val="00567B15"/>
    <w:rsid w:val="005770CD"/>
    <w:rsid w:val="00577C23"/>
    <w:rsid w:val="00592AB0"/>
    <w:rsid w:val="00593477"/>
    <w:rsid w:val="005967AA"/>
    <w:rsid w:val="005B3E4B"/>
    <w:rsid w:val="005C4C0C"/>
    <w:rsid w:val="005C6286"/>
    <w:rsid w:val="005D017E"/>
    <w:rsid w:val="005E5450"/>
    <w:rsid w:val="005F7886"/>
    <w:rsid w:val="005F791F"/>
    <w:rsid w:val="006009F3"/>
    <w:rsid w:val="00610DC9"/>
    <w:rsid w:val="00624F1C"/>
    <w:rsid w:val="00631252"/>
    <w:rsid w:val="006362A6"/>
    <w:rsid w:val="00636358"/>
    <w:rsid w:val="00680A04"/>
    <w:rsid w:val="00681032"/>
    <w:rsid w:val="006937D3"/>
    <w:rsid w:val="0069613F"/>
    <w:rsid w:val="006B261B"/>
    <w:rsid w:val="006C3863"/>
    <w:rsid w:val="006E685B"/>
    <w:rsid w:val="006E6E18"/>
    <w:rsid w:val="006E7DDB"/>
    <w:rsid w:val="006F439C"/>
    <w:rsid w:val="006F5212"/>
    <w:rsid w:val="00720980"/>
    <w:rsid w:val="007273B5"/>
    <w:rsid w:val="00762DB8"/>
    <w:rsid w:val="00771D76"/>
    <w:rsid w:val="00775682"/>
    <w:rsid w:val="0078266C"/>
    <w:rsid w:val="00783A2E"/>
    <w:rsid w:val="00783A78"/>
    <w:rsid w:val="00793D53"/>
    <w:rsid w:val="007A5F43"/>
    <w:rsid w:val="007B7798"/>
    <w:rsid w:val="007C0832"/>
    <w:rsid w:val="007D700E"/>
    <w:rsid w:val="007E4CA3"/>
    <w:rsid w:val="007F4769"/>
    <w:rsid w:val="008013B2"/>
    <w:rsid w:val="00830DD5"/>
    <w:rsid w:val="00845379"/>
    <w:rsid w:val="00845E24"/>
    <w:rsid w:val="00855572"/>
    <w:rsid w:val="00860E1C"/>
    <w:rsid w:val="008703CE"/>
    <w:rsid w:val="00883603"/>
    <w:rsid w:val="00884F0A"/>
    <w:rsid w:val="008931BD"/>
    <w:rsid w:val="008A26D2"/>
    <w:rsid w:val="008B51E5"/>
    <w:rsid w:val="008C11A1"/>
    <w:rsid w:val="008C5CE8"/>
    <w:rsid w:val="008D536D"/>
    <w:rsid w:val="008E0647"/>
    <w:rsid w:val="008F21FF"/>
    <w:rsid w:val="008F37FA"/>
    <w:rsid w:val="0090027D"/>
    <w:rsid w:val="00907DBC"/>
    <w:rsid w:val="00923DA2"/>
    <w:rsid w:val="00925844"/>
    <w:rsid w:val="00927626"/>
    <w:rsid w:val="009319AC"/>
    <w:rsid w:val="009324EA"/>
    <w:rsid w:val="009440F5"/>
    <w:rsid w:val="0094779A"/>
    <w:rsid w:val="00961A6A"/>
    <w:rsid w:val="0099199B"/>
    <w:rsid w:val="009C3843"/>
    <w:rsid w:val="009F588F"/>
    <w:rsid w:val="00A1564F"/>
    <w:rsid w:val="00A158D6"/>
    <w:rsid w:val="00A3020B"/>
    <w:rsid w:val="00A32EAD"/>
    <w:rsid w:val="00A413BC"/>
    <w:rsid w:val="00A50FC4"/>
    <w:rsid w:val="00A63406"/>
    <w:rsid w:val="00A71429"/>
    <w:rsid w:val="00A731E4"/>
    <w:rsid w:val="00A74549"/>
    <w:rsid w:val="00A81551"/>
    <w:rsid w:val="00A834FE"/>
    <w:rsid w:val="00A83B67"/>
    <w:rsid w:val="00A97216"/>
    <w:rsid w:val="00AA5A37"/>
    <w:rsid w:val="00AA6BD8"/>
    <w:rsid w:val="00AC30E0"/>
    <w:rsid w:val="00AC527B"/>
    <w:rsid w:val="00AC5ECD"/>
    <w:rsid w:val="00AD18B9"/>
    <w:rsid w:val="00AD4C99"/>
    <w:rsid w:val="00AE538A"/>
    <w:rsid w:val="00AE58E1"/>
    <w:rsid w:val="00AE72EA"/>
    <w:rsid w:val="00B07397"/>
    <w:rsid w:val="00B1647C"/>
    <w:rsid w:val="00B523DD"/>
    <w:rsid w:val="00B54662"/>
    <w:rsid w:val="00B54E3A"/>
    <w:rsid w:val="00B61177"/>
    <w:rsid w:val="00B67A25"/>
    <w:rsid w:val="00B726BF"/>
    <w:rsid w:val="00B80E8A"/>
    <w:rsid w:val="00B824D6"/>
    <w:rsid w:val="00B8370E"/>
    <w:rsid w:val="00B83EBE"/>
    <w:rsid w:val="00B97204"/>
    <w:rsid w:val="00BA0751"/>
    <w:rsid w:val="00BC6D0C"/>
    <w:rsid w:val="00BD23C0"/>
    <w:rsid w:val="00BF0311"/>
    <w:rsid w:val="00BF418D"/>
    <w:rsid w:val="00BF7396"/>
    <w:rsid w:val="00C06B51"/>
    <w:rsid w:val="00C1301E"/>
    <w:rsid w:val="00C1780B"/>
    <w:rsid w:val="00C274D5"/>
    <w:rsid w:val="00C32750"/>
    <w:rsid w:val="00C33B26"/>
    <w:rsid w:val="00C3739A"/>
    <w:rsid w:val="00C377C7"/>
    <w:rsid w:val="00C37825"/>
    <w:rsid w:val="00C56350"/>
    <w:rsid w:val="00C657DE"/>
    <w:rsid w:val="00C65E98"/>
    <w:rsid w:val="00C95319"/>
    <w:rsid w:val="00C95D07"/>
    <w:rsid w:val="00CC7622"/>
    <w:rsid w:val="00CD433B"/>
    <w:rsid w:val="00D00337"/>
    <w:rsid w:val="00D01BB5"/>
    <w:rsid w:val="00D21CE5"/>
    <w:rsid w:val="00D222A8"/>
    <w:rsid w:val="00D245A5"/>
    <w:rsid w:val="00D24C49"/>
    <w:rsid w:val="00D25BBE"/>
    <w:rsid w:val="00D44C23"/>
    <w:rsid w:val="00D507E3"/>
    <w:rsid w:val="00D56DD0"/>
    <w:rsid w:val="00D74CF7"/>
    <w:rsid w:val="00D77893"/>
    <w:rsid w:val="00D8114F"/>
    <w:rsid w:val="00D85364"/>
    <w:rsid w:val="00D87C05"/>
    <w:rsid w:val="00D97D29"/>
    <w:rsid w:val="00DB2B85"/>
    <w:rsid w:val="00DB5E26"/>
    <w:rsid w:val="00DC68FE"/>
    <w:rsid w:val="00DC738A"/>
    <w:rsid w:val="00DD6BFC"/>
    <w:rsid w:val="00DE258C"/>
    <w:rsid w:val="00DE36AE"/>
    <w:rsid w:val="00DE6BA1"/>
    <w:rsid w:val="00DF0241"/>
    <w:rsid w:val="00DF2318"/>
    <w:rsid w:val="00DF4D56"/>
    <w:rsid w:val="00DF7AF0"/>
    <w:rsid w:val="00E134AA"/>
    <w:rsid w:val="00E16291"/>
    <w:rsid w:val="00E16CC0"/>
    <w:rsid w:val="00E17401"/>
    <w:rsid w:val="00E24F89"/>
    <w:rsid w:val="00E315B4"/>
    <w:rsid w:val="00E424F2"/>
    <w:rsid w:val="00E45B24"/>
    <w:rsid w:val="00E60FE8"/>
    <w:rsid w:val="00E6444E"/>
    <w:rsid w:val="00E66CF8"/>
    <w:rsid w:val="00E71923"/>
    <w:rsid w:val="00E807C6"/>
    <w:rsid w:val="00E85639"/>
    <w:rsid w:val="00E87414"/>
    <w:rsid w:val="00E94AA5"/>
    <w:rsid w:val="00E9573B"/>
    <w:rsid w:val="00EA2D15"/>
    <w:rsid w:val="00EB2D80"/>
    <w:rsid w:val="00EC50B7"/>
    <w:rsid w:val="00EC59FC"/>
    <w:rsid w:val="00EC7F63"/>
    <w:rsid w:val="00ED0378"/>
    <w:rsid w:val="00ED0E0C"/>
    <w:rsid w:val="00F260B9"/>
    <w:rsid w:val="00F3204D"/>
    <w:rsid w:val="00F41B6C"/>
    <w:rsid w:val="00F50AFB"/>
    <w:rsid w:val="00F624A5"/>
    <w:rsid w:val="00F8131B"/>
    <w:rsid w:val="00F85B2E"/>
    <w:rsid w:val="00F90D45"/>
    <w:rsid w:val="00F978CC"/>
    <w:rsid w:val="00FA0E3E"/>
    <w:rsid w:val="00FA2621"/>
    <w:rsid w:val="00FA7A6B"/>
    <w:rsid w:val="00FB0257"/>
    <w:rsid w:val="00FB0C1E"/>
    <w:rsid w:val="00FB5A21"/>
    <w:rsid w:val="00FC0055"/>
    <w:rsid w:val="00FC04B8"/>
    <w:rsid w:val="00FC071A"/>
    <w:rsid w:val="00FD4338"/>
    <w:rsid w:val="00FE0B60"/>
    <w:rsid w:val="00FE2AA2"/>
    <w:rsid w:val="00F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9844C"/>
  <w15:docId w15:val="{BFB4B240-893B-48A1-A50C-18225E2A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  <w:style w:type="paragraph" w:customStyle="1" w:styleId="S1">
    <w:name w:val="S1"/>
    <w:basedOn w:val="ListParagraph"/>
    <w:qFormat/>
    <w:rsid w:val="00A71429"/>
    <w:pPr>
      <w:numPr>
        <w:numId w:val="21"/>
      </w:numPr>
      <w:tabs>
        <w:tab w:val="num" w:pos="360"/>
      </w:tabs>
      <w:spacing w:before="0" w:line="360" w:lineRule="auto"/>
      <w:ind w:firstLine="0"/>
      <w:jc w:val="both"/>
      <w:outlineLvl w:val="0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mBui\Documents\Zalo%20Received%20Files\Assignment%20COM2012%20Template_G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A671C-1CC8-46D1-9A6F-E6D5E5B82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COM2012 Template_GD1.dotx</Template>
  <TotalTime>213</TotalTime>
  <Pages>6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NamBui</dc:creator>
  <cp:lastModifiedBy>Võ Văn Quang Huy</cp:lastModifiedBy>
  <cp:revision>86</cp:revision>
  <dcterms:created xsi:type="dcterms:W3CDTF">2024-01-15T04:08:00Z</dcterms:created>
  <dcterms:modified xsi:type="dcterms:W3CDTF">2024-01-22T01:17:00Z</dcterms:modified>
</cp:coreProperties>
</file>