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9844C" w14:textId="77777777" w:rsidR="00C377C7" w:rsidRPr="002C1121" w:rsidRDefault="00680A04" w:rsidP="00E87414">
      <w:pPr>
        <w:spacing w:before="240" w:after="0"/>
        <w:jc w:val="both"/>
        <w:rPr>
          <w:rFonts w:cs="Times New Roman"/>
        </w:rPr>
      </w:pPr>
      <w:r w:rsidRPr="00680A04">
        <w:rPr>
          <w:rFonts w:cs="Times New Roman"/>
          <w:noProof/>
        </w:rPr>
        <w:drawing>
          <wp:anchor distT="0" distB="0" distL="114300" distR="114300" simplePos="0" relativeHeight="251654144" behindDoc="0" locked="0" layoutInCell="1" allowOverlap="1" wp14:anchorId="6A098489" wp14:editId="27314EC4">
            <wp:simplePos x="0" y="0"/>
            <wp:positionH relativeFrom="column">
              <wp:posOffset>1772920</wp:posOffset>
            </wp:positionH>
            <wp:positionV relativeFrom="paragraph">
              <wp:posOffset>1131570</wp:posOffset>
            </wp:positionV>
            <wp:extent cx="2170430" cy="1894840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ZhvBrQcYO0kZXI_wVDcSm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0A04">
        <w:rPr>
          <w:rFonts w:cs="Times New Roman"/>
          <w:noProof/>
        </w:rPr>
        <w:drawing>
          <wp:anchor distT="0" distB="0" distL="114300" distR="114300" simplePos="0" relativeHeight="251655168" behindDoc="0" locked="0" layoutInCell="1" allowOverlap="1" wp14:anchorId="6A09848B" wp14:editId="6A09848C">
            <wp:simplePos x="0" y="0"/>
            <wp:positionH relativeFrom="column">
              <wp:posOffset>1447800</wp:posOffset>
            </wp:positionH>
            <wp:positionV relativeFrom="paragraph">
              <wp:posOffset>497205</wp:posOffset>
            </wp:positionV>
            <wp:extent cx="2924175" cy="56007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p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77C7" w:rsidRPr="002C1121">
        <w:rPr>
          <w:rFonts w:cs="Times New Roman"/>
        </w:rPr>
        <w:br w:type="textWrapping" w:clear="all"/>
      </w:r>
    </w:p>
    <w:p w14:paraId="6A09844D" w14:textId="77777777" w:rsidR="00592AB0" w:rsidRPr="002C1121" w:rsidRDefault="00150736" w:rsidP="00592AB0">
      <w:pPr>
        <w:spacing w:before="240"/>
        <w:jc w:val="center"/>
        <w:rPr>
          <w:rFonts w:cs="Times New Roman"/>
          <w:b/>
          <w:color w:val="002060"/>
          <w:sz w:val="72"/>
          <w:szCs w:val="50"/>
        </w:rPr>
      </w:pPr>
      <w:r w:rsidRPr="002C1121">
        <w:rPr>
          <w:rFonts w:cs="Times New Roman"/>
          <w:b/>
          <w:color w:val="002060"/>
          <w:sz w:val="72"/>
          <w:szCs w:val="50"/>
        </w:rPr>
        <w:t>CƠ SỞ DỮ LIỆU</w:t>
      </w:r>
    </w:p>
    <w:p w14:paraId="6A09844E" w14:textId="6694FDDE" w:rsidR="00F3204D" w:rsidRPr="002C1121" w:rsidRDefault="00BF7396" w:rsidP="00592AB0">
      <w:pPr>
        <w:spacing w:before="240" w:after="360"/>
        <w:jc w:val="center"/>
        <w:rPr>
          <w:rFonts w:cs="Times New Roman"/>
          <w:b/>
          <w:color w:val="4F81BD" w:themeColor="accent1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cs="Times New Roman"/>
          <w:b/>
          <w:color w:val="002060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Báo cáo Lab </w:t>
      </w:r>
      <w:r w:rsidR="00317707">
        <w:rPr>
          <w:rFonts w:cs="Times New Roman"/>
          <w:b/>
          <w:color w:val="002060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3</w:t>
      </w:r>
    </w:p>
    <w:p w14:paraId="6A09844F" w14:textId="77777777" w:rsidR="00C377C7" w:rsidRPr="002C1121" w:rsidRDefault="00C377C7" w:rsidP="00E87414">
      <w:pPr>
        <w:spacing w:before="240" w:after="0"/>
        <w:jc w:val="both"/>
        <w:rPr>
          <w:rFonts w:cs="Times New Roman"/>
          <w:b/>
          <w:color w:val="4F81BD" w:themeColor="accent1"/>
          <w:sz w:val="40"/>
        </w:rPr>
      </w:pPr>
    </w:p>
    <w:p w14:paraId="6A098450" w14:textId="75B79E28" w:rsidR="00C377C7" w:rsidRPr="002C1121" w:rsidRDefault="00C377C7" w:rsidP="00DC68FE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 w:rsidRPr="002C1121">
        <w:rPr>
          <w:rFonts w:cs="Times New Roman"/>
          <w:sz w:val="32"/>
        </w:rPr>
        <w:t xml:space="preserve">Mã số sinh viên </w:t>
      </w:r>
      <w:r w:rsidRPr="002C1121">
        <w:rPr>
          <w:rFonts w:cs="Times New Roman"/>
          <w:sz w:val="32"/>
        </w:rPr>
        <w:tab/>
        <w:t xml:space="preserve">: </w:t>
      </w:r>
      <w:r w:rsidR="000A7762">
        <w:rPr>
          <w:rFonts w:cs="Times New Roman"/>
          <w:sz w:val="32"/>
        </w:rPr>
        <w:t>PS38</w:t>
      </w:r>
      <w:r w:rsidR="006F59CB">
        <w:rPr>
          <w:rFonts w:cs="Times New Roman"/>
          <w:sz w:val="32"/>
        </w:rPr>
        <w:t>367</w:t>
      </w:r>
      <w:r w:rsidR="000A7762">
        <w:rPr>
          <w:rFonts w:cs="Times New Roman"/>
          <w:sz w:val="32"/>
        </w:rPr>
        <w:tab/>
      </w:r>
    </w:p>
    <w:p w14:paraId="6A098451" w14:textId="3599EFD0" w:rsidR="00C377C7" w:rsidRPr="002C1121" w:rsidRDefault="00C377C7" w:rsidP="00DC68FE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 w:rsidRPr="002C1121">
        <w:rPr>
          <w:rFonts w:cs="Times New Roman"/>
          <w:sz w:val="32"/>
        </w:rPr>
        <w:t xml:space="preserve">Họ tên sinh viên </w:t>
      </w:r>
      <w:r w:rsidRPr="002C1121">
        <w:rPr>
          <w:rFonts w:cs="Times New Roman"/>
          <w:sz w:val="32"/>
        </w:rPr>
        <w:tab/>
        <w:t xml:space="preserve">: </w:t>
      </w:r>
      <w:r w:rsidR="006F59CB">
        <w:rPr>
          <w:rFonts w:cs="Times New Roman"/>
          <w:sz w:val="32"/>
        </w:rPr>
        <w:t>Võ Văn Quang Huy</w:t>
      </w:r>
    </w:p>
    <w:p w14:paraId="6A098452" w14:textId="1E54F391" w:rsidR="00C377C7" w:rsidRPr="002C1121" w:rsidRDefault="00C377C7" w:rsidP="00DC68FE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 w:rsidRPr="002C1121">
        <w:rPr>
          <w:rFonts w:cs="Times New Roman"/>
          <w:sz w:val="32"/>
        </w:rPr>
        <w:t xml:space="preserve">Lớp </w:t>
      </w:r>
      <w:r w:rsidRPr="002C1121">
        <w:rPr>
          <w:rFonts w:cs="Times New Roman"/>
          <w:sz w:val="32"/>
        </w:rPr>
        <w:tab/>
        <w:t xml:space="preserve">: </w:t>
      </w:r>
      <w:r w:rsidR="000A7762">
        <w:rPr>
          <w:rFonts w:cs="Times New Roman"/>
          <w:sz w:val="32"/>
        </w:rPr>
        <w:t>SD19301</w:t>
      </w:r>
      <w:r w:rsidR="000A7762">
        <w:rPr>
          <w:rFonts w:cs="Times New Roman"/>
          <w:sz w:val="32"/>
        </w:rPr>
        <w:tab/>
      </w:r>
    </w:p>
    <w:p w14:paraId="6A098453" w14:textId="456BE8DE" w:rsidR="00C377C7" w:rsidRPr="002C1121" w:rsidRDefault="00C377C7" w:rsidP="00DC68FE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 w:rsidRPr="002C1121">
        <w:rPr>
          <w:rFonts w:cs="Times New Roman"/>
          <w:sz w:val="32"/>
        </w:rPr>
        <w:t xml:space="preserve">Giảng viên hướng dẫn </w:t>
      </w:r>
      <w:r w:rsidRPr="002C1121">
        <w:rPr>
          <w:rFonts w:cs="Times New Roman"/>
          <w:sz w:val="32"/>
        </w:rPr>
        <w:tab/>
        <w:t>:</w:t>
      </w:r>
      <w:r w:rsidR="00472185" w:rsidRPr="002C1121">
        <w:rPr>
          <w:rFonts w:cs="Times New Roman"/>
          <w:sz w:val="32"/>
        </w:rPr>
        <w:tab/>
      </w:r>
      <w:r w:rsidR="000A7762">
        <w:rPr>
          <w:rFonts w:cs="Times New Roman"/>
          <w:sz w:val="32"/>
        </w:rPr>
        <w:t>Cô Hồ Thị Tuyết Minh</w:t>
      </w:r>
    </w:p>
    <w:p w14:paraId="6A098454" w14:textId="77777777" w:rsidR="00C377C7" w:rsidRPr="002C1121" w:rsidRDefault="00C377C7" w:rsidP="00E87414">
      <w:pPr>
        <w:spacing w:before="240" w:after="0"/>
        <w:jc w:val="both"/>
        <w:rPr>
          <w:rFonts w:cs="Times New Roman"/>
        </w:rPr>
      </w:pPr>
    </w:p>
    <w:p w14:paraId="6A098455" w14:textId="77777777" w:rsidR="00C377C7" w:rsidRPr="002C1121" w:rsidRDefault="00C377C7" w:rsidP="00E87414">
      <w:pPr>
        <w:spacing w:before="240"/>
        <w:jc w:val="both"/>
        <w:rPr>
          <w:rFonts w:cs="Times New Roman"/>
        </w:rPr>
      </w:pPr>
      <w:r w:rsidRPr="002C1121">
        <w:rPr>
          <w:rFonts w:cs="Times New Roman"/>
        </w:rPr>
        <w:br w:type="page"/>
      </w:r>
    </w:p>
    <w:p w14:paraId="6A098456" w14:textId="77777777" w:rsidR="00E16291" w:rsidRPr="002C1121" w:rsidRDefault="00E16291" w:rsidP="00E87414">
      <w:pPr>
        <w:spacing w:before="240"/>
        <w:jc w:val="both"/>
        <w:rPr>
          <w:rStyle w:val="fontstyle01"/>
          <w:rFonts w:ascii="Times New Roman" w:hAnsi="Times New Roman" w:cs="Times New Roman"/>
          <w:sz w:val="24"/>
          <w:szCs w:val="24"/>
        </w:rPr>
        <w:sectPr w:rsidR="00E16291" w:rsidRPr="002C1121" w:rsidSect="000D7120">
          <w:headerReference w:type="default" r:id="rId10"/>
          <w:footerReference w:type="default" r:id="rId11"/>
          <w:headerReference w:type="first" r:id="rId12"/>
          <w:pgSz w:w="11907" w:h="16839" w:code="9"/>
          <w:pgMar w:top="1152" w:right="1152" w:bottom="1152" w:left="1152" w:header="432" w:footer="720" w:gutter="720"/>
          <w:pgBorders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space="720"/>
          <w:docGrid w:linePitch="381"/>
        </w:sectPr>
      </w:pPr>
    </w:p>
    <w:p w14:paraId="6A098457" w14:textId="77777777" w:rsidR="00680A04" w:rsidRDefault="00E16291" w:rsidP="00592AB0">
      <w:pPr>
        <w:pStyle w:val="TOCHeading"/>
        <w:spacing w:before="240"/>
        <w:ind w:left="720" w:hanging="720"/>
        <w:jc w:val="center"/>
        <w:rPr>
          <w:rFonts w:cs="Times New Roman"/>
          <w:sz w:val="40"/>
        </w:rPr>
      </w:pPr>
      <w:r w:rsidRPr="002C1121">
        <w:rPr>
          <w:rFonts w:cs="Times New Roman"/>
          <w:sz w:val="40"/>
        </w:rPr>
        <w:lastRenderedPageBreak/>
        <w:t>MỤC LỤC</w:t>
      </w:r>
    </w:p>
    <w:sdt>
      <w:sdtPr>
        <w:rPr>
          <w:rFonts w:eastAsiaTheme="minorHAnsi" w:cstheme="minorBidi"/>
          <w:b w:val="0"/>
          <w:bCs w:val="0"/>
          <w:sz w:val="28"/>
          <w:szCs w:val="22"/>
          <w:lang w:eastAsia="en-US"/>
        </w:rPr>
        <w:id w:val="1841817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098458" w14:textId="77777777" w:rsidR="00B83EBE" w:rsidRDefault="00B83EBE">
          <w:pPr>
            <w:pStyle w:val="TOCHeading"/>
          </w:pPr>
          <w:r>
            <w:t>Contents</w:t>
          </w:r>
        </w:p>
        <w:p w14:paraId="6096148C" w14:textId="14AE8D94" w:rsidR="00AE72EA" w:rsidRDefault="00B83EBE">
          <w:pPr>
            <w:pStyle w:val="TOC1"/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231711" w:history="1">
            <w:r w:rsidR="00AE72EA" w:rsidRPr="001E4B96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="00AE72EA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AE72EA" w:rsidRPr="001E4B96">
              <w:rPr>
                <w:rStyle w:val="Hyperlink"/>
                <w:rFonts w:ascii="Times New Roman" w:hAnsi="Times New Roman" w:cs="Times New Roman"/>
                <w:noProof/>
              </w:rPr>
              <w:t>Bài 1: Vẽ sơ đồ quan hệ ERD.</w:t>
            </w:r>
            <w:r w:rsidR="00AE72EA">
              <w:rPr>
                <w:noProof/>
                <w:webHidden/>
              </w:rPr>
              <w:tab/>
            </w:r>
            <w:r w:rsidR="00AE72EA">
              <w:rPr>
                <w:noProof/>
                <w:webHidden/>
              </w:rPr>
              <w:fldChar w:fldCharType="begin"/>
            </w:r>
            <w:r w:rsidR="00AE72EA">
              <w:rPr>
                <w:noProof/>
                <w:webHidden/>
              </w:rPr>
              <w:instrText xml:space="preserve"> PAGEREF _Toc156231711 \h </w:instrText>
            </w:r>
            <w:r w:rsidR="00AE72EA">
              <w:rPr>
                <w:noProof/>
                <w:webHidden/>
              </w:rPr>
            </w:r>
            <w:r w:rsidR="00AE72EA">
              <w:rPr>
                <w:noProof/>
                <w:webHidden/>
              </w:rPr>
              <w:fldChar w:fldCharType="separate"/>
            </w:r>
            <w:r w:rsidR="00AE72EA">
              <w:rPr>
                <w:noProof/>
                <w:webHidden/>
              </w:rPr>
              <w:t>3</w:t>
            </w:r>
            <w:r w:rsidR="00AE72EA">
              <w:rPr>
                <w:noProof/>
                <w:webHidden/>
              </w:rPr>
              <w:fldChar w:fldCharType="end"/>
            </w:r>
          </w:hyperlink>
        </w:p>
        <w:p w14:paraId="789F3518" w14:textId="7413B9C2" w:rsidR="00AE72EA" w:rsidRDefault="00E71356">
          <w:pPr>
            <w:pStyle w:val="TOC1"/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56231712" w:history="1">
            <w:r w:rsidR="00AE72EA" w:rsidRPr="001E4B96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 w:rsidR="00AE72EA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AE72EA" w:rsidRPr="001E4B96">
              <w:rPr>
                <w:rStyle w:val="Hyperlink"/>
                <w:rFonts w:ascii="Times New Roman" w:hAnsi="Times New Roman" w:cs="Times New Roman"/>
                <w:noProof/>
              </w:rPr>
              <w:t>BÀI 2:Xây dựng lược đồ quan hệ. Kiểm tra đã đạt dạng chuẩn 3NF chưa. Xây dựng CSDL vật lý trên HQT CSDL MySQL.</w:t>
            </w:r>
            <w:r w:rsidR="00AE72EA">
              <w:rPr>
                <w:noProof/>
                <w:webHidden/>
              </w:rPr>
              <w:tab/>
            </w:r>
            <w:r w:rsidR="00AE72EA">
              <w:rPr>
                <w:noProof/>
                <w:webHidden/>
              </w:rPr>
              <w:fldChar w:fldCharType="begin"/>
            </w:r>
            <w:r w:rsidR="00AE72EA">
              <w:rPr>
                <w:noProof/>
                <w:webHidden/>
              </w:rPr>
              <w:instrText xml:space="preserve"> PAGEREF _Toc156231712 \h </w:instrText>
            </w:r>
            <w:r w:rsidR="00AE72EA">
              <w:rPr>
                <w:noProof/>
                <w:webHidden/>
              </w:rPr>
            </w:r>
            <w:r w:rsidR="00AE72EA">
              <w:rPr>
                <w:noProof/>
                <w:webHidden/>
              </w:rPr>
              <w:fldChar w:fldCharType="separate"/>
            </w:r>
            <w:r w:rsidR="00AE72EA">
              <w:rPr>
                <w:noProof/>
                <w:webHidden/>
              </w:rPr>
              <w:t>4</w:t>
            </w:r>
            <w:r w:rsidR="00AE72EA">
              <w:rPr>
                <w:noProof/>
                <w:webHidden/>
              </w:rPr>
              <w:fldChar w:fldCharType="end"/>
            </w:r>
          </w:hyperlink>
        </w:p>
        <w:p w14:paraId="0EC4CBB0" w14:textId="7243AEEC" w:rsidR="00AE72EA" w:rsidRDefault="00E71356">
          <w:pPr>
            <w:pStyle w:val="TOC1"/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56231713" w:history="1">
            <w:r w:rsidR="00AE72EA" w:rsidRPr="001E4B96">
              <w:rPr>
                <w:rStyle w:val="Hyperlink"/>
                <w:rFonts w:ascii="Times New Roman" w:hAnsi="Times New Roman" w:cs="Times New Roman"/>
                <w:noProof/>
              </w:rPr>
              <w:t>III.</w:t>
            </w:r>
            <w:r w:rsidR="00AE72EA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AE72EA" w:rsidRPr="001E4B96">
              <w:rPr>
                <w:rStyle w:val="Hyperlink"/>
                <w:rFonts w:ascii="Times New Roman" w:hAnsi="Times New Roman" w:cs="Times New Roman"/>
                <w:noProof/>
              </w:rPr>
              <w:t>Bài 3:Xây dựng lược đồ CSDL quan hệ. Xem xét chuẩn hóa các quan hệ. Xây dựng cơ sở dữ liệu vật lý</w:t>
            </w:r>
            <w:r w:rsidR="00AE72EA">
              <w:rPr>
                <w:noProof/>
                <w:webHidden/>
              </w:rPr>
              <w:tab/>
            </w:r>
            <w:r w:rsidR="00AE72EA">
              <w:rPr>
                <w:noProof/>
                <w:webHidden/>
              </w:rPr>
              <w:fldChar w:fldCharType="begin"/>
            </w:r>
            <w:r w:rsidR="00AE72EA">
              <w:rPr>
                <w:noProof/>
                <w:webHidden/>
              </w:rPr>
              <w:instrText xml:space="preserve"> PAGEREF _Toc156231713 \h </w:instrText>
            </w:r>
            <w:r w:rsidR="00AE72EA">
              <w:rPr>
                <w:noProof/>
                <w:webHidden/>
              </w:rPr>
            </w:r>
            <w:r w:rsidR="00AE72EA">
              <w:rPr>
                <w:noProof/>
                <w:webHidden/>
              </w:rPr>
              <w:fldChar w:fldCharType="separate"/>
            </w:r>
            <w:r w:rsidR="00AE72EA">
              <w:rPr>
                <w:noProof/>
                <w:webHidden/>
              </w:rPr>
              <w:t>5</w:t>
            </w:r>
            <w:r w:rsidR="00AE72EA">
              <w:rPr>
                <w:noProof/>
                <w:webHidden/>
              </w:rPr>
              <w:fldChar w:fldCharType="end"/>
            </w:r>
          </w:hyperlink>
        </w:p>
        <w:p w14:paraId="6A09845E" w14:textId="2EC6DD0E" w:rsidR="00B83EBE" w:rsidRDefault="00B83EBE">
          <w:r>
            <w:rPr>
              <w:b/>
              <w:bCs/>
              <w:noProof/>
            </w:rPr>
            <w:fldChar w:fldCharType="end"/>
          </w:r>
        </w:p>
      </w:sdtContent>
    </w:sdt>
    <w:p w14:paraId="6A09845F" w14:textId="77777777" w:rsidR="00680A04" w:rsidRPr="00680A04" w:rsidRDefault="00680A04" w:rsidP="00680A04">
      <w:pPr>
        <w:rPr>
          <w:lang w:eastAsia="ja-JP"/>
        </w:rPr>
      </w:pPr>
    </w:p>
    <w:p w14:paraId="6A098460" w14:textId="77777777" w:rsidR="00680A04" w:rsidRPr="00680A04" w:rsidRDefault="00680A04" w:rsidP="00680A04">
      <w:pPr>
        <w:rPr>
          <w:lang w:eastAsia="ja-JP"/>
        </w:rPr>
        <w:sectPr w:rsidR="00680A04" w:rsidRPr="00680A04" w:rsidSect="000D7120">
          <w:footerReference w:type="default" r:id="rId13"/>
          <w:pgSz w:w="11907" w:h="16839" w:code="9"/>
          <w:pgMar w:top="1152" w:right="657" w:bottom="1152" w:left="1152" w:header="576" w:footer="576" w:gutter="720"/>
          <w:cols w:space="720"/>
          <w:docGrid w:linePitch="381"/>
        </w:sectPr>
      </w:pPr>
    </w:p>
    <w:p w14:paraId="6A098461" w14:textId="157F66EA" w:rsidR="00B1647C" w:rsidRPr="002C1121" w:rsidRDefault="00A413BC" w:rsidP="00680A04">
      <w:pPr>
        <w:pStyle w:val="Heading1"/>
        <w:numPr>
          <w:ilvl w:val="0"/>
          <w:numId w:val="13"/>
        </w:numPr>
        <w:spacing w:before="240"/>
        <w:ind w:left="360"/>
        <w:jc w:val="both"/>
        <w:rPr>
          <w:rFonts w:ascii="Times New Roman" w:hAnsi="Times New Roman" w:cs="Times New Roman"/>
          <w:noProof/>
        </w:rPr>
      </w:pPr>
      <w:bookmarkStart w:id="0" w:name="_Toc118143846"/>
      <w:bookmarkStart w:id="1" w:name="_Toc156231711"/>
      <w:r w:rsidRPr="002C1121">
        <w:rPr>
          <w:rFonts w:ascii="Times New Roman" w:hAnsi="Times New Roman" w:cs="Times New Roman"/>
          <w:noProof/>
        </w:rPr>
        <w:lastRenderedPageBreak/>
        <w:t>Bài 1</w:t>
      </w:r>
      <w:bookmarkEnd w:id="0"/>
      <w:r w:rsidR="00540607" w:rsidRPr="002C1121">
        <w:rPr>
          <w:rFonts w:ascii="Times New Roman" w:hAnsi="Times New Roman" w:cs="Times New Roman"/>
          <w:noProof/>
        </w:rPr>
        <w:t xml:space="preserve">: </w:t>
      </w:r>
      <w:r w:rsidR="00AA6BD8">
        <w:rPr>
          <w:rFonts w:ascii="Times New Roman" w:hAnsi="Times New Roman" w:cs="Times New Roman"/>
          <w:noProof/>
        </w:rPr>
        <w:t>Vẽ sơ đồ quan hệ ERD</w:t>
      </w:r>
      <w:r w:rsidR="000D1EB3">
        <w:rPr>
          <w:rFonts w:ascii="Times New Roman" w:hAnsi="Times New Roman" w:cs="Times New Roman"/>
          <w:noProof/>
        </w:rPr>
        <w:t>.</w:t>
      </w:r>
      <w:bookmarkEnd w:id="1"/>
    </w:p>
    <w:p w14:paraId="50A3909B" w14:textId="2218C19F" w:rsidR="008A26D2" w:rsidRDefault="00217F02" w:rsidP="00AC30E0">
      <w:pPr>
        <w:ind w:hanging="709"/>
        <w:rPr>
          <w:rFonts w:cs="Times New Roman"/>
        </w:rPr>
      </w:pPr>
      <w:r w:rsidRPr="00217F02">
        <w:rPr>
          <w:rFonts w:cs="Times New Roman"/>
          <w:noProof/>
        </w:rPr>
        <w:drawing>
          <wp:inline distT="0" distB="0" distL="0" distR="0" wp14:anchorId="2AC8BAF1" wp14:editId="2F67FD2A">
            <wp:extent cx="5977890" cy="4396740"/>
            <wp:effectExtent l="0" t="0" r="3810" b="3810"/>
            <wp:docPr id="161669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931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8040" cy="43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8473" w14:textId="77777777" w:rsidR="008A26D2" w:rsidRDefault="008A26D2" w:rsidP="008A26D2">
      <w:pPr>
        <w:rPr>
          <w:rFonts w:cs="Times New Roman"/>
        </w:rPr>
        <w:sectPr w:rsidR="008A26D2" w:rsidSect="000D7120">
          <w:pgSz w:w="11907" w:h="16839" w:code="9"/>
          <w:pgMar w:top="1152" w:right="1152" w:bottom="1152" w:left="1152" w:header="576" w:footer="576" w:gutter="720"/>
          <w:cols w:space="720"/>
          <w:docGrid w:linePitch="381"/>
        </w:sectPr>
      </w:pPr>
    </w:p>
    <w:p w14:paraId="6A098474" w14:textId="08CDC4A7" w:rsidR="00B1647C" w:rsidRDefault="00A413BC" w:rsidP="00A71429">
      <w:pPr>
        <w:pStyle w:val="Heading1"/>
        <w:numPr>
          <w:ilvl w:val="0"/>
          <w:numId w:val="13"/>
        </w:numPr>
        <w:spacing w:before="240"/>
        <w:ind w:left="360"/>
        <w:jc w:val="both"/>
        <w:rPr>
          <w:rFonts w:ascii="Times New Roman" w:hAnsi="Times New Roman" w:cs="Times New Roman"/>
          <w:noProof/>
        </w:rPr>
      </w:pPr>
      <w:bookmarkStart w:id="2" w:name="_Toc118143848"/>
      <w:bookmarkStart w:id="3" w:name="_Toc156231712"/>
      <w:r w:rsidRPr="002C1121">
        <w:rPr>
          <w:rFonts w:ascii="Times New Roman" w:hAnsi="Times New Roman" w:cs="Times New Roman"/>
          <w:noProof/>
        </w:rPr>
        <w:lastRenderedPageBreak/>
        <w:t>BÀI 2</w:t>
      </w:r>
      <w:bookmarkEnd w:id="2"/>
      <w:r w:rsidR="00A3020B">
        <w:rPr>
          <w:rFonts w:ascii="Times New Roman" w:hAnsi="Times New Roman" w:cs="Times New Roman"/>
          <w:noProof/>
        </w:rPr>
        <w:t>:</w:t>
      </w:r>
      <w:r w:rsidR="00FC071A">
        <w:rPr>
          <w:rFonts w:ascii="Times New Roman" w:hAnsi="Times New Roman" w:cs="Times New Roman"/>
          <w:noProof/>
        </w:rPr>
        <w:t>Xây dựng</w:t>
      </w:r>
      <w:r w:rsidR="0010273E">
        <w:rPr>
          <w:rFonts w:ascii="Times New Roman" w:hAnsi="Times New Roman" w:cs="Times New Roman"/>
          <w:noProof/>
        </w:rPr>
        <w:t xml:space="preserve"> lược đồ quan hệ</w:t>
      </w:r>
      <w:r w:rsidR="00A1564F">
        <w:rPr>
          <w:rFonts w:ascii="Times New Roman" w:hAnsi="Times New Roman" w:cs="Times New Roman"/>
          <w:noProof/>
        </w:rPr>
        <w:t>.</w:t>
      </w:r>
      <w:r w:rsidR="0010273E">
        <w:rPr>
          <w:rFonts w:ascii="Times New Roman" w:hAnsi="Times New Roman" w:cs="Times New Roman"/>
          <w:noProof/>
        </w:rPr>
        <w:t xml:space="preserve"> Kiểm tra đã đạt dạng chuẩn 3NF chưa. </w:t>
      </w:r>
      <w:r w:rsidR="00F90D45">
        <w:rPr>
          <w:rFonts w:ascii="Times New Roman" w:hAnsi="Times New Roman" w:cs="Times New Roman"/>
          <w:noProof/>
        </w:rPr>
        <w:t>Xây dựng CSDL vật lý trên HQT CSDL MySQL.</w:t>
      </w:r>
      <w:bookmarkEnd w:id="3"/>
    </w:p>
    <w:p w14:paraId="0BDE9FBC" w14:textId="77777777" w:rsidR="00C657DE" w:rsidRDefault="00C657DE" w:rsidP="00B523DD"/>
    <w:p w14:paraId="055AE654" w14:textId="77777777" w:rsidR="00C657DE" w:rsidRDefault="00C657DE" w:rsidP="00C657DE">
      <w:pPr>
        <w:spacing w:before="360" w:after="120"/>
        <w:ind w:left="9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2CE7F4" wp14:editId="50CB4AEA">
                <wp:simplePos x="0" y="0"/>
                <wp:positionH relativeFrom="column">
                  <wp:posOffset>4291878</wp:posOffset>
                </wp:positionH>
                <wp:positionV relativeFrom="paragraph">
                  <wp:posOffset>479031</wp:posOffset>
                </wp:positionV>
                <wp:extent cx="0" cy="478221"/>
                <wp:effectExtent l="76200" t="0" r="57150" b="552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2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68256D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337.95pt;margin-top:37.7pt;width:0;height:37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gqGtwEAAMoDAAAOAAAAZHJzL2Uyb0RvYy54bWysU9uO0zAQfUfaf7D8TpNWCFZR033owr4g&#10;WHH5AK8zTiz5pvFsk/w9ttOmaEFIIF4mvsyZOXN8sr+brGEnwKi9a/l2U3MGTvpOu77l3799eH3L&#10;WSThOmG8g5bPEPnd4ebVfgwN7PzgTQfIUhEXmzG0fCAKTVVFOYAVceMDuHSpPFpBaYt91aEYU3Vr&#10;ql1dv61Gj11ALyHGdHq/XPJDqa8USPqsVARipuWJG5WIJT7lWB32oulRhEHLMw3xDyys0C41XUvd&#10;CxLsGfUvpayW6KNXtJHeVl4pLaHMkKbZ1i+m+TqIAGWWJE4Mq0zx/5WVn05H94hJhjHEJoZHzFNM&#10;Cm3+Jn5sKmLNq1gwEZPLoUynb97d7nbbrGN1xQWM9ADesrxoeSQUuh/o6J1LL+JxW7QSp4+RFuAF&#10;kJsalyMJbd67jtEckm0ItXC9gXOfnFJdCZcVzQYW+BdQTHeJ4tKmeAmOBtlJJBcIKcHRhbFxKTvD&#10;lDZmBdaF3x+B5/wMheKzvwGviNLZO1rBVjuPv+tO04WyWvIvCixzZwmefDeXpyzSJMOUNzmbOzvy&#10;532BX3/Bww8AAAD//wMAUEsDBBQABgAIAAAAIQAzLDoJ3QAAAAoBAAAPAAAAZHJzL2Rvd25yZXYu&#10;eG1sTI9NT8MwDIbvSPyHyEjcWMq2rqM0ncaXtCNsu3DLGtNWNE6VZFv49xhxgKPtR6+ft1olO4gT&#10;+tA7UnA7yUAgNc701CrY715uliBC1GT04AgVfGGAVX15UenSuDO94WkbW8EhFEqtoItxLKUMTYdW&#10;h4kbkfj24bzVkUffSuP1mcPtIKdZtpBW98QfOj3iY4fN5/ZoFTy8buz66d0nnM2e5yHt3JSajVLX&#10;V2l9DyJiin8w/OizOtTsdHBHMkEMChZFfseogiKfg2Dgd3FgMs8KkHUl/1eovwEAAP//AwBQSwEC&#10;LQAUAAYACAAAACEAtoM4kv4AAADhAQAAEwAAAAAAAAAAAAAAAAAAAAAAW0NvbnRlbnRfVHlwZXNd&#10;LnhtbFBLAQItABQABgAIAAAAIQA4/SH/1gAAAJQBAAALAAAAAAAAAAAAAAAAAC8BAABfcmVscy8u&#10;cmVsc1BLAQItABQABgAIAAAAIQAgugqGtwEAAMoDAAAOAAAAAAAAAAAAAAAAAC4CAABkcnMvZTJv&#10;RG9jLnhtbFBLAQItABQABgAIAAAAIQAzLDoJ3QAAAAoBAAAPAAAAAAAAAAAAAAAAABEEAABkcnMv&#10;ZG93bnJldi54bWxQSwUGAAAAAAQABADzAAAAGwUAAAAA&#10;" strokecolor="#4579b8 [3044]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05E1FB" wp14:editId="56BB0E08">
                <wp:simplePos x="0" y="0"/>
                <wp:positionH relativeFrom="column">
                  <wp:posOffset>2541905</wp:posOffset>
                </wp:positionH>
                <wp:positionV relativeFrom="paragraph">
                  <wp:posOffset>377431</wp:posOffset>
                </wp:positionV>
                <wp:extent cx="840828" cy="0"/>
                <wp:effectExtent l="0" t="76200" r="1651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08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C74BC72" id="Straight Arrow Connector 28" o:spid="_x0000_s1026" type="#_x0000_t32" style="position:absolute;margin-left:200.15pt;margin-top:29.7pt;width:66.2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dWHuAEAAMoDAAAOAAAAZHJzL2Uyb0RvYy54bWysU8uO2zAMvBfoPwi6N3aCogiMOHvIbnsp&#10;2kUfH6CVKVuAXpDY2P77UnLiFN2iQIu90JLIIYdD+nA3WcPOEJP2ruXbTc0ZOOk77fqWf//2/s2e&#10;s4TCdcJ4By2fIfG74+tXhzE0sPODNx1ERklcasbQ8gExNFWV5ABWpI0P4MipfLQC6Rr7qotipOzW&#10;VLu6fleNPnYhegkp0ev94uTHkl8pkPhZqQTITMuJGxYbi33KtjoeRNNHEQYtLzTEf7CwQjsquqa6&#10;FyjYj6ifpbJaRp+8wo30tvJKaQmlB+pmW//WzddBBCi9kDgprDKll0srP51P7jGSDGNITQqPMXcx&#10;qWjzl/ixqYg1r2LBhEzS4/5tvd/RdOXVVd1wISb8AN6yfGh5wih0P+DJO0cT8XFbtBLnjwmpMgGv&#10;gFzUuGxRaPPgOoZzoLXBqIXrDeR5UXgOqW6EywlnAwv8CyimO6K4lCm7BCcT2VnQFggpweF2zUTR&#10;Gaa0MSuwLvz+CrzEZyiUPfsX8Ioolb3DFWy18/FP1XG6UlZL/FWBpe8swZPv5jLKIg0tTNHqstx5&#10;I3+9F/jtFzz+BAAA//8DAFBLAwQUAAYACAAAACEAxg4WXt0AAAAJAQAADwAAAGRycy9kb3ducmV2&#10;LnhtbEyPy07DMBBF90j8gzVI7KhNkpY2jVOVl9Qlbdl058ZDEhGPI9ttzd9jxAKWM3N059xqFc3A&#10;zuh8b0nC/UQAQ2qs7qmV8L5/vZsD80GRVoMllPCFHlb19VWlSm0vtMXzLrQshZAvlYQuhLHk3Dcd&#10;GuUndkRKtw/rjAppdC3XTl1SuBl4JsSMG9VT+tCpEZ86bD53JyPh8W1j1s8HFzHPXwof9zajZiPl&#10;7U1cL4EFjOEPhh/9pA51cjraE2nPBgmFEHlCJUwXBbAETPPsAdjxd8Hriv9vUH8DAAD//wMAUEsB&#10;Ai0AFAAGAAgAAAAhALaDOJL+AAAA4QEAABMAAAAAAAAAAAAAAAAAAAAAAFtDb250ZW50X1R5cGVz&#10;XS54bWxQSwECLQAUAAYACAAAACEAOP0h/9YAAACUAQAACwAAAAAAAAAAAAAAAAAvAQAAX3JlbHMv&#10;LnJlbHNQSwECLQAUAAYACAAAACEAZI3Vh7gBAADKAwAADgAAAAAAAAAAAAAAAAAuAgAAZHJzL2Uy&#10;b0RvYy54bWxQSwECLQAUAAYACAAAACEAxg4WXt0AAAAJAQAADwAAAAAAAAAAAAAAAAASBAAAZHJz&#10;L2Rvd25yZXYueG1sUEsFBgAAAAAEAAQA8wAAABwFAAAAAA==&#10;" strokecolor="#4579b8 [3044]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163D6B" wp14:editId="2D3F1D05">
                <wp:simplePos x="0" y="0"/>
                <wp:positionH relativeFrom="column">
                  <wp:posOffset>2673821</wp:posOffset>
                </wp:positionH>
                <wp:positionV relativeFrom="paragraph">
                  <wp:posOffset>69697</wp:posOffset>
                </wp:positionV>
                <wp:extent cx="595036" cy="318770"/>
                <wp:effectExtent l="0" t="0" r="0" b="50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036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A2A551" w14:textId="77777777" w:rsidR="00C657DE" w:rsidRDefault="00C657DE" w:rsidP="00C657DE">
                            <w:r>
                              <w:t>(1-n)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163D6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10.55pt;margin-top:5.5pt;width:46.85pt;height:25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F6/QgIAAHoEAAAOAAAAZHJzL2Uyb0RvYy54bWysVE1v2zAMvQ/YfxB0X500X21Qp8hSdBgQ&#10;tAWSoWdFlhsDsqhJSuzu1+9Jdvq1nYZdZIqkSD4+0lfXba3ZUTlfkcn58GzAmTKSiso85fzH9vbL&#10;BWc+CFMITUbl/Fl5fr34/OmqsXN1TnvShXIMQYyfNzbn+xDsPMu83Kta+DOyysBYkqtFwNU9ZYUT&#10;DaLXOjsfDKZZQ66wjqTyHtqbzsgXKX5ZKhnuy9KrwHTOUVtIp0vnLp7Z4krMn5yw+0r2ZYh/qKIW&#10;lUHSl1A3Igh2cNUfoepKOvJUhjNJdUZlWUmVMADNcPABzWYvrEpY0BxvX9rk/19YeXd8cKwqwN2Y&#10;MyNqcLRVbWBfqWVQoT+N9XO4bSwcQws9fE96D2WE3Zaujl8AYrCj088v3Y3RJJSTy8lgNOVMwjQa&#10;XsxmqfvZ62PrfPimqGZRyLkDeamn4rj2AYXA9eQSc3nSVXFbaZ0ucWDUSjt2FKBah1QiXrzz0oY1&#10;OZ+OJoMU2FB83kXWBgki1A5SlEK7a3v8OyqeAd9RN0DeytsKRa6FDw/CYWKAGFsQ7nGUmpCEeomz&#10;Pblff9NHfxAJK2cNJjDn/udBOMWZ/m5A8eVwPI4jmy7jyewcF/fWsntrMYd6RUA+xL5ZmcToH/RJ&#10;LB3Vj1iWZcwKkzASuXMeTuIqdHuBZZNquUxOGFIrwtpsrIyhY6cjBdv2UTjb8xRA8B2dZlXMP9DV&#10;+caXhpaHQGWVuIwN7rra9x0DnijulzFu0Nt78nr9ZSx+AwAA//8DAFBLAwQUAAYACAAAACEAU85q&#10;SeAAAAAJAQAADwAAAGRycy9kb3ducmV2LnhtbEyPy07DMBBF90j8gzVIbBB1nD5AIU6FEA+pOxoe&#10;YufGQxIRj6PYTcLfM6xgObpXd87Jt7PrxIhDaD1pUIsEBFLlbUu1hpfy4fIaRIiGrOk8oYZvDLAt&#10;Tk9yk1k/0TOO+1gLHqGQGQ1NjH0mZagadCYsfI/E2acfnIl8DrW0g5l43HUyTZKNdKYl/tCYHu8a&#10;rL72R6fh46J+34X58XVarpf9/dNYXr3ZUuvzs/n2BkTEOf6V4Ref0aFgpoM/kg2i07BKleIqB4qd&#10;uLBWK3Y5aNioFGSRy/8GxQ8AAAD//wMAUEsBAi0AFAAGAAgAAAAhALaDOJL+AAAA4QEAABMAAAAA&#10;AAAAAAAAAAAAAAAAAFtDb250ZW50X1R5cGVzXS54bWxQSwECLQAUAAYACAAAACEAOP0h/9YAAACU&#10;AQAACwAAAAAAAAAAAAAAAAAvAQAAX3JlbHMvLnJlbHNQSwECLQAUAAYACAAAACEAeCxev0ICAAB6&#10;BAAADgAAAAAAAAAAAAAAAAAuAgAAZHJzL2Uyb0RvYy54bWxQSwECLQAUAAYACAAAACEAU85qSeAA&#10;AAAJAQAADwAAAAAAAAAAAAAAAACcBAAAZHJzL2Rvd25yZXYueG1sUEsFBgAAAAAEAAQA8wAAAKkF&#10;AAAAAA==&#10;" fillcolor="white [3201]" stroked="f" strokeweight=".5pt">
                <v:textbox>
                  <w:txbxContent>
                    <w:p w14:paraId="76A2A551" w14:textId="77777777" w:rsidR="00C657DE" w:rsidRDefault="00C657DE" w:rsidP="00C657DE">
                      <w:r>
                        <w:t>(1-n)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4918EA" wp14:editId="344DA984">
                <wp:simplePos x="0" y="0"/>
                <wp:positionH relativeFrom="column">
                  <wp:posOffset>3325473</wp:posOffset>
                </wp:positionH>
                <wp:positionV relativeFrom="paragraph">
                  <wp:posOffset>185310</wp:posOffset>
                </wp:positionV>
                <wp:extent cx="2732405" cy="336331"/>
                <wp:effectExtent l="0" t="0" r="0" b="698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2405" cy="336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AD1334" w14:textId="77777777" w:rsidR="00C657DE" w:rsidRDefault="00C657DE" w:rsidP="00C657DE">
                            <w:r>
                              <w:rPr>
                                <w:b/>
                              </w:rPr>
                              <w:t>NHANVIEN (</w:t>
                            </w:r>
                            <w:r w:rsidRPr="001239A3">
                              <w:rPr>
                                <w:b/>
                                <w:u w:val="single"/>
                              </w:rPr>
                              <w:t>MaNV</w:t>
                            </w:r>
                            <w:r>
                              <w:rPr>
                                <w:b/>
                              </w:rPr>
                              <w:t xml:space="preserve">, </w:t>
                            </w:r>
                            <w:r w:rsidRPr="00B67A25">
                              <w:t>TenNV</w:t>
                            </w:r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918EA" id="Text Box 19" o:spid="_x0000_s1027" type="#_x0000_t202" style="position:absolute;left:0;text-align:left;margin-left:261.85pt;margin-top:14.6pt;width:215.15pt;height:2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maLQwIAAIIEAAAOAAAAZHJzL2Uyb0RvYy54bWysVE1v2zAMvQ/YfxB0X53Pdg3iFFmKDgOK&#10;tkAy9KzIcmJAFjVJid39+j3JcZt1Ow27KBRJP4rvkZnftLVmR+V8RSbnw4sBZ8pIKiqzy/n3zd2n&#10;z5z5IEwhNBmV8xfl+c3i44d5Y2dqRHvShXIMIMbPGpvzfQh2lmVe7lUt/AVZZRAsydUi4Op2WeFE&#10;A/RaZ6PB4DJryBXWkVTew3vbBfki4ZelkuGxLL0KTOccbwvpdOncxjNbzMVs54TdV/L0DPEPr6hF&#10;ZVD0FepWBMEOrvoDqq6kI09luJBUZ1SWlVSpB3QzHLzrZr0XVqVeQI63rzT5/wcrH45PjlUFtLvm&#10;zIgaGm1UG9gXahlc4Kexfoa0tUViaOFHbu/3cMa229LV8RcNMcTB9MsruxFNwjm6Go8mgylnErHx&#10;+HI8TjDZ29fW+fBVUc2ikXMH9RKp4njvA16C1D4lFvOkq+Ku0jpd4sSolXbsKKC1Dj34b1nasCbn&#10;l+PpIAEbip93yNqgQOy16ylaod22HTd9v1sqXkCDo26QvJV3Fd56L3x4Eg6Tg86xDeERR6kJtehk&#10;cbYn9/Nv/pgPQRHlrMEk5tz/OAinONPfDKS+Hk4mcXTTZTK9GuHiziPb84g51CsCAUPsnZXJjPlB&#10;92bpqH7G0ixjVYSEkaid89Cbq9DtB5ZOquUyJWFYrQj3Zm1lhI6ERyU27bNw9iRXgNAP1M+smL1T&#10;rcuNXxpaHgKVVZI08tyxeqIfg56UPi1l3KTze8p6++tY/AIAAP//AwBQSwMEFAAGAAgAAAAhANFn&#10;HwDhAAAACQEAAA8AAABkcnMvZG93bnJldi54bWxMj8tOwzAQRfdI/IM1SGwQdXAIbUMmFUI8JHY0&#10;PMTOjYckIh5HsZuGv8esYDmao3vPLTaz7cVEo+8cI1wsEhDEtTMdNwgv1f35CoQPmo3uHRPCN3nY&#10;lMdHhc6NO/AzTdvQiBjCPtcIbQhDLqWvW7LaL9xAHH+fbrQ6xHNspBn1IYbbXqokuZJWdxwbWj3Q&#10;bUv113ZvET7OmvcnPz+8HtIsHe4ep2r5ZirE05P55hpEoDn8wfCrH9WhjE47t2fjRY+QqXQZUQS1&#10;ViAisM4u47gdwkopkGUh/y8ofwAAAP//AwBQSwECLQAUAAYACAAAACEAtoM4kv4AAADhAQAAEwAA&#10;AAAAAAAAAAAAAAAAAAAAW0NvbnRlbnRfVHlwZXNdLnhtbFBLAQItABQABgAIAAAAIQA4/SH/1gAA&#10;AJQBAAALAAAAAAAAAAAAAAAAAC8BAABfcmVscy8ucmVsc1BLAQItABQABgAIAAAAIQDT2maLQwIA&#10;AIIEAAAOAAAAAAAAAAAAAAAAAC4CAABkcnMvZTJvRG9jLnhtbFBLAQItABQABgAIAAAAIQDRZx8A&#10;4QAAAAkBAAAPAAAAAAAAAAAAAAAAAJ0EAABkcnMvZG93bnJldi54bWxQSwUGAAAAAAQABADzAAAA&#10;qwUAAAAA&#10;" fillcolor="white [3201]" stroked="f" strokeweight=".5pt">
                <v:textbox>
                  <w:txbxContent>
                    <w:p w14:paraId="58AD1334" w14:textId="77777777" w:rsidR="00C657DE" w:rsidRDefault="00C657DE" w:rsidP="00C657DE">
                      <w:r>
                        <w:rPr>
                          <w:b/>
                        </w:rPr>
                        <w:t>NHANVIEN (</w:t>
                      </w:r>
                      <w:r w:rsidRPr="001239A3">
                        <w:rPr>
                          <w:b/>
                          <w:u w:val="single"/>
                        </w:rPr>
                        <w:t>MaNV</w:t>
                      </w:r>
                      <w:r>
                        <w:rPr>
                          <w:b/>
                        </w:rPr>
                        <w:t xml:space="preserve">, </w:t>
                      </w:r>
                      <w:r w:rsidRPr="00B67A25">
                        <w:t>TenNV</w:t>
                      </w:r>
                      <w:r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B67A25">
        <w:rPr>
          <w:b/>
        </w:rPr>
        <w:t>VANPHONG (</w:t>
      </w:r>
      <w:r w:rsidRPr="00B67A25">
        <w:rPr>
          <w:b/>
          <w:u w:val="single"/>
        </w:rPr>
        <w:t>MaVP</w:t>
      </w:r>
      <w:r w:rsidRPr="00B67A25">
        <w:rPr>
          <w:b/>
        </w:rPr>
        <w:t xml:space="preserve">, </w:t>
      </w:r>
      <w:r w:rsidRPr="00B67A25">
        <w:t>Diadiem</w:t>
      </w:r>
      <w:r w:rsidRPr="00B67A25">
        <w:rPr>
          <w:b/>
        </w:rPr>
        <w:t>)</w:t>
      </w:r>
    </w:p>
    <w:p w14:paraId="0B42CDCE" w14:textId="77777777" w:rsidR="00C657DE" w:rsidRDefault="00C657DE" w:rsidP="00C657DE">
      <w:pPr>
        <w:spacing w:before="120" w:after="120"/>
        <w:ind w:left="86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6D04FF" wp14:editId="4B656E85">
                <wp:simplePos x="0" y="0"/>
                <wp:positionH relativeFrom="column">
                  <wp:posOffset>3813700</wp:posOffset>
                </wp:positionH>
                <wp:positionV relativeFrom="paragraph">
                  <wp:posOffset>20167</wp:posOffset>
                </wp:positionV>
                <wp:extent cx="595086" cy="319314"/>
                <wp:effectExtent l="0" t="0" r="0" b="508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086" cy="319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C6989F" w14:textId="6ADE9547" w:rsidR="00C657DE" w:rsidRDefault="00C657DE" w:rsidP="00C657DE">
                            <w:r>
                              <w:t>(</w:t>
                            </w:r>
                            <w:r w:rsidR="00AC30E0">
                              <w:t>1</w:t>
                            </w:r>
                            <w:r>
                              <w:t>-n)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D04FF" id="Text Box 25" o:spid="_x0000_s1028" type="#_x0000_t202" style="position:absolute;left:0;text-align:left;margin-left:300.3pt;margin-top:1.6pt;width:46.85pt;height:25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IzlRQIAAIEEAAAOAAAAZHJzL2Uyb0RvYy54bWysVE2P2jAQvVfqf7B8L0n46oIIK8qKqtJq&#10;dyWo9mwcm0RyPK5tSOiv79ghLN32VPVixjOT55n3Zljct7UiJ2FdBTqn2SClRGgORaUPOf2+23y6&#10;o8R5pgumQIucnoWj98uPHxaNmYshlKAKYQmCaDdvTE5L7808SRwvRc3cAIzQGJRga+bxag9JYVmD&#10;6LVKhmk6TRqwhbHAhXPofeiCdBnxpRTcP0vphCcqp1ibj6eN5z6cyXLB5gfLTFnxSxnsH6qoWaXx&#10;0SvUA/OMHG31B1RdcQsOpB9wqBOQsuIi9oDdZOm7brYlMyL2guQ4c6XJ/T9Y/nR6saQqcjqcUKJZ&#10;jRrtROvJF2gJupCfxrg5pm0NJvoW/ahz73foDG230tbhFxsiGEemz1d2AxpH52Q2Se+mlHAMjbLZ&#10;KBsHlOTtY2Od/yqgJsHIqUXxIqfs9Oh8l9qnhLccqKrYVErFSxgYsVaWnBhKrXwsEcF/y1KaNDmd&#10;jiZpBNYQPu+QlcZaQqtdS8Hy7b7tqOnb3UNxRhYsdHPkDN9UWOsjc/6FWRwcbByXwT/jIRXgW3Cx&#10;KCnB/vybP+SjnhilpMFBzKn7cWRWUKK+aVR6lo3HYXLjZTz5PMSLvY3sbyP6WK8BCchw7QyPZsj3&#10;qjelhfoVd2YVXsUQ0xzfzqnvzbXv1gN3jovVKibhrBrmH/XW8AAdCA9K7NpXZs1FLo86P0E/smz+&#10;TrUuN3ypYXX0IKsoaeC5Y/VCP855HIrLToZFur3HrLd/juUvAAAA//8DAFBLAwQUAAYACAAAACEA&#10;YkXaYN8AAAAIAQAADwAAAGRycy9kb3ducmV2LnhtbEyPTU+EMBCG7yb+h2ZMvBi3uBVUZNgY40fi&#10;zcWPeOvSCkQ6JbQL+O8dT3qcvG+e95lis7heTHYMnSeEs1UCwlLtTUcNwkt1f3oJIkRNRveeLMK3&#10;DbApDw8KnRs/07OdtrERDKGQa4Q2xiGXMtStdTqs/GCJs08/Oh35HBtpRj0z3PVynSSZdLojXmj1&#10;YG9bW39t9w7h46R5fwrLw+usUjXcPU7VxZupEI+PlptrENEu8a8Mv/qsDiU77fyeTBA9QsZ0riKo&#10;NQjOs6tzBWKHkKoUZFnI/w+UPwAAAP//AwBQSwECLQAUAAYACAAAACEAtoM4kv4AAADhAQAAEwAA&#10;AAAAAAAAAAAAAAAAAAAAW0NvbnRlbnRfVHlwZXNdLnhtbFBLAQItABQABgAIAAAAIQA4/SH/1gAA&#10;AJQBAAALAAAAAAAAAAAAAAAAAC8BAABfcmVscy8ucmVsc1BLAQItABQABgAIAAAAIQCkwIzlRQIA&#10;AIEEAAAOAAAAAAAAAAAAAAAAAC4CAABkcnMvZTJvRG9jLnhtbFBLAQItABQABgAIAAAAIQBiRdpg&#10;3wAAAAgBAAAPAAAAAAAAAAAAAAAAAJ8EAABkcnMvZG93bnJldi54bWxQSwUGAAAAAAQABADzAAAA&#10;qwUAAAAA&#10;" fillcolor="white [3201]" stroked="f" strokeweight=".5pt">
                <v:textbox>
                  <w:txbxContent>
                    <w:p w14:paraId="02C6989F" w14:textId="6ADE9547" w:rsidR="00C657DE" w:rsidRDefault="00C657DE" w:rsidP="00C657DE">
                      <w:r>
                        <w:t>(</w:t>
                      </w:r>
                      <w:r w:rsidR="00AC30E0">
                        <w:t>1</w:t>
                      </w:r>
                      <w:r>
                        <w:t>-n)</w:t>
                      </w:r>
                    </w:p>
                  </w:txbxContent>
                </v:textbox>
              </v:shape>
            </w:pict>
          </mc:Fallback>
        </mc:AlternateContent>
      </w:r>
    </w:p>
    <w:p w14:paraId="1CDE0E89" w14:textId="77777777" w:rsidR="00C657DE" w:rsidRDefault="00C657DE" w:rsidP="00C657DE">
      <w:pPr>
        <w:spacing w:before="120" w:after="120"/>
        <w:ind w:left="86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4DD3E3" wp14:editId="7DC670B2">
                <wp:simplePos x="0" y="0"/>
                <wp:positionH relativeFrom="column">
                  <wp:posOffset>2069005</wp:posOffset>
                </wp:positionH>
                <wp:positionV relativeFrom="paragraph">
                  <wp:posOffset>38100</wp:posOffset>
                </wp:positionV>
                <wp:extent cx="4183117" cy="5778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117" cy="57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D9C05D" w14:textId="77777777" w:rsidR="00C657DE" w:rsidRPr="00E134AA" w:rsidRDefault="00C657DE" w:rsidP="00C657DE">
                            <w:pPr>
                              <w:spacing w:before="120" w:after="120"/>
                              <w:ind w:left="86"/>
                              <w:rPr>
                                <w:color w:val="FF0000"/>
                              </w:rPr>
                            </w:pPr>
                            <w:r w:rsidRPr="00E134AA">
                              <w:rPr>
                                <w:b/>
                                <w:color w:val="FF0000"/>
                              </w:rPr>
                              <w:t>THANNHAN</w:t>
                            </w:r>
                            <w:r w:rsidRPr="00E134AA">
                              <w:rPr>
                                <w:color w:val="FF0000"/>
                              </w:rPr>
                              <w:t>(TenThanNhan, NgaySinh, MoiLienHe)</w:t>
                            </w:r>
                          </w:p>
                          <w:p w14:paraId="17B576E6" w14:textId="77777777" w:rsidR="00C657DE" w:rsidRPr="00E134AA" w:rsidRDefault="00C657DE" w:rsidP="00C657DE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DD3E3" id="Text Box 23" o:spid="_x0000_s1029" type="#_x0000_t202" style="position:absolute;left:0;text-align:left;margin-left:162.9pt;margin-top:3pt;width:329.4pt;height:4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dbPMQIAAFoEAAAOAAAAZHJzL2Uyb0RvYy54bWysVFFv2jAQfp+0/2D5fQ0BWhgiVKxVp0mo&#10;rdROfTaOA5Fin2ebJuzX77MDlHV7mvbinO/O5/u+75z5dacb9qqcr8kUPL8YcKaMpLI2m4J/f777&#10;NOXMB2FK0ZBRBd8rz68XHz/MWztTQ9pSUyrHUMT4WWsLvg3BzrLMy63Swl+QVQbBipwWAVu3yUon&#10;WlTXTTYcDK6yllxpHUnlPby3fZAvUv2qUjI8VJVXgTUFR28hrS6t67hmi7mYbZyw21oe2hD/0IUW&#10;tcGlp1K3Igi2c/UfpXQtHXmqwoUknVFV1VIlDECTD96hedoKqxIWkOPtiSb//8rK+9dHx+qy4MMR&#10;Z0ZoaPSsusC+UMfgAj+t9TOkPVkkhg5+6Hz0ezgj7K5yOn4BiCEOpvcndmM1Cec4n47yfMKZROxy&#10;MpleJvqzt9PW+fBVkWbRKLiDeolU8bryAZ0g9ZgSLzN0VzdNUrAxrC341Qglf4vgRGNwMGLoe41W&#10;6NZdwnzCt6ZyD3iO+gHxVt7V6GElfHgUDhMBRJjy8IClagh30cHibEvu59/8MR9CIcpZiwkruP+x&#10;E05x1nwzkPBzPh7HkUyb8eVkiI07j6zPI2anbwhDnOM9WZnMmB+ao1k50i94DMt4K0LCSNxd8HA0&#10;b0I/93hMUi2XKQlDaEVYmScrY+nIXWT4uXsRzh5kCBDwno6zKGbv1Ohze9aXu0BVnaSKPPesHujH&#10;ACcFD48tvpDzfcp6+yUsfgEAAP//AwBQSwMEFAAGAAgAAAAhAELuLGvgAAAACAEAAA8AAABkcnMv&#10;ZG93bnJldi54bWxMj8FOwzAQRO9I/IO1SNyoQ6AhDXGqKlKFhOihpZfeNvE2iYjtELtt4OtZTnCb&#10;1axm3uTLyfTiTKPvnFVwP4tAkK2d7myjYP++vktB+IBWY+8sKfgiD8vi+irHTLuL3dJ5FxrBIdZn&#10;qKANYcik9HVLBv3MDWTZO7rRYOBzbKQe8cLhppdxFCXSYGe5ocWBypbqj93JKHgt1xvcVrFJv/vy&#10;5e24Gj73h7lStzfT6hlEoCn8PcMvPqNDwUyVO1ntRa/gIZ4zelCQ8CT2F+ljAqJi8RSBLHL5f0Dx&#10;AwAA//8DAFBLAQItABQABgAIAAAAIQC2gziS/gAAAOEBAAATAAAAAAAAAAAAAAAAAAAAAABbQ29u&#10;dGVudF9UeXBlc10ueG1sUEsBAi0AFAAGAAgAAAAhADj9If/WAAAAlAEAAAsAAAAAAAAAAAAAAAAA&#10;LwEAAF9yZWxzLy5yZWxzUEsBAi0AFAAGAAgAAAAhAKQ11s8xAgAAWgQAAA4AAAAAAAAAAAAAAAAA&#10;LgIAAGRycy9lMm9Eb2MueG1sUEsBAi0AFAAGAAgAAAAhAELuLGvgAAAACAEAAA8AAAAAAAAAAAAA&#10;AAAAiwQAAGRycy9kb3ducmV2LnhtbFBLBQYAAAAABAAEAPMAAACYBQAAAAA=&#10;" filled="f" stroked="f" strokeweight=".5pt">
                <v:textbox>
                  <w:txbxContent>
                    <w:p w14:paraId="17D9C05D" w14:textId="77777777" w:rsidR="00C657DE" w:rsidRPr="00E134AA" w:rsidRDefault="00C657DE" w:rsidP="00C657DE">
                      <w:pPr>
                        <w:spacing w:before="120" w:after="120"/>
                        <w:ind w:left="86"/>
                        <w:rPr>
                          <w:color w:val="FF0000"/>
                        </w:rPr>
                      </w:pPr>
                      <w:r w:rsidRPr="00E134AA">
                        <w:rPr>
                          <w:b/>
                          <w:color w:val="FF0000"/>
                        </w:rPr>
                        <w:t>THANNHAN</w:t>
                      </w:r>
                      <w:r w:rsidRPr="00E134AA">
                        <w:rPr>
                          <w:color w:val="FF0000"/>
                        </w:rPr>
                        <w:t>(TenThanNhan, NgaySinh, MoiLienHe)</w:t>
                      </w:r>
                    </w:p>
                    <w:p w14:paraId="17B576E6" w14:textId="77777777" w:rsidR="00C657DE" w:rsidRPr="00E134AA" w:rsidRDefault="00C657DE" w:rsidP="00C657DE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E0682D" w14:textId="77777777" w:rsidR="00C657DE" w:rsidRDefault="00C657DE" w:rsidP="00C657DE">
      <w:pPr>
        <w:spacing w:before="120" w:after="120"/>
        <w:ind w:left="86"/>
        <w:rPr>
          <w:b/>
        </w:rPr>
      </w:pPr>
    </w:p>
    <w:p w14:paraId="750947FB" w14:textId="77777777" w:rsidR="00C657DE" w:rsidRDefault="00C657DE" w:rsidP="00C657DE">
      <w:pPr>
        <w:spacing w:before="120" w:after="120"/>
        <w:ind w:left="86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DE5693" wp14:editId="2CAC0D43">
                <wp:simplePos x="0" y="0"/>
                <wp:positionH relativeFrom="column">
                  <wp:posOffset>1898650</wp:posOffset>
                </wp:positionH>
                <wp:positionV relativeFrom="paragraph">
                  <wp:posOffset>284480</wp:posOffset>
                </wp:positionV>
                <wp:extent cx="594995" cy="318770"/>
                <wp:effectExtent l="0" t="0" r="0" b="508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9F0822" w14:textId="77777777" w:rsidR="00C657DE" w:rsidRDefault="00C657DE" w:rsidP="00C657DE">
                            <w:r>
                              <w:t>(n-1)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E5693" id="Text Box 30" o:spid="_x0000_s1030" type="#_x0000_t202" style="position:absolute;left:0;text-align:left;margin-left:149.5pt;margin-top:22.4pt;width:46.85pt;height:25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o4RgIAAIEEAAAOAAAAZHJzL2Uyb0RvYy54bWysVE1v2zAMvQ/YfxB0X5y0SdMEdYqsRYcB&#10;QVsgGXpWZLkxIIuapMTufv2e5Dj92E7DLjJFUo/kI+mr67bW7KCcr8jkfDQYcqaMpKIyzzn/sbn7&#10;csmZD8IUQpNROX9Rnl8vPn+6auxcndGOdKEcA4jx88bmfBeCnWeZlztVCz8gqwyMJblaBFzdc1Y4&#10;0QC91tnZcHiRNeQK60gq76G97Yx8kfDLUsnwUJZeBaZzjtxCOl06t/HMFldi/uyE3VXymIb4hyxq&#10;URkEPUHdiiDY3lV/QNWVdOSpDANJdUZlWUmVakA1o+GHatY7YVWqBeR4e6LJ/z9YeX94dKwqcn4O&#10;eoyo0aONagP7Si2DCvw01s/htrZwDC306HOv91DGstvS1fGLghjsgHo5sRvRJJST2Xg2m3AmYTof&#10;XU6nCT17fWydD98U1SwKOXdoXuJUHFY+IBG49i4xliddFXeV1ukSB0bdaMcOAq3WIaWIF++8tGFN&#10;zi/OJ8MEbCg+75C1QYBYaldSlEK7bRM1477cLRUvYMFRN0feyrsKua6ED4/CYXBQOJYhPOAoNSEW&#10;HSXOduR+/U0f/dFPWDlrMIg59z/3winO9HeDTs9G43Gc3HQZT6ZnuLi3lu1bi9nXNwQCRlg7K5MY&#10;/YPuxdJR/YSdWcaoMAkjETvnoRdvQrce2DmplsvkhFm1IqzM2soIHQmPndi0T8LZY7sC+nxP/ciK&#10;+Yeudb7xpaHlPlBZpZZGnjtWj/RjzlOnjzsZF+ntPXm9/jkWvwEAAP//AwBQSwMEFAAGAAgAAAAh&#10;AFdlNRfhAAAACQEAAA8AAABkcnMvZG93bnJldi54bWxMj01Pg0AQhu8m/ofNmHgxdhFaK8jSGONH&#10;4s3Sarxt2RGI7Cxht4D/3vGkx8m8ed/nyTez7cSIg28dKbhaRCCQKmdaqhXsysfLGxA+aDK6c4QK&#10;vtHDpjg9yXVm3ESvOG5DLbiEfKYVNCH0mZS+atBqv3A9Ev8+3WB14HOopRn0xOW2k3EUXUurW+KF&#10;Rvd432D1tT1aBR8X9fuLn5/2U7JK+ofnsVy/mVKp87P57hZEwDn8heEXn9GhYKaDO5LxolMQpym7&#10;BAXLJStwIEnjNYiDgnQVgSxy+d+g+AEAAP//AwBQSwECLQAUAAYACAAAACEAtoM4kv4AAADhAQAA&#10;EwAAAAAAAAAAAAAAAAAAAAAAW0NvbnRlbnRfVHlwZXNdLnhtbFBLAQItABQABgAIAAAAIQA4/SH/&#10;1gAAAJQBAAALAAAAAAAAAAAAAAAAAC8BAABfcmVscy8ucmVsc1BLAQItABQABgAIAAAAIQAee1o4&#10;RgIAAIEEAAAOAAAAAAAAAAAAAAAAAC4CAABkcnMvZTJvRG9jLnhtbFBLAQItABQABgAIAAAAIQBX&#10;ZTUX4QAAAAkBAAAPAAAAAAAAAAAAAAAAAKAEAABkcnMvZG93bnJldi54bWxQSwUGAAAAAAQABADz&#10;AAAArgUAAAAA&#10;" fillcolor="white [3201]" stroked="f" strokeweight=".5pt">
                <v:textbox>
                  <w:txbxContent>
                    <w:p w14:paraId="279F0822" w14:textId="77777777" w:rsidR="00C657DE" w:rsidRDefault="00C657DE" w:rsidP="00C657DE">
                      <w:r>
                        <w:t>(n-1)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857E3B" wp14:editId="1F4894CC">
                <wp:simplePos x="0" y="0"/>
                <wp:positionH relativeFrom="column">
                  <wp:posOffset>2377243</wp:posOffset>
                </wp:positionH>
                <wp:positionV relativeFrom="paragraph">
                  <wp:posOffset>204360</wp:posOffset>
                </wp:positionV>
                <wp:extent cx="0" cy="478221"/>
                <wp:effectExtent l="76200" t="0" r="57150" b="5524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2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4CF82A0" id="Straight Arrow Connector 31" o:spid="_x0000_s1026" type="#_x0000_t32" style="position:absolute;margin-left:187.2pt;margin-top:16.1pt;width:0;height:37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gqGtwEAAMoDAAAOAAAAZHJzL2Uyb0RvYy54bWysU9uO0zAQfUfaf7D8TpNWCFZR033owr4g&#10;WHH5AK8zTiz5pvFsk/w9ttOmaEFIIF4mvsyZOXN8sr+brGEnwKi9a/l2U3MGTvpOu77l3799eH3L&#10;WSThOmG8g5bPEPnd4ebVfgwN7PzgTQfIUhEXmzG0fCAKTVVFOYAVceMDuHSpPFpBaYt91aEYU3Vr&#10;ql1dv61Gj11ALyHGdHq/XPJDqa8USPqsVARipuWJG5WIJT7lWB32oulRhEHLMw3xDyys0C41XUvd&#10;CxLsGfUvpayW6KNXtJHeVl4pLaHMkKbZ1i+m+TqIAGWWJE4Mq0zx/5WVn05H94hJhjHEJoZHzFNM&#10;Cm3+Jn5sKmLNq1gwEZPLoUynb97d7nbbrGN1xQWM9ADesrxoeSQUuh/o6J1LL+JxW7QSp4+RFuAF&#10;kJsalyMJbd67jtEckm0ItXC9gXOfnFJdCZcVzQYW+BdQTHeJ4tKmeAmOBtlJJBcIKcHRhbFxKTvD&#10;lDZmBdaF3x+B5/wMheKzvwGviNLZO1rBVjuPv+tO04WyWvIvCixzZwmefDeXpyzSJMOUNzmbOzvy&#10;532BX3/Bww8AAAD//wMAUEsDBBQABgAIAAAAIQBqxZDm3AAAAAoBAAAPAAAAZHJzL2Rvd25yZXYu&#10;eG1sTI/LTsMwEEX3SPyDNUjsqEMSaBXiVOUldVlaNt258ZBExOPIdlvz9wxiAbt5HN05Uy+THcUJ&#10;fRgcKbidZSCQWmcG6hS8715vFiBC1GT06AgVfGGAZXN5UevKuDO94WkbO8EhFCqtoI9xqqQMbY9W&#10;h5mbkHj34bzVkVvfSeP1mcPtKPMsu5dWD8QXej3hU4/t5/ZoFTxu1nb1vPcJi+KlDGnncmrXSl1f&#10;pdUDiIgp/sHwo8/q0LDTwR3JBDEqKOZlySgXeQ6Cgd/BgclsfgeyqeX/F5pvAAAA//8DAFBLAQIt&#10;ABQABgAIAAAAIQC2gziS/gAAAOEBAAATAAAAAAAAAAAAAAAAAAAAAABbQ29udGVudF9UeXBlc10u&#10;eG1sUEsBAi0AFAAGAAgAAAAhADj9If/WAAAAlAEAAAsAAAAAAAAAAAAAAAAALwEAAF9yZWxzLy5y&#10;ZWxzUEsBAi0AFAAGAAgAAAAhACC6Coa3AQAAygMAAA4AAAAAAAAAAAAAAAAALgIAAGRycy9lMm9E&#10;b2MueG1sUEsBAi0AFAAGAAgAAAAhAGrFkObcAAAACgEAAA8AAAAAAAAAAAAAAAAAEQQAAGRycy9k&#10;b3ducmV2LnhtbFBLBQYAAAAABAAEAPMAAAAaBQAAAAA=&#10;" strokecolor="#4579b8 [3044]">
                <v:stroke endarrow="block"/>
              </v:shape>
            </w:pict>
          </mc:Fallback>
        </mc:AlternateContent>
      </w:r>
      <w:r>
        <w:rPr>
          <w:b/>
        </w:rPr>
        <w:t xml:space="preserve">SANPHAMBDS </w:t>
      </w:r>
      <w:r w:rsidRPr="00B67A25">
        <w:t>(</w:t>
      </w:r>
      <w:r w:rsidRPr="001239A3">
        <w:rPr>
          <w:b/>
          <w:u w:val="single"/>
        </w:rPr>
        <w:t>MaBDS</w:t>
      </w:r>
      <w:r>
        <w:t>, DiaChi</w:t>
      </w:r>
      <w:r w:rsidRPr="00B67A25">
        <w:t>)</w:t>
      </w:r>
    </w:p>
    <w:p w14:paraId="001B6CE3" w14:textId="77777777" w:rsidR="00C657DE" w:rsidRDefault="00C657DE" w:rsidP="00C657DE">
      <w:pPr>
        <w:spacing w:before="120" w:after="120"/>
        <w:ind w:left="86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811726" wp14:editId="7961D9C1">
                <wp:simplePos x="0" y="0"/>
                <wp:positionH relativeFrom="column">
                  <wp:posOffset>1349091</wp:posOffset>
                </wp:positionH>
                <wp:positionV relativeFrom="paragraph">
                  <wp:posOffset>289604</wp:posOffset>
                </wp:positionV>
                <wp:extent cx="4277710" cy="5778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7710" cy="57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07CB22" w14:textId="77777777" w:rsidR="00C657DE" w:rsidRPr="00E134AA" w:rsidRDefault="00C657DE" w:rsidP="00C657DE">
                            <w:pPr>
                              <w:spacing w:before="120" w:after="120"/>
                              <w:ind w:left="86"/>
                              <w:rPr>
                                <w:color w:val="FF0000"/>
                              </w:rPr>
                            </w:pPr>
                            <w:r w:rsidRPr="00E134AA">
                              <w:rPr>
                                <w:b/>
                                <w:color w:val="FF0000"/>
                              </w:rPr>
                              <w:t>CHUSOHUU</w:t>
                            </w:r>
                            <w:r w:rsidRPr="00E134AA">
                              <w:rPr>
                                <w:color w:val="FF0000"/>
                              </w:rPr>
                              <w:t xml:space="preserve"> (TenChuSoHuu, DiaChi</w:t>
                            </w:r>
                            <w:r>
                              <w:rPr>
                                <w:color w:val="FF0000"/>
                              </w:rPr>
                              <w:t xml:space="preserve">, </w:t>
                            </w:r>
                            <w:r w:rsidRPr="00E134AA">
                              <w:rPr>
                                <w:color w:val="FF0000"/>
                              </w:rPr>
                              <w:t>DienTho</w:t>
                            </w:r>
                            <w:r>
                              <w:rPr>
                                <w:color w:val="FF0000"/>
                              </w:rPr>
                              <w:t>ai</w:t>
                            </w:r>
                            <w:r w:rsidRPr="00E134AA"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14:paraId="15089578" w14:textId="77777777" w:rsidR="00C657DE" w:rsidRPr="00E134AA" w:rsidRDefault="00C657DE" w:rsidP="00C657DE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11726" id="Text Box 27" o:spid="_x0000_s1031" type="#_x0000_t202" style="position:absolute;left:0;text-align:left;margin-left:106.25pt;margin-top:22.8pt;width:336.85pt;height:4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ztMAIAAFoEAAAOAAAAZHJzL2Uyb0RvYy54bWysVN9v2jAQfp+0/8Hy+wgwaFpEqFgrpkmo&#10;rQRTn43jQKTE59mGhP31++wAZd2epr0457vz/fi+u0zv27piB2VdSTrjg16fM6Ul5aXeZvz7evHp&#10;ljPnhc5FRVpl/Kgcv599/DBtzEQNaUdVrixDEO0mjcn4znszSRInd6oWrkdGaRgLsrXwuNptklvR&#10;IHpdJcN+/yZpyObGklTOQfvYGfksxi8KJf1zUTjlWZVx1ObjaeO5CWcym4rJ1gqzK+WpDPEPVdSi&#10;1Eh6CfUovGB7W/4Rqi6lJUeF70mqEyqKUqrYA7oZ9N91s9oJo2IvAMeZC0zu/4WVT4cXy8o848OU&#10;My1qcLRWrWdfqGVQAZ/GuAncVgaOvoUePJ/1DsrQdlvYOnzREIMdSB8v6IZoEsrRME3TAUwStnGa&#10;3o4j/Mnba2Od/6qoZkHIuAV7EVRxWDqPSuB6dgnJNC3KqooMVpo1Gb/5jJC/WfCi0ngYeuhqDZJv&#10;N23seXzuY0P5Ee1Z6gbEGbkoUcNSOP8iLCYCZWPK/TOOoiLkopPE2Y7sz7/pgz+IgpWzBhOWcfdj&#10;L6zirPqmQeHdYDQKIxkvo3E6xMVeWzbXFr2vHwhDPMA+GRnF4O+rs1hYql+xDPOQFSahJXJn3J/F&#10;B9/NPZZJqvk8OmEIjfBLvTIyhA7YBYTX7auw5kSDB4FPdJ5FMXnHRufboT7feyrKSFXAuUP1BD8G&#10;ODJ4WrawIdf36PX2S5j9AgAA//8DAFBLAwQUAAYACAAAACEA4NnsCeEAAAAKAQAADwAAAGRycy9k&#10;b3ducmV2LnhtbEyPTUvDQBRF94L/YXgFd3bSaIYQMyklUATRRWs37l4y0yR0PmJm2kZ/vc+VLh/3&#10;cO955Xq2hl30FAbvJKyWCTDtWq8G10k4vG/vc2AholNovNMSvnSAdXV7U2Kh/NXt9GUfO0YlLhQo&#10;oY9xLDgPba8thqUftaPs6CeLkc6p42rCK5Vbw9MkEdzi4Gihx1HXvW5P+7OV8FJv33DXpDb/NvXz&#10;63Ezfh4+MinvFvPmCVjUc/yD4Vef1KEip8afnQrMSEhXaUaohMdMACMgz0UKrCHyQQjgVcn/v1D9&#10;AAAA//8DAFBLAQItABQABgAIAAAAIQC2gziS/gAAAOEBAAATAAAAAAAAAAAAAAAAAAAAAABbQ29u&#10;dGVudF9UeXBlc10ueG1sUEsBAi0AFAAGAAgAAAAhADj9If/WAAAAlAEAAAsAAAAAAAAAAAAAAAAA&#10;LwEAAF9yZWxzLy5yZWxzUEsBAi0AFAAGAAgAAAAhAHd5zO0wAgAAWgQAAA4AAAAAAAAAAAAAAAAA&#10;LgIAAGRycy9lMm9Eb2MueG1sUEsBAi0AFAAGAAgAAAAhAODZ7AnhAAAACgEAAA8AAAAAAAAAAAAA&#10;AAAAigQAAGRycy9kb3ducmV2LnhtbFBLBQYAAAAABAAEAPMAAACYBQAAAAA=&#10;" filled="f" stroked="f" strokeweight=".5pt">
                <v:textbox>
                  <w:txbxContent>
                    <w:p w14:paraId="1B07CB22" w14:textId="77777777" w:rsidR="00C657DE" w:rsidRPr="00E134AA" w:rsidRDefault="00C657DE" w:rsidP="00C657DE">
                      <w:pPr>
                        <w:spacing w:before="120" w:after="120"/>
                        <w:ind w:left="86"/>
                        <w:rPr>
                          <w:color w:val="FF0000"/>
                        </w:rPr>
                      </w:pPr>
                      <w:r w:rsidRPr="00E134AA">
                        <w:rPr>
                          <w:b/>
                          <w:color w:val="FF0000"/>
                        </w:rPr>
                        <w:t>CHUSOHUU</w:t>
                      </w:r>
                      <w:r w:rsidRPr="00E134AA">
                        <w:rPr>
                          <w:color w:val="FF0000"/>
                        </w:rPr>
                        <w:t xml:space="preserve"> (TenChuSoHuu, DiaChi</w:t>
                      </w:r>
                      <w:r>
                        <w:rPr>
                          <w:color w:val="FF0000"/>
                        </w:rPr>
                        <w:t xml:space="preserve">, </w:t>
                      </w:r>
                      <w:r w:rsidRPr="00E134AA">
                        <w:rPr>
                          <w:color w:val="FF0000"/>
                        </w:rPr>
                        <w:t>DienTho</w:t>
                      </w:r>
                      <w:r>
                        <w:rPr>
                          <w:color w:val="FF0000"/>
                        </w:rPr>
                        <w:t>ai</w:t>
                      </w:r>
                      <w:r w:rsidRPr="00E134AA">
                        <w:rPr>
                          <w:color w:val="FF0000"/>
                        </w:rPr>
                        <w:t>)</w:t>
                      </w:r>
                    </w:p>
                    <w:p w14:paraId="15089578" w14:textId="77777777" w:rsidR="00C657DE" w:rsidRPr="00E134AA" w:rsidRDefault="00C657DE" w:rsidP="00C657DE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9DA109" w14:textId="596CB0B5" w:rsidR="00B523DD" w:rsidRDefault="00B523DD" w:rsidP="00B523DD"/>
    <w:p w14:paraId="26337DAA" w14:textId="77777777" w:rsidR="00AE72EA" w:rsidRDefault="00AE72EA" w:rsidP="00B523DD"/>
    <w:p w14:paraId="68E7DB7E" w14:textId="77777777" w:rsidR="00AE72EA" w:rsidRDefault="00AE72EA" w:rsidP="00B523DD"/>
    <w:p w14:paraId="1B7A96F6" w14:textId="77777777" w:rsidR="00AE72EA" w:rsidRDefault="00AE72EA" w:rsidP="00B523DD"/>
    <w:p w14:paraId="54D16E8C" w14:textId="77777777" w:rsidR="00AE72EA" w:rsidRDefault="00AE72EA" w:rsidP="00B523DD"/>
    <w:p w14:paraId="6234F7E7" w14:textId="6C192EDD" w:rsidR="00C657DE" w:rsidRPr="00681032" w:rsidRDefault="00180A61" w:rsidP="00B523DD">
      <w:pPr>
        <w:rPr>
          <w:u w:val="single"/>
        </w:rPr>
      </w:pPr>
      <w:r w:rsidRPr="0068103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131FD6E" wp14:editId="1489AA0C">
                <wp:simplePos x="0" y="0"/>
                <wp:positionH relativeFrom="column">
                  <wp:posOffset>-899160</wp:posOffset>
                </wp:positionH>
                <wp:positionV relativeFrom="paragraph">
                  <wp:posOffset>429895</wp:posOffset>
                </wp:positionV>
                <wp:extent cx="647700" cy="381000"/>
                <wp:effectExtent l="0" t="0" r="19050" b="19050"/>
                <wp:wrapNone/>
                <wp:docPr id="210058360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5D09C9" w14:textId="64097EA4" w:rsidR="000D20CB" w:rsidRDefault="000D20CB">
                            <w:r>
                              <w:t>(</w:t>
                            </w:r>
                            <w:r w:rsidR="00180A61">
                              <w:t>1-N)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1FD6E" id="Text Box 2" o:spid="_x0000_s1032" type="#_x0000_t202" style="position:absolute;margin-left:-70.8pt;margin-top:33.85pt;width:51pt;height:30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6ZZVAIAALAEAAAOAAAAZHJzL2Uyb0RvYy54bWysVE1vGjEQvVfqf7B8b3YhhFCUJaKJqCpF&#10;SSSocjZeb1jV63Ftwy799X02H4G0p6oX73z5eebNzN7cdo1mG+V8TabgvYucM2UklbV5Lfj3xezT&#10;iDMfhCmFJqMKvlWe304+frhp7Vj1aUW6VI4BxPhxawu+CsGOs8zLlWqEvyCrDJwVuUYEqO41K51o&#10;gd7orJ/nw6wlV1pHUnkP6/3OyScJv6qUDE9V5VVguuDILaTTpXMZz2xyI8avTthVLfdpiH/IohG1&#10;waNHqHsRBFu7+g+oppaOPFXhQlKTUVXVUqUaUE0vf1fNfCWsSrWAHG+PNPn/BysfN8+O1WXB+708&#10;vxpdDvMeZ0Y06NVCdYF9oY71I02t9WNEzy3iQwcz2n2wexhj9V3lmvhFXQx+EL49khzBJIzDwfV1&#10;Do+E63KER1MTsrfL1vnwVVHDolBwhx4masXmwQckgtBDSHzLk67LWa11UuLcqDvt2Eag4zqkFHHj&#10;LEob1iKRy6s8AZ/5IvTx/lIL+SMWeY4ATRsYIyW70qMUumWXmBweaFlSuQVbjnZj562c1YB/ED48&#10;C4c5Aw3YnfCEo9KEnGgvcbYi9+tv9hiP9sPLWYu5Lbj/uRZOcaa/GQzG595gEAc9KYOr6z4Ud+pZ&#10;nnrMurkjEIWeI7skxvigD2LlqHnBik3jq3AJI/F2wcNBvAu7bcKKSjWdpiCMthXhwcytjNCxMZHW&#10;RfcinN23NWAeHukw4WL8rru72HjT0HQdqKpT6yPPO1b39GMtUnf2Kxz37lRPUW8/mslvAAAA//8D&#10;AFBLAwQUAAYACAAAACEA1OWO4d4AAAALAQAADwAAAGRycy9kb3ducmV2LnhtbEyPwU7DMAyG70i8&#10;Q2Qkbl3agbquazoBGlw4MRDnrPGSaE1SNVlX3h5zYkf//vT7c7OdXc8mHKMNXkCxyIGh74KyXgv4&#10;+nzNKmAxSa9kHzwK+MEI2/b2ppG1Chf/gdM+aUYlPtZSgElpqDmPnUEn4yIM6Gl3DKOTicZRczXK&#10;C5W7ni/zvOROWk8XjBzwxWB32p+dgN2zXuuukqPZVcraaf4+vus3Ie7v5qcNsIRz+ofhT5/UoSWn&#10;Qzh7FVkvICsei5JYAeVqBYyI7GFNwYHQJSW8bfj1D+0vAAAA//8DAFBLAQItABQABgAIAAAAIQC2&#10;gziS/gAAAOEBAAATAAAAAAAAAAAAAAAAAAAAAABbQ29udGVudF9UeXBlc10ueG1sUEsBAi0AFAAG&#10;AAgAAAAhADj9If/WAAAAlAEAAAsAAAAAAAAAAAAAAAAALwEAAF9yZWxzLy5yZWxzUEsBAi0AFAAG&#10;AAgAAAAhACKnpllUAgAAsAQAAA4AAAAAAAAAAAAAAAAALgIAAGRycy9lMm9Eb2MueG1sUEsBAi0A&#10;FAAGAAgAAAAhANTljuHeAAAACwEAAA8AAAAAAAAAAAAAAAAArgQAAGRycy9kb3ducmV2LnhtbFBL&#10;BQYAAAAABAAEAPMAAAC5BQAAAAA=&#10;" fillcolor="white [3201]" strokeweight=".5pt">
                <v:textbox>
                  <w:txbxContent>
                    <w:p w14:paraId="365D09C9" w14:textId="64097EA4" w:rsidR="000D20CB" w:rsidRDefault="000D20CB">
                      <w:r>
                        <w:t>(</w:t>
                      </w:r>
                      <w:r w:rsidR="00180A61">
                        <w:t>1-N)</w:t>
                      </w:r>
                    </w:p>
                  </w:txbxContent>
                </v:textbox>
              </v:shape>
            </w:pict>
          </mc:Fallback>
        </mc:AlternateContent>
      </w:r>
      <w:r w:rsidR="00C657DE" w:rsidRPr="0068103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6E3106" wp14:editId="1FF0AA92">
                <wp:simplePos x="0" y="0"/>
                <wp:positionH relativeFrom="column">
                  <wp:posOffset>-175260</wp:posOffset>
                </wp:positionH>
                <wp:positionV relativeFrom="paragraph">
                  <wp:posOffset>368300</wp:posOffset>
                </wp:positionV>
                <wp:extent cx="99060" cy="487680"/>
                <wp:effectExtent l="0" t="0" r="15240" b="26670"/>
                <wp:wrapNone/>
                <wp:docPr id="855388860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4876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7B7DB83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-13.8pt;margin-top:29pt;width:7.8pt;height:3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OvSRwIAAPMEAAAOAAAAZHJzL2Uyb0RvYy54bWysVE1vGjEQvVfqf7B8LwuIJgFliShRqkpR&#10;gkKqnB2vHVbyetzxwEJ/fcdmgaiJVLXqxevxfL95s5dX28aJjcFYgy/loNeXwngNVe1fSvn98ebT&#10;hRSRlK+UA29KuTNRXk0/frhsw8QMYQWuMig4iI+TNpRyRRQmRRH1yjQq9iAYz0oL2ChiEV+KClXL&#10;0RtXDPv9s6IFrAKCNjHy6/VeKac5vrVG07210ZBwpeTaKJ+Yz+d0FtNLNXlBFVa17spQ/1BFo2rP&#10;SY+hrhUpscb6Taim1ggRLPU0NAVYW2uTe+BuBv3fulmuVDC5FwYnhiNM8f+F1XebZVggw9CGOIl8&#10;TV1sLTbpy/WJbQZrdwTLbElofhyP+2eMqGbN6OL87CJjWZx8A0b6aqAR6VJKZyx9QaVTP2qiNreR&#10;OCnbH+xYOJWQb7RzJhk7/2CsqCtOOsjemR1m7lBsFM9VaW08DdMsOV62Tm62du7o2P+zY2efXE1m&#10;zt84Hz1yZvB0dG5qD/hedtoOupLt3v6AwL7vBMEzVLsFCoQ9b2PQNzWjeasiLRQyUXkAvHx0z4d1&#10;0JYSupsUK8Cf770ne+YPa6VomfiljD/WCo0U7ptnZo0Ho1HalCyMPp8PWcDXmufXGr9u5sAzGPCa&#10;B52vyZ7c4WoRmife0VnKyirlNecupSY8CHPaLyRvuTazWTbj7QiKbv0y6MPUE1Eet08KQ0cpYire&#10;wWFJ3pBqb5vm4WG2JrB1ZtwJ1w5v3qxMnO4vkFb3tZytTv+q6S8AAAD//wMAUEsDBBQABgAIAAAA&#10;IQCIOIap3wAAAAoBAAAPAAAAZHJzL2Rvd25yZXYueG1sTI/BTsMwDIbvSLxDZCRuXboCI+qaThMS&#10;HMaJDQntljSmqWiSqsnWwtNjTuNmy59+f3+1mV3PzjjGLngJy0UODH0TTOdbCe+H50wAi0l5o/rg&#10;UcI3RtjU11eVKk2Y/Bue96llFOJjqSTYlIaS89hYdCouwoCebp9hdCrROrbcjGqicNfzIs9X3KnO&#10;0werBnyy2HztT07CzqhJd7vj649+0Xj40GLaWiHl7c28XQNLOKcLDH/6pA41Oelw8iayXkJWPK4I&#10;lfAgqBMB2bKgQRN5dy+A1xX/X6H+BQAA//8DAFBLAQItABQABgAIAAAAIQC2gziS/gAAAOEBAAAT&#10;AAAAAAAAAAAAAAAAAAAAAABbQ29udGVudF9UeXBlc10ueG1sUEsBAi0AFAAGAAgAAAAhADj9If/W&#10;AAAAlAEAAAsAAAAAAAAAAAAAAAAALwEAAF9yZWxzLy5yZWxzUEsBAi0AFAAGAAgAAAAhAJ0w69JH&#10;AgAA8wQAAA4AAAAAAAAAAAAAAAAALgIAAGRycy9lMm9Eb2MueG1sUEsBAi0AFAAGAAgAAAAhAIg4&#10;hqnfAAAACgEAAA8AAAAAAAAAAAAAAAAAoQQAAGRycy9kb3ducmV2LnhtbFBLBQYAAAAABAAEAPMA&#10;AACtBQAAAAA=&#10;" adj="366" strokecolor="#bc4542 [3045]"/>
            </w:pict>
          </mc:Fallback>
        </mc:AlternateContent>
      </w:r>
      <w:r w:rsidR="00681032" w:rsidRPr="00681032">
        <w:rPr>
          <w:b/>
          <w:bCs/>
          <w:u w:val="single"/>
        </w:rPr>
        <w:t>Kiểm tra 3NF</w:t>
      </w:r>
      <w:r w:rsidR="00681032" w:rsidRPr="00681032">
        <w:rPr>
          <w:u w:val="single"/>
        </w:rPr>
        <w:t>:</w:t>
      </w:r>
    </w:p>
    <w:p w14:paraId="59885A51" w14:textId="5DE261CB" w:rsidR="008E0647" w:rsidRDefault="000F640A" w:rsidP="00B523D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AF77E6" wp14:editId="53F53AB4">
                <wp:simplePos x="0" y="0"/>
                <wp:positionH relativeFrom="column">
                  <wp:posOffset>3360420</wp:posOffset>
                </wp:positionH>
                <wp:positionV relativeFrom="paragraph">
                  <wp:posOffset>60325</wp:posOffset>
                </wp:positionV>
                <wp:extent cx="1767840" cy="1501140"/>
                <wp:effectExtent l="0" t="0" r="22860" b="22860"/>
                <wp:wrapNone/>
                <wp:docPr id="886708278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15011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2F55FDD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264.6pt;margin-top:4.75pt;width:139.2pt;height:11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d8URgIAAPcEAAAOAAAAZHJzL2Uyb0RvYy54bWysVG1r2zAQ/j7YfxD6vjoOfdlCnZK1dAxK&#10;W9aOflZlKTbIOu10iZP9+p1kJylrYWzsi6zT3XOvz/n8YtM5sTYYW/CVLI8mUhivoW79spLfH68/&#10;fJQikvK1cuBNJbcmyov5+3fnfZiZKTTgaoOCnfg460MlG6IwK4qoG9OpeATBeFZawE4Ri7gsalQ9&#10;e+9cMZ1MTosesA4I2sTIr1eDUs6zf2uNpjtroyHhKsm5UT4xn8/pLObnarZEFZpWj2mof8iiU63n&#10;oHtXV4qUWGH7ylXXaoQIlo40dAVY22qTa+Bqyslv1Tw0KphcCzcnhn2b4v9zq2/XD+EeuQ19iLPI&#10;11TFxmKXvpyf2ORmbffNMhsSmh/Ls9Ozj8fcU8268mRSliywn+IADxjpi4FOpEslsV029BmVTjWp&#10;mVrfRBoAO0NGH9LIN9o6k4yd/2asaOsUOKMzQ8ylQ7FWPFultfE0HRPI1glmW+f2wMmfgaN9gprM&#10;nr8B7xE5Mnjag7vWA74VnTblmLId7HcdGOpOLXiGenuPAmHgbgz6uuV23qhI9wqZrDwCXkC648M6&#10;6CsJ402KBvDnW+/JnjnEWil6Jn8l44+VQiOF++qZXZ/K4zRZysLxydmUBXypeX6p8avuEngGJa96&#10;0Pma7Mntrhahe+I9XaSorFJec+xKasKdcEnDUvKma7NYZDPekKDoxj8EvZt6Isrj5klhGDlFTMdb&#10;2C3KK1INtmkeHhYrAttmxh36Ovabtyszd/wTpPV9KWerw/9q/gsAAP//AwBQSwMEFAAGAAgAAAAh&#10;AOXRC9ziAAAACQEAAA8AAABkcnMvZG93bnJldi54bWxMj1FLwzAUhd8F/0O4gm8utaxzrU2Hioow&#10;EDcV9S1rbptic1OSbOv89cYn93g4h3O+Uy5G07MdOt9ZEnA5SYAh1VZ11Ap4e324mAPzQZKSvSUU&#10;cEAPi+r0pJSFsnta4W4dWhZLyBdSgA5hKDj3tUYj/cQOSNFrrDMyROlarpzcx3LT8zRJZtzIjuKC&#10;lgPeaay/11sj4H76krll83X4web94/nzSdePw60Q52fjzTWwgGP4D8MffkSHKjJt7JaUZ72ALM3T&#10;GBWQZ8CiP0+uZsA2AtJplgOvSn78oPoFAAD//wMAUEsBAi0AFAAGAAgAAAAhALaDOJL+AAAA4QEA&#10;ABMAAAAAAAAAAAAAAAAAAAAAAFtDb250ZW50X1R5cGVzXS54bWxQSwECLQAUAAYACAAAACEAOP0h&#10;/9YAAACUAQAACwAAAAAAAAAAAAAAAAAvAQAAX3JlbHMvLnJlbHNQSwECLQAUAAYACAAAACEA493f&#10;FEYCAAD3BAAADgAAAAAAAAAAAAAAAAAuAgAAZHJzL2Uyb0RvYy54bWxQSwECLQAUAAYACAAAACEA&#10;5dEL3OIAAAAJAQAADwAAAAAAAAAAAAAAAACgBAAAZHJzL2Rvd25yZXYueG1sUEsFBgAAAAAEAAQA&#10;8wAAAK8FAAAAAA==&#10;" strokecolor="#bc4542 [3045]"/>
            </w:pict>
          </mc:Fallback>
        </mc:AlternateContent>
      </w:r>
      <w:r w:rsidR="00475025">
        <w:t>VanPhong(</w:t>
      </w:r>
      <w:r w:rsidR="00475025" w:rsidRPr="008C11A1">
        <w:rPr>
          <w:u w:val="single"/>
        </w:rPr>
        <w:t>MaVP</w:t>
      </w:r>
      <w:r w:rsidR="00475025">
        <w:t>, DiaDiem</w:t>
      </w:r>
      <w:r w:rsidR="00D97D29">
        <w:t>,</w:t>
      </w:r>
      <w:r w:rsidR="00775682">
        <w:t>TruongPhong</w:t>
      </w:r>
      <w:r w:rsidR="00475025">
        <w:t>)</w:t>
      </w:r>
    </w:p>
    <w:p w14:paraId="3BEDE9F7" w14:textId="25B3466E" w:rsidR="00775682" w:rsidRDefault="003F54C6" w:rsidP="00B523D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A1B483" wp14:editId="1FBB601C">
                <wp:simplePos x="0" y="0"/>
                <wp:positionH relativeFrom="column">
                  <wp:posOffset>5273040</wp:posOffset>
                </wp:positionH>
                <wp:positionV relativeFrom="paragraph">
                  <wp:posOffset>254635</wp:posOffset>
                </wp:positionV>
                <wp:extent cx="640080" cy="312420"/>
                <wp:effectExtent l="0" t="0" r="26670" b="11430"/>
                <wp:wrapNone/>
                <wp:docPr id="469520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54D51" w14:textId="51C6C8AB" w:rsidR="003F54C6" w:rsidRDefault="003F54C6">
                            <w:r>
                              <w:t>(</w:t>
                            </w:r>
                            <w:r w:rsidR="00961A6A">
                              <w:t>1</w:t>
                            </w:r>
                            <w:r>
                              <w:t>-N)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1B483" id="Text Box 3" o:spid="_x0000_s1033" type="#_x0000_t202" style="position:absolute;margin-left:415.2pt;margin-top:20.05pt;width:50.4pt;height:24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IWtUgIAAK0EAAAOAAAAZHJzL2Uyb0RvYy54bWysVMtu2zAQvBfoPxC815IdOw/DcuA6cFEg&#10;SAI4Qc40RcVCKS5L0pbSr++QfiROeyp6ocjd5XB3ZleT667RbKucr8kUvN/LOVNGUlmbl4I/PS6+&#10;XHLmgzCl0GRUwV+V59fTz58mrR2rAa1Jl8oxgBg/bm3B1yHYcZZ5uVaN8D2yysBZkWtEwNG9ZKUT&#10;LdAbnQ3y/DxryZXWkVTew3qzc/Jpwq8qJcN9VXkVmC44cgtpdWldxTWbTsT4xQm7ruU+DfEPWTSi&#10;Nnj0CHUjgmAbV/8B1dTSkacq9CQ1GVVVLVWqAdX08w/VLNfCqlQLyPH2SJP/f7DybvvgWF0WfHh+&#10;NUIOnBnRQKhH1QX2lTp2FjlqrR8jdGkRHDqYofXB7mGMpXeVa+IXRTH4wfbrkeEIJmE8H+b5JTwS&#10;rrP+YDhICmRvl63z4ZuihsVNwR0ETLyK7a0PSAShh5D4liddl4ta63SITaPm2rGtgNw6pBRx4yRK&#10;G9YikbNRnoBPfBH6eH+lhfwRizxFwEkbGCMlu9LjLnSrLtF4caBlReUr2HK06zlv5aIG/K3w4UE4&#10;NBlowOCEeyyVJuRE+x1na3K//maP8dAeXs5aNG3B/c+NcIoz/d2gK676w2Hs8nQYji5AL3PvPav3&#10;HrNp5gSioDmyS9sYH/RhWzlqnjFfs/gqXMJIvF3wcNjOw26UMJ9SzWYpCH1tRbg1SysjdBQm0vrY&#10;PQtn97IG9MMdHdpbjD+ou4uNNw3NNoGqOkkfed6xuqcfM5HU2c9vHLr35xT19peZ/gYAAP//AwBQ&#10;SwMEFAAGAAgAAAAhACHijzPcAAAACQEAAA8AAABkcnMvZG93bnJldi54bWxMj8FOwzAQRO9I/IO1&#10;SNyok6ZCSYhTASpcONEizm68tS3idWS7afh7zAmOq3maedttFzeyGUO0ngSUqwIY0uCVJS3g4/By&#10;VwOLSZKSoycU8I0Rtv31VSdb5S/0jvM+aZZLKLZSgElpajmPg0En48pPSDk7+eBkymfQXAV5yeVu&#10;5OuiuOdOWsoLRk74bHD42p+dgN2TbvRQy2B2tbJ2Xj5Pb/pViNub5fEBWMIl/cHwq5/Voc9OR38m&#10;FdkooK6KTUYFbIoSWAaaqlwDO+akqYD3Hf//Qf8DAAD//wMAUEsBAi0AFAAGAAgAAAAhALaDOJL+&#10;AAAA4QEAABMAAAAAAAAAAAAAAAAAAAAAAFtDb250ZW50X1R5cGVzXS54bWxQSwECLQAUAAYACAAA&#10;ACEAOP0h/9YAAACUAQAACwAAAAAAAAAAAAAAAAAvAQAAX3JlbHMvLnJlbHNQSwECLQAUAAYACAAA&#10;ACEAb2SFrVICAACtBAAADgAAAAAAAAAAAAAAAAAuAgAAZHJzL2Uyb0RvYy54bWxQSwECLQAUAAYA&#10;CAAAACEAIeKPM9wAAAAJAQAADwAAAAAAAAAAAAAAAACsBAAAZHJzL2Rvd25yZXYueG1sUEsFBgAA&#10;AAAEAAQA8wAAALUFAAAAAA==&#10;" fillcolor="white [3201]" strokeweight=".5pt">
                <v:textbox>
                  <w:txbxContent>
                    <w:p w14:paraId="24754D51" w14:textId="51C6C8AB" w:rsidR="003F54C6" w:rsidRDefault="003F54C6">
                      <w:r>
                        <w:t>(</w:t>
                      </w:r>
                      <w:r w:rsidR="00961A6A">
                        <w:t>1</w:t>
                      </w:r>
                      <w:r>
                        <w:t>-N)</w:t>
                      </w:r>
                    </w:p>
                  </w:txbxContent>
                </v:textbox>
              </v:shape>
            </w:pict>
          </mc:Fallback>
        </mc:AlternateContent>
      </w:r>
      <w:r w:rsidR="0059347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2B68F0" wp14:editId="5FE2F487">
                <wp:simplePos x="0" y="0"/>
                <wp:positionH relativeFrom="column">
                  <wp:posOffset>3360420</wp:posOffset>
                </wp:positionH>
                <wp:positionV relativeFrom="paragraph">
                  <wp:posOffset>117475</wp:posOffset>
                </wp:positionV>
                <wp:extent cx="586740" cy="335280"/>
                <wp:effectExtent l="0" t="0" r="22860" b="26670"/>
                <wp:wrapNone/>
                <wp:docPr id="10379006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B67C91" w14:textId="5DCDC8B6" w:rsidR="00593477" w:rsidRDefault="003F54C6">
                            <w:r>
                              <w:t>(1-N)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B68F0" id="Text Box 1" o:spid="_x0000_s1034" type="#_x0000_t202" style="position:absolute;margin-left:264.6pt;margin-top:9.25pt;width:46.2pt;height:26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Kv3VAIAALAEAAAOAAAAZHJzL2Uyb0RvYy54bWysVMlu2zAQvRfoPxC8N/ISLzEsB24CFwWM&#10;JEAS5ExTVCyU4rAkbcn9+j7SS+K0p6IXajY+zryZ0fS6rTXbKucrMjnvXnQ4U0ZSUZnXnD8/Lb6M&#10;OfNBmEJoMirnO+X59ezzp2ljJ6pHa9KFcgwgxk8am/N1CHaSZV6uVS38BVll4CzJ1SJAda9Z4UQD&#10;9FpnvU5nmDXkCutIKu9hvd07+Szhl6WS4b4svQpM5xy5hXS6dK7imc2mYvLqhF1X8pCG+IcsalEZ&#10;PHqCuhVBsI2r/oCqK+nIUxkuJNUZlWUlVaoB1XQ7H6p5XAurUi0gx9sTTf7/wcq77YNjVYHedfqj&#10;KzA6vOLMiBq9elJtYF+pZd1IU2P9BNGPFvGhhRlXjnYPY6y+LV0dv6iLwQ/CdyeSI5iEcTAeji7h&#10;kXD1+4PeODUhe7tsnQ/fFNUsCjl36GGiVmyXPiARhB5D4luedFUsKq2TEudG3WjHtgId1yGliBtn&#10;UdqwJufD/qCTgM98Efp0f6WF/BGLPEeApg2MkZJ96VEK7apNTI6PtKyo2IEtR/ux81YuKsAvhQ8P&#10;wmHOQAN2J9zjKDUhJzpInK3J/fqbPcaj/fBy1mBuc+5/boRTnOnvBoNx1b2M7IakXA5GPSjuvWf1&#10;3mM29Q2BqC621Mokxvigj2LpqH7Bis3jq3AJI/F2zsNRvAn7bcKKSjWfpyCMthVhaR6tjNCxMZHW&#10;p/ZFOHtoa8A83NFxwsXkQ3f3sfGmofkmUFml1kee96we6MdapO4cVjju3Xs9Rb39aGa/AQAA//8D&#10;AFBLAwQUAAYACAAAACEAi08SidwAAAAJAQAADwAAAGRycy9kb3ducmV2LnhtbEyPwU7DMBBE70j8&#10;g7VI3KiToIY0xKkAFS6cKIizG29ti9iObDcNf89yguNqnmbedtvFjWzGmGzwAspVAQz9EJT1WsDH&#10;+/NNAyxl6ZUcg0cB35hg219edLJV4ezfcN5nzajEp1YKMDlPLedpMOhkWoUJPWXHEJ3MdEbNVZRn&#10;Kncjr4qi5k5aTwtGTvhkcPjan5yA3aPe6KGR0ewaZe28fB5f9YsQ11fLwz2wjEv+g+FXn9ShJ6dD&#10;OHmV2ChgXW0qQilo1sAIqKuyBnYQcFfeAu87/v+D/gcAAP//AwBQSwECLQAUAAYACAAAACEAtoM4&#10;kv4AAADhAQAAEwAAAAAAAAAAAAAAAAAAAAAAW0NvbnRlbnRfVHlwZXNdLnhtbFBLAQItABQABgAI&#10;AAAAIQA4/SH/1gAAAJQBAAALAAAAAAAAAAAAAAAAAC8BAABfcmVscy8ucmVsc1BLAQItABQABgAI&#10;AAAAIQCBKKv3VAIAALAEAAAOAAAAAAAAAAAAAAAAAC4CAABkcnMvZTJvRG9jLnhtbFBLAQItABQA&#10;BgAIAAAAIQCLTxKJ3AAAAAkBAAAPAAAAAAAAAAAAAAAAAK4EAABkcnMvZG93bnJldi54bWxQSwUG&#10;AAAAAAQABADzAAAAtwUAAAAA&#10;" fillcolor="white [3201]" strokeweight=".5pt">
                <v:textbox>
                  <w:txbxContent>
                    <w:p w14:paraId="2DB67C91" w14:textId="5DCDC8B6" w:rsidR="00593477" w:rsidRDefault="003F54C6">
                      <w:r>
                        <w:t>(1-N)</w:t>
                      </w:r>
                    </w:p>
                  </w:txbxContent>
                </v:textbox>
              </v:shape>
            </w:pict>
          </mc:Fallback>
        </mc:AlternateContent>
      </w:r>
      <w:r w:rsidR="000F640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30144F" wp14:editId="4FD5DABF">
                <wp:simplePos x="0" y="0"/>
                <wp:positionH relativeFrom="column">
                  <wp:posOffset>3253741</wp:posOffset>
                </wp:positionH>
                <wp:positionV relativeFrom="paragraph">
                  <wp:posOffset>97155</wp:posOffset>
                </wp:positionV>
                <wp:extent cx="45719" cy="335280"/>
                <wp:effectExtent l="0" t="0" r="12065" b="26670"/>
                <wp:wrapNone/>
                <wp:docPr id="405796930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52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F5A48DB" id="Right Brace 3" o:spid="_x0000_s1026" type="#_x0000_t88" style="position:absolute;margin-left:256.2pt;margin-top:7.65pt;width:3.6pt;height:2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kW/RwIAAPQEAAAOAAAAZHJzL2Uyb0RvYy54bWysVNtqGzEQfS/0H4Te6/U6SZuYrIObkFIw&#10;ialT8qxoJa9Aq1FHstfu13ckry80gdLSF61Gcz9zZq9vNq1la4XBgKt4ORhyppyE2rhlxb8/3X+4&#10;5CxE4WphwamKb1XgN5P37647P1YjaMDWChkFcWHc+Yo3MfpxUQTZqFaEAXjlSKkBWxFJxGVRo+go&#10;emuL0XD4segAa48gVQj0erdT8kmOr7WS8VHroCKzFafaYj4xny/pLCbXYrxE4Rsj+zLEP1TRCuMo&#10;6SHUnYiCrdC8CtUaiRBAx4GEtgCtjVS5B+qmHP7WzaIRXuVeCJzgDzCF/xdWPqwXfo4EQ+fDONA1&#10;dbHR2KYv1cc2GaztASy1iUzS4/nFp/KKM0mas7OL0WXGsjj6egzxi4KWpUvF0Syb+BmFTA2JsVjP&#10;QqSs5LA3JOFYQ77FrVXJ2LpvSjNTU9Yye2d6qFuLbC1osEJK5eIoDZPiZevkpo21B8fhnx17++Sq&#10;MnX+xvngkTODiwfn1jjAt7LHTdmXrHf2ewR2fScIXqDezpEh7IgbvLw3BOdMhDgXSEwlTtP2xUc6&#10;tIWu4tDfOGsAf771nuyJQKTlrCPmVzz8WAlUnNmvjqh1VZ6fp1XJAk15RAKeal5ONW7V3gLNoKQ9&#10;9zJfk320+6tGaJ9pSacpK6mEk5S74jLiXriNu42kNZdqOs1mtB5exJlbeLmfeiLK0+ZZoO85FYmL&#10;D7Dfklek2tmmeTiYriJokxl3xLXHm1YrE6f/DaTdPZWz1fFnNfkFAAD//wMAUEsDBBQABgAIAAAA&#10;IQA4sAIj3wAAAAkBAAAPAAAAZHJzL2Rvd25yZXYueG1sTI9BS8NAEIXvgv9hGcGL2E2iCWnMppSC&#10;oCCoVTxvs2M2NDsbs9s2/nvHkx6H9/HeN/VqdoM44hR6TwrSRQICqfWmp07B+9v9dQkiRE1GD55Q&#10;wTcGWDXnZ7WujD/RKx63sRNcQqHSCmyMYyVlaC06HRZ+ROLs009ORz6nTppJn7jcDTJLkkI63RMv&#10;WD3ixmK73x6cApT98uF5H9ZXmduU9mvIn14+HpW6vJjXdyAizvEPhl99VoeGnXb+QCaIQUGeZreM&#10;cpDfgGAgT5cFiJ2CokxBNrX8/0HzAwAA//8DAFBLAQItABQABgAIAAAAIQC2gziS/gAAAOEBAAAT&#10;AAAAAAAAAAAAAAAAAAAAAABbQ29udGVudF9UeXBlc10ueG1sUEsBAi0AFAAGAAgAAAAhADj9If/W&#10;AAAAlAEAAAsAAAAAAAAAAAAAAAAALwEAAF9yZWxzLy5yZWxzUEsBAi0AFAAGAAgAAAAhADimRb9H&#10;AgAA9AQAAA4AAAAAAAAAAAAAAAAALgIAAGRycy9lMm9Eb2MueG1sUEsBAi0AFAAGAAgAAAAhADiw&#10;AiPfAAAACQEAAA8AAAAAAAAAAAAAAAAAoQQAAGRycy9kb3ducmV2LnhtbFBLBQYAAAAABAAEAPMA&#10;AACtBQAAAAA=&#10;" adj="245" strokecolor="#bc4542 [3045]"/>
            </w:pict>
          </mc:Fallback>
        </mc:AlternateContent>
      </w:r>
      <w:r w:rsidR="00775682">
        <w:t>NhanVien(</w:t>
      </w:r>
      <w:r w:rsidR="00AD4C99" w:rsidRPr="00927626">
        <w:rPr>
          <w:u w:val="single"/>
        </w:rPr>
        <w:t>MaNV</w:t>
      </w:r>
      <w:r w:rsidR="00AD4C99">
        <w:t>, Ten,</w:t>
      </w:r>
      <w:r w:rsidR="00D24C49">
        <w:t xml:space="preserve"> Chuc vu</w:t>
      </w:r>
      <w:r w:rsidR="008703CE">
        <w:t xml:space="preserve">, </w:t>
      </w:r>
      <w:r w:rsidR="008703CE" w:rsidRPr="004140B1">
        <w:rPr>
          <w:i/>
          <w:iCs/>
          <w:color w:val="FF0000"/>
        </w:rPr>
        <w:t>MaVP</w:t>
      </w:r>
      <w:r w:rsidR="00AD4C99">
        <w:t>)</w:t>
      </w:r>
    </w:p>
    <w:p w14:paraId="26C289A2" w14:textId="4310414F" w:rsidR="00845E24" w:rsidRDefault="003F54C6" w:rsidP="00B523D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A63EDA" wp14:editId="22B2887D">
                <wp:simplePos x="0" y="0"/>
                <wp:positionH relativeFrom="column">
                  <wp:posOffset>3543300</wp:posOffset>
                </wp:positionH>
                <wp:positionV relativeFrom="paragraph">
                  <wp:posOffset>189865</wp:posOffset>
                </wp:positionV>
                <wp:extent cx="617220" cy="304800"/>
                <wp:effectExtent l="0" t="0" r="11430" b="19050"/>
                <wp:wrapNone/>
                <wp:docPr id="64653377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51278F" w14:textId="5BBD641C" w:rsidR="003F54C6" w:rsidRDefault="003F54C6">
                            <w:r>
                              <w:t>(1-N)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63EDA" id="_x0000_s1035" type="#_x0000_t202" style="position:absolute;margin-left:279pt;margin-top:14.95pt;width:48.6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3MkVQIAAK8EAAAOAAAAZHJzL2Uyb0RvYy54bWysVMlu2zAQvRfoPxC8N5KX2IkROXATpChg&#10;JAGSIGeaomKhFIclaUvu1/eRXmKnPRW9ULPxcebNjK6uu0aztXK+JlPw3lnOmTKSytq8Ffzl+e7L&#10;BWc+CFMKTUYVfKM8v55+/nTV2onq05J0qRwDiPGT1hZ8GYKdZJmXS9UIf0ZWGTgrco0IUN1bVjrR&#10;Ar3RWT/PR1lLrrSOpPIe1tutk08TflUpGR6qyqvAdMGRW0inS+cintn0SkzenLDLWu7SEP+QRSNq&#10;g0cPULciCLZy9R9QTS0dearCmaQmo6qqpUo1oJpe/qGap6WwKtUCcrw90OT/H6y8Xz86VpcFHw1H&#10;54PBeDzmzIgGrXpWXWBfqWP9yFJr/QTBTxbhoYMZ3d7bPYyx+K5yTfyiLAY/+N4cOI5gEsZRb9zv&#10;wyPhGuTDizz1IHu/bJ0P3xQ1LAoFd2hhYlas5z4gEYTuQ+JbnnRd3tVaJyWOjbrRjq0FGq5DShE3&#10;TqK0YS0SGZznCfjEF6EP9xdayB+xyFMEaNrAGCnZlh6l0C26ROTlnpYFlRuw5Wg7dd7Kuxrwc+HD&#10;o3AYM9CA1QkPOCpNyIl2EmdLcr/+Zo/x6D68nLUY24L7nyvhFGf6u8FcXPaGwzjnSRmejyPV7tiz&#10;OPaYVXNDIKqHJbUyiTE+6L1YOWpesWGz+Cpcwki8XfCwF2/CdpmwoVLNZikIk21FmJsnKyN0bEyk&#10;9bl7Fc7u2howD/e0H3Ax+dDdbWy8aWi2ClTVqfWR5y2rO/qxFak7uw2Oa3esp6j3/8z0NwAAAP//&#10;AwBQSwMEFAAGAAgAAAAhAFc99zPdAAAACQEAAA8AAABkcnMvZG93bnJldi54bWxMjzFPwzAUhHck&#10;/oP1kNioQ6S0SchLBaiwMNEiZjd+tS1iO7LdNPx7zATj6U5333XbxY5sphCNdwj3qwIYucFL4xTC&#10;x+HlrgYWk3BSjN4RwjdF2PbXV51opb+4d5r3SbFc4mIrEHRKU8t5HDRZEVd+Ipe9kw9WpCyD4jKI&#10;Sy63Iy+LYs2tMC4vaDHRs6bha3+2CLsn1aihFkHvamnMvHye3tQr4u3N8vgALNGS/sLwi5/Roc9M&#10;R392MrIRoarq/CUhlE0DLAfWVVUCOyJsNg3wvuP/H/Q/AAAA//8DAFBLAQItABQABgAIAAAAIQC2&#10;gziS/gAAAOEBAAATAAAAAAAAAAAAAAAAAAAAAABbQ29udGVudF9UeXBlc10ueG1sUEsBAi0AFAAG&#10;AAgAAAAhADj9If/WAAAAlAEAAAsAAAAAAAAAAAAAAAAALwEAAF9yZWxzLy5yZWxzUEsBAi0AFAAG&#10;AAgAAAAhAPB3cyRVAgAArwQAAA4AAAAAAAAAAAAAAAAALgIAAGRycy9lMm9Eb2MueG1sUEsBAi0A&#10;FAAGAAgAAAAhAFc99zPdAAAACQEAAA8AAAAAAAAAAAAAAAAArwQAAGRycy9kb3ducmV2LnhtbFBL&#10;BQYAAAAABAAEAPMAAAC5BQAAAAA=&#10;" fillcolor="white [3201]" strokeweight=".5pt">
                <v:textbox>
                  <w:txbxContent>
                    <w:p w14:paraId="0551278F" w14:textId="5BBD641C" w:rsidR="003F54C6" w:rsidRDefault="003F54C6">
                      <w:r>
                        <w:t>(1-N)</w:t>
                      </w:r>
                    </w:p>
                  </w:txbxContent>
                </v:textbox>
              </v:shape>
            </w:pict>
          </mc:Fallback>
        </mc:AlternateContent>
      </w:r>
      <w:r w:rsidR="000F640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FF0A57" wp14:editId="5B5662E0">
                <wp:simplePos x="0" y="0"/>
                <wp:positionH relativeFrom="column">
                  <wp:posOffset>3421380</wp:posOffset>
                </wp:positionH>
                <wp:positionV relativeFrom="paragraph">
                  <wp:posOffset>146685</wp:posOffset>
                </wp:positionV>
                <wp:extent cx="75565" cy="403860"/>
                <wp:effectExtent l="0" t="0" r="19685" b="15240"/>
                <wp:wrapNone/>
                <wp:docPr id="702905147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4038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 w14:anchorId="29CD3052" id="Right Brace 4" o:spid="_x0000_s1026" type="#_x0000_t88" style="position:absolute;margin-left:269.4pt;margin-top:11.55pt;width:5.95pt;height:31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q4ASAIAAPQEAAAOAAAAZHJzL2Uyb0RvYy54bWysVNtqGzEQfS/0H4Tem7Vd20lN1sFNSCmY&#10;xNQpeVa0kleg1agj2Wv36zuS1xeaQGnpi3ZGcz86s9c328ayjcJgwJW8f9HjTDkJlXGrkn9/uv9w&#10;xVmIwlXCglMl36nAb6bv3123fqIGUIOtFDJK4sKk9SWvY/STogiyVo0IF+CVI6MGbEQkFVdFhaKl&#10;7I0tBr3euGgBK48gVQh0e7c38mnOr7WS8VHroCKzJafeYj4xny/pLKbXYrJC4WsjuzbEP3TRCOOo&#10;6DHVnYiCrdG8StUYiRBAxwsJTQFaG6nyDDRNv/fbNMtaeJVnIXCCP8IU/l9a+bBZ+gUSDK0Pk0Bi&#10;mmKrsUlf6o9tM1i7I1hqG5mky8vRaDziTJJl2Pt4Nc5YFqdYjyF+UdCwJJQczaqOn1HINJCYiM08&#10;RKpKAQdHUk49ZCnurErO1n1TmpmKqvZzdKaHurXINoIeVkipXBykx6R82TuFaWPtMbD358DOP4Wq&#10;TJ2/CT5G5Mrg4jG4MQ7wrepx2+9a1nv/AwL7uRMEL1DtFsgQ9sQNXt4bgnMuQlwIJKYSp2n74iMd&#10;2kJbcugkzmrAn2/dJ38iEFk5a4n5JQ8/1gIVZ/arI2p96g+HaVWyMhxdDkjBc8vLucWtm1ugN+jT&#10;nnuZxeQf7UHUCM0zLeksVSWTcJJql1xGPCi3cb+RtOZSzWbZjdbDizh3Sy8Pr56I8rR9Fug7TkXi&#10;4gMctuQVqfa+6T0czNYRtMmMO+Ha4U2rlYnT/QbS7p7r2ev0s5r+AgAA//8DAFBLAwQUAAYACAAA&#10;ACEAl+FJE+AAAAAJAQAADwAAAGRycy9kb3ducmV2LnhtbEyPQU+DQBCF7yb+h82YeLNLW6GEsjRo&#10;YuLBg0UP9rZlRyCws4TdtvjvHU/1+DIv33wv3812EGecfOdIwXIRgUCqnemoUfD58fKQgvBBk9GD&#10;I1Twgx52xe1NrjPjLrTHcxUawRDymVbQhjBmUvq6Rav9wo1IfPt2k9WB49RIM+kLw+0gV1GUSKs7&#10;4g+tHvG5xbqvTlbBav9Yfs3Jode9fEpl+e589faq1P3dXG5BBJzDtQx/+qwOBTsd3YmMF4OCeJ2y&#10;emDYegmCC3EcbUAcFaTJBmSRy/8Lil8AAAD//wMAUEsBAi0AFAAGAAgAAAAhALaDOJL+AAAA4QEA&#10;ABMAAAAAAAAAAAAAAAAAAAAAAFtDb250ZW50X1R5cGVzXS54bWxQSwECLQAUAAYACAAAACEAOP0h&#10;/9YAAACUAQAACwAAAAAAAAAAAAAAAAAvAQAAX3JlbHMvLnJlbHNQSwECLQAUAAYACAAAACEAdSau&#10;AEgCAAD0BAAADgAAAAAAAAAAAAAAAAAuAgAAZHJzL2Uyb0RvYy54bWxQSwECLQAUAAYACAAAACEA&#10;l+FJE+AAAAAJAQAADwAAAAAAAAAAAAAAAACiBAAAZHJzL2Rvd25yZXYueG1sUEsFBgAAAAAEAAQA&#10;8wAAAK8FAAAAAA==&#10;" adj="337" strokecolor="#bc4542 [3045]"/>
            </w:pict>
          </mc:Fallback>
        </mc:AlternateContent>
      </w:r>
      <w:r w:rsidR="00845E24">
        <w:t>ThanNhanChiTiet(</w:t>
      </w:r>
      <w:r w:rsidR="00845E24" w:rsidRPr="004140B1">
        <w:rPr>
          <w:i/>
          <w:iCs/>
          <w:color w:val="FF0000"/>
        </w:rPr>
        <w:t>MaTN, MaNV</w:t>
      </w:r>
      <w:r w:rsidR="00845E24">
        <w:rPr>
          <w:i/>
          <w:iCs/>
        </w:rPr>
        <w:t xml:space="preserve">, </w:t>
      </w:r>
      <w:r w:rsidR="00845E24" w:rsidRPr="00A63406">
        <w:rPr>
          <w:u w:val="single"/>
        </w:rPr>
        <w:t>MaTNCT</w:t>
      </w:r>
      <w:r w:rsidR="00845E24">
        <w:t>)</w:t>
      </w:r>
    </w:p>
    <w:p w14:paraId="2BFF991C" w14:textId="2C858CF0" w:rsidR="001951C5" w:rsidRDefault="001951C5" w:rsidP="00B523DD">
      <w:pPr>
        <w:rPr>
          <w:i/>
          <w:iCs/>
        </w:rPr>
      </w:pPr>
      <w:r>
        <w:t xml:space="preserve">ThanNhan(Ten, NgaySinh, MLH, </w:t>
      </w:r>
      <w:r w:rsidR="00AD18B9" w:rsidRPr="00FD4338">
        <w:rPr>
          <w:u w:val="single"/>
        </w:rPr>
        <w:t>M</w:t>
      </w:r>
      <w:r w:rsidR="00FD4338" w:rsidRPr="00FD4338">
        <w:rPr>
          <w:u w:val="single"/>
        </w:rPr>
        <w:t>aTN</w:t>
      </w:r>
      <w:r w:rsidR="000937B9">
        <w:t xml:space="preserve">, </w:t>
      </w:r>
      <w:r w:rsidR="000937B9">
        <w:rPr>
          <w:i/>
          <w:iCs/>
        </w:rPr>
        <w:t>)</w:t>
      </w:r>
    </w:p>
    <w:p w14:paraId="1CB2FD8F" w14:textId="1A7C9CD8" w:rsidR="00DB2B85" w:rsidRPr="005B3E4B" w:rsidRDefault="00593477" w:rsidP="00B523D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7A2F21" wp14:editId="275898F4">
                <wp:simplePos x="0" y="0"/>
                <wp:positionH relativeFrom="column">
                  <wp:posOffset>-784860</wp:posOffset>
                </wp:positionH>
                <wp:positionV relativeFrom="paragraph">
                  <wp:posOffset>120650</wp:posOffset>
                </wp:positionV>
                <wp:extent cx="609600" cy="297180"/>
                <wp:effectExtent l="0" t="0" r="19050" b="26670"/>
                <wp:wrapNone/>
                <wp:docPr id="123904350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28DB99" w14:textId="38E11737" w:rsidR="00631252" w:rsidRDefault="00631252">
                            <w:r>
                              <w:t>(1-N)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7A2F21" id="_x0000_s1036" type="#_x0000_t202" style="position:absolute;margin-left:-61.8pt;margin-top:9.5pt;width:48pt;height:23.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IopUgIAALEEAAAOAAAAZHJzL2Uyb0RvYy54bWysVE1PGzEQvVfqf7B8b3YTQiARG5QGpaqE&#10;AIkgzo7XS1b1elzbyS799X12Pgi0p6oX73x5PPPezF5dd41mW+V8Tabg/V7OmTKSytq8FPxpufhy&#10;yZkPwpRCk1EFf1WeX08/f7pq7UQNaE26VI4hifGT1hZ8HYKdZJmXa9UI3yOrDJwVuUYEqO4lK51o&#10;kb3R2SDPR1lLrrSOpPIe1pudk09T/qpSMtxXlVeB6YKjtpBOl85VPLPplZi8OGHXtdyXIf6hikbU&#10;Bo8eU92IINjG1X+kamrpyFMVepKajKqqlir1gG76+YduHtfCqtQLwPH2CJP/f2nl3fbBsboEd4Oz&#10;cT48O8/7nBnRgKul6gL7Sh07izC11k8Q/WgRHzqYceVg9zDG7rvKNfGLvhj8APz1CHJMJmEc5eNR&#10;Do+EazC+6F8mErK3y9b58E1Rw6JQcAcOE7Rie+sDCkHoISS+5UnX5aLWOilxbtRcO7YVYFyHVCJu&#10;vIvShrUoBL2mxO98MfXx/koL+SM2+T4DNG1gjJDsWo9S6FbdDsnUUTStqHwFXI52c+etXNTIfyt8&#10;eBAOgwYcsDzhHkelCUXRXuJsTe7X3+wxHvzDy1mLwS24/7kRTnGmvxtMxrg/HMZJT8rw/GIAxZ16&#10;Vqces2nmBKRAOqpLYowP+iBWjppn7NgsvgqXMBJvFzwcxHnYrRN2VKrZLAVhtq0It+bRypg6MhNx&#10;XXbPwtk9rwEDcUeHEReTD/TuYuNNQ7NNoKpO3L+huscfe5Ho2e9wXLxTPUW9/WmmvwEAAP//AwBQ&#10;SwMEFAAGAAgAAAAhAHa+20zdAAAACgEAAA8AAABkcnMvZG93bnJldi54bWxMj8FOwzAQRO9I/IO1&#10;SNxSp0GENMSpABUunCiIsxu7tkW8jmw3DX/PcoLjzjzNznTbxY9s1jG5gALWqxKYxiEoh0bAx/tz&#10;0QBLWaKSY0At4Fsn2PaXF51sVTjjm5732TAKwdRKATbnqeU8DVZ7mVZh0kjeMUQvM53RcBXlmcL9&#10;yKuyrLmXDumDlZN+snr42p+8gN2j2ZihkdHuGuXcvHweX82LENdXy8M9sKyX/AfDb32qDj11OoQT&#10;qsRGAcW6uqmJJWdDo4goqjsSDgLq2wZ43/H/E/ofAAAA//8DAFBLAQItABQABgAIAAAAIQC2gziS&#10;/gAAAOEBAAATAAAAAAAAAAAAAAAAAAAAAABbQ29udGVudF9UeXBlc10ueG1sUEsBAi0AFAAGAAgA&#10;AAAhADj9If/WAAAAlAEAAAsAAAAAAAAAAAAAAAAALwEAAF9yZWxzLy5yZWxzUEsBAi0AFAAGAAgA&#10;AAAhAJqEiilSAgAAsQQAAA4AAAAAAAAAAAAAAAAALgIAAGRycy9lMm9Eb2MueG1sUEsBAi0AFAAG&#10;AAgAAAAhAHa+20zdAAAACgEAAA8AAAAAAAAAAAAAAAAArAQAAGRycy9kb3ducmV2LnhtbFBLBQYA&#10;AAAABAAEAPMAAAC2BQAAAAA=&#10;" fillcolor="white [3201]" strokeweight=".5pt">
                <v:textbox>
                  <w:txbxContent>
                    <w:p w14:paraId="7328DB99" w14:textId="38E11737" w:rsidR="00631252" w:rsidRDefault="00631252">
                      <w:r>
                        <w:t>(1-N)</w:t>
                      </w:r>
                    </w:p>
                  </w:txbxContent>
                </v:textbox>
              </v:shape>
            </w:pict>
          </mc:Fallback>
        </mc:AlternateContent>
      </w:r>
      <w:r w:rsidR="00F90D4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AAAB7B" wp14:editId="61910374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60960" cy="472440"/>
                <wp:effectExtent l="0" t="0" r="15240" b="22860"/>
                <wp:wrapNone/>
                <wp:docPr id="123913190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4724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FBCFBF6" id="Left Brace 1" o:spid="_x0000_s1026" type="#_x0000_t87" style="position:absolute;margin-left:-9pt;margin-top:3.5pt;width:4.8pt;height:37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57GRQIAAPMEAAAOAAAAZHJzL2Uyb0RvYy54bWysVE1vGjEQvVfqf7B8bxYQTRrEElGiVJVQ&#10;gkqqnB2vDSt5Pe54YKG/vmOzQNREqlr14vV4vt+82fHNrnFiazDW4EvZv+hJYbyGqvarUn5/vPvw&#10;SYpIylfKgTel3Jsobybv343bMDIDWIOrDAoO4uOoDaVcE4VRUUS9No2KFxCMZ6UFbBSxiKuiQtVy&#10;9MYVg17vsmgBq4CgTYz8entQykmOb63R9GBtNCRcKbk2yifm8zmdxWSsRitUYV3rrgz1D1U0qvac&#10;9BTqVpESG6xfhWpqjRDB0oWGpgBra21yD9xNv/dbN8u1Cib3wuDEcIIp/r+w+n67DAtkGNoQR5Gv&#10;qYudxSZ9uT6xy2DtT2CZHQnNj5e960tGVLNmeDUYDjOWxdk3YKQvBhqRLqV0xtJnVDr1o0ZqO4/E&#10;Sdn+aMfCuYR8o70zydj5b8aKuuKk/eyd2WFmDsVW8VyV1sbTIM2S42Xr5GZr506OvT87dvbJ1WTm&#10;/I3zySNnBk8n56b2gG9lp12/K9ke7I8IHPpOEDxDtV+gQDjwNgZ9VzOacxVpoZCJygPg5aMHPqyD&#10;tpTQ3aRYA/586z3ZM39YK0XLxC9l/LFRaKRwXz0z67qfZikoC8OPVwMW8KXm+aXGb5oZ8Az6vOZB&#10;52uyJ3e8WoTmiXd0mrKySnnNuUupCY/CjA4LyVuuzXSazXg7gqK5XwZ9nHoiyuPuSWHoKEVMxXs4&#10;LskrUh1s0zw8TDcEts6MO+Pa4c2blYnT/QXS6r6Us9X5XzX5BQAA//8DAFBLAwQUAAYACAAAACEA&#10;FtKWQt0AAAAHAQAADwAAAGRycy9kb3ducmV2LnhtbEyPwWrDMBBE74X+g9hCb45sY1rhWg6lkPYS&#10;WpL0AyRraxtbkrHkxPn7bE/taRlmmHlbbVc7sjPOofdOQrZJgaFrvOldK+H7tEsEsBCVM2r0DiVc&#10;McC2vr+rVGn8xR3wfIwtoxIXSiWhi3EqOQ9Nh1aFjZ/QkffjZ6siybnlZlYXKrcjz9P0iVvVO1ro&#10;1IRvHTbDcbESlt1w0O9fn9qavBj2Og8f/VVI+fiwvr4Ai7jGvzD84hM61MSk/eJMYKOEJBP0S5Tw&#10;TIf8RBTAtASRFcDriv/nr28AAAD//wMAUEsBAi0AFAAGAAgAAAAhALaDOJL+AAAA4QEAABMAAAAA&#10;AAAAAAAAAAAAAAAAAFtDb250ZW50X1R5cGVzXS54bWxQSwECLQAUAAYACAAAACEAOP0h/9YAAACU&#10;AQAACwAAAAAAAAAAAAAAAAAvAQAAX3JlbHMvLnJlbHNQSwECLQAUAAYACAAAACEAp8+exkUCAADz&#10;BAAADgAAAAAAAAAAAAAAAAAuAgAAZHJzL2Uyb0RvYy54bWxQSwECLQAUAAYACAAAACEAFtKWQt0A&#10;AAAHAQAADwAAAAAAAAAAAAAAAACfBAAAZHJzL2Rvd25yZXYueG1sUEsFBgAAAAAEAAQA8wAAAKkF&#10;AAAAAA==&#10;" adj="232" strokecolor="#bc4542 [3045]"/>
            </w:pict>
          </mc:Fallback>
        </mc:AlternateContent>
      </w:r>
      <w:r w:rsidR="00C274D5">
        <w:t>BĐS(</w:t>
      </w:r>
      <w:r w:rsidR="00C274D5" w:rsidRPr="00C274D5">
        <w:rPr>
          <w:u w:val="single"/>
        </w:rPr>
        <w:t>MaBĐS</w:t>
      </w:r>
      <w:r w:rsidR="00C274D5">
        <w:t>, DiaChi</w:t>
      </w:r>
      <w:r w:rsidR="007C0832">
        <w:t xml:space="preserve">, </w:t>
      </w:r>
      <w:r w:rsidR="007C0832" w:rsidRPr="00A83B67">
        <w:rPr>
          <w:i/>
          <w:iCs/>
          <w:color w:val="FF0000"/>
        </w:rPr>
        <w:t>MaVP</w:t>
      </w:r>
      <w:r w:rsidR="00C3739A" w:rsidRPr="00A83B67">
        <w:rPr>
          <w:color w:val="FF0000"/>
        </w:rPr>
        <w:t xml:space="preserve">, </w:t>
      </w:r>
      <w:r w:rsidR="005B3E4B" w:rsidRPr="00A83B67">
        <w:rPr>
          <w:i/>
          <w:iCs/>
          <w:color w:val="FF0000"/>
        </w:rPr>
        <w:t>MaCSH</w:t>
      </w:r>
      <w:r w:rsidR="005B3E4B">
        <w:t>)</w:t>
      </w:r>
    </w:p>
    <w:p w14:paraId="74826E60" w14:textId="00B96D13" w:rsidR="000334DE" w:rsidRPr="00B61177" w:rsidRDefault="00C3739A" w:rsidP="00B523DD">
      <w:r>
        <w:t>ChuSH(</w:t>
      </w:r>
      <w:r w:rsidR="00B61177" w:rsidRPr="00B61177">
        <w:rPr>
          <w:u w:val="single"/>
        </w:rPr>
        <w:t>MaCSH</w:t>
      </w:r>
      <w:r w:rsidR="00B61177">
        <w:t>, Ten, DiaChi, SĐT</w:t>
      </w:r>
      <w:r w:rsidR="005B3E4B">
        <w:t>)</w:t>
      </w:r>
    </w:p>
    <w:p w14:paraId="01CB3BDB" w14:textId="5287C65A" w:rsidR="000334DE" w:rsidRPr="00B523DD" w:rsidRDefault="00793D53" w:rsidP="00B523DD">
      <w:r>
        <w:rPr>
          <w:noProof/>
        </w:rPr>
        <w:lastRenderedPageBreak/>
        <w:drawing>
          <wp:inline distT="0" distB="0" distL="0" distR="0" wp14:anchorId="3DD14B34" wp14:editId="4E55D75F">
            <wp:extent cx="5640705" cy="3792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8485" w14:textId="1BAA787C" w:rsidR="002C1121" w:rsidRDefault="00B83EBE" w:rsidP="00B83EBE">
      <w:pPr>
        <w:pStyle w:val="Heading1"/>
        <w:numPr>
          <w:ilvl w:val="0"/>
          <w:numId w:val="13"/>
        </w:numPr>
        <w:spacing w:before="240"/>
        <w:ind w:left="360"/>
        <w:jc w:val="both"/>
        <w:rPr>
          <w:rFonts w:ascii="Times New Roman" w:hAnsi="Times New Roman" w:cs="Times New Roman"/>
          <w:noProof/>
        </w:rPr>
      </w:pPr>
      <w:bookmarkStart w:id="4" w:name="_Toc156231713"/>
      <w:r>
        <w:rPr>
          <w:rFonts w:ascii="Times New Roman" w:hAnsi="Times New Roman" w:cs="Times New Roman"/>
          <w:noProof/>
        </w:rPr>
        <w:t>Bài 3:</w:t>
      </w:r>
      <w:r w:rsidR="005967AA">
        <w:rPr>
          <w:rFonts w:ascii="Times New Roman" w:hAnsi="Times New Roman" w:cs="Times New Roman"/>
          <w:noProof/>
        </w:rPr>
        <w:t xml:space="preserve">Xây dựng lược đồ </w:t>
      </w:r>
      <w:r w:rsidR="00C1780B">
        <w:rPr>
          <w:rFonts w:ascii="Times New Roman" w:hAnsi="Times New Roman" w:cs="Times New Roman"/>
          <w:noProof/>
        </w:rPr>
        <w:t xml:space="preserve">CSDL </w:t>
      </w:r>
      <w:r w:rsidR="005967AA">
        <w:rPr>
          <w:rFonts w:ascii="Times New Roman" w:hAnsi="Times New Roman" w:cs="Times New Roman"/>
          <w:noProof/>
        </w:rPr>
        <w:t>quan hệ</w:t>
      </w:r>
      <w:r w:rsidR="00610DC9">
        <w:rPr>
          <w:rFonts w:ascii="Times New Roman" w:hAnsi="Times New Roman" w:cs="Times New Roman"/>
          <w:noProof/>
        </w:rPr>
        <w:t>.</w:t>
      </w:r>
      <w:r w:rsidR="00C1780B">
        <w:rPr>
          <w:rFonts w:ascii="Times New Roman" w:hAnsi="Times New Roman" w:cs="Times New Roman"/>
          <w:noProof/>
        </w:rPr>
        <w:t xml:space="preserve"> Xem xét chuẩn hóa các quan hệ. Xây dựng cơ sở dữ liệu vật lý</w:t>
      </w:r>
      <w:bookmarkEnd w:id="4"/>
    </w:p>
    <w:p w14:paraId="6A098486" w14:textId="6B8D56B3" w:rsidR="00B83EBE" w:rsidRDefault="00D74CF7" w:rsidP="00B83EBE">
      <w:r>
        <w:t>Sơ đồ ERD</w:t>
      </w:r>
      <w:r w:rsidR="000F6854" w:rsidRPr="000F6854">
        <w:rPr>
          <w:noProof/>
        </w:rPr>
        <w:drawing>
          <wp:inline distT="0" distB="0" distL="0" distR="0" wp14:anchorId="2843FB5A" wp14:editId="5EE9A325">
            <wp:extent cx="6308906" cy="3543300"/>
            <wp:effectExtent l="0" t="0" r="0" b="0"/>
            <wp:docPr id="94955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592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2793" cy="354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9A9C" w14:textId="77777777" w:rsidR="00D74CF7" w:rsidRDefault="00D74CF7" w:rsidP="00B83EBE"/>
    <w:p w14:paraId="3B7F47D6" w14:textId="77777777" w:rsidR="00D74CF7" w:rsidRDefault="00D74CF7" w:rsidP="00B83EBE"/>
    <w:p w14:paraId="01B6FE92" w14:textId="77777777" w:rsidR="002555B4" w:rsidRDefault="002555B4" w:rsidP="00B83EBE"/>
    <w:p w14:paraId="09C82F11" w14:textId="5B1A768A" w:rsidR="002555B4" w:rsidRDefault="00E17401" w:rsidP="00B83EB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69DFC6" wp14:editId="0F70A38A">
                <wp:simplePos x="0" y="0"/>
                <wp:positionH relativeFrom="column">
                  <wp:posOffset>3147060</wp:posOffset>
                </wp:positionH>
                <wp:positionV relativeFrom="paragraph">
                  <wp:posOffset>106680</wp:posOffset>
                </wp:positionV>
                <wp:extent cx="1127760" cy="617220"/>
                <wp:effectExtent l="38100" t="0" r="15240" b="49530"/>
                <wp:wrapNone/>
                <wp:docPr id="94010590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76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7BA5E1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47.8pt;margin-top:8.4pt;width:88.8pt;height:48.6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V4+xAEAANoDAAAOAAAAZHJzL2Uyb0RvYy54bWysU8uO1DAQvCPxD1buTB6HGRRNZg+zPA4I&#10;VsB+gNdpJ5b8kt1Mkr+n7cxkESAhEJeWY3dVd1V3jnez0ewCISpnu6LeVQUDK1yv7NAVj1/fvnpd&#10;sIjc9lw7C12xQCzuTi9fHCffQuNGp3sIjEhsbCffFSOib8syihEMjzvnwdKjdMFwpM8wlH3gE7Eb&#10;XTZVtS8nF3ofnIAY6fZ+fSxOmV9KEPhJygjIdFdQb5hjyPEpxfJ05O0QuB+VuLbB/6ELw5WlohvV&#10;PUfOvgX1C5VRIrjoJO6EM6WTUgnIGkhNXf2k5svIPWQtZE70m03x/9GKj5ezfQhkw+RjG/1DSCpm&#10;GQyTWvn3NNOsizplc7Zt2WyDGZmgy7puDoc9uSvobV8fmib7Wq48ic+HiO/AGZYOXRExcDWMeHbW&#10;0oRcWGvwy4eI1AkBb4AE1jZF5Eq/sT3DxdMaYVDcDhrS/Cg9pZTPAvIJFw0r/DNIpvrUaJaSdwvO&#10;OrALp63gQoDFemOi7ASTSusNWP0ZeM1PUMh79zfgDZErO4sb2Cjrwu+q43xrWa75NwdW3cmCJ9cv&#10;ebTZGlqg7NV12dOG/vid4c+/5Ok7AAAA//8DAFBLAwQUAAYACAAAACEAce5reOEAAAAKAQAADwAA&#10;AGRycy9kb3ducmV2LnhtbEyPzU7DMBCE70i8g7VI3KiTUNw2xKn4EaJckNpCz27sJhHxOrWdNrw9&#10;ywmOuzM7+02xHG3HTsaH1qGEdJIAM1g53WIt4WP7cjMHFqJCrTqHRsK3CbAsLy8KlWt3xrU5bWLN&#10;KARDriQ0MfY556FqjFVh4nqDpB2ctyrS6GuuvTpTuO14liSCW9UifWhUb54aU31tBksYh9dj+rYQ&#10;u8fd8/D+mW1nx1Xlpby+Gh/ugUUzxj8z/OLTDZTEtHcD6sA6CdPFnSArCYIqkEHMbjNge1qk0wR4&#10;WfD/FcofAAAA//8DAFBLAQItABQABgAIAAAAIQC2gziS/gAAAOEBAAATAAAAAAAAAAAAAAAAAAAA&#10;AABbQ29udGVudF9UeXBlc10ueG1sUEsBAi0AFAAGAAgAAAAhADj9If/WAAAAlAEAAAsAAAAAAAAA&#10;AAAAAAAALwEAAF9yZWxzLy5yZWxzUEsBAi0AFAAGAAgAAAAhAIrpXj7EAQAA2gMAAA4AAAAAAAAA&#10;AAAAAAAALgIAAGRycy9lMm9Eb2MueG1sUEsBAi0AFAAGAAgAAAAhAHHua3jhAAAACgEAAA8AAAAA&#10;AAAAAAAAAAAAHgQAAGRycy9kb3ducmV2LnhtbFBLBQYAAAAABAAEAPMAAAAs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75B611" wp14:editId="17C0297A">
                <wp:simplePos x="0" y="0"/>
                <wp:positionH relativeFrom="column">
                  <wp:posOffset>1074420</wp:posOffset>
                </wp:positionH>
                <wp:positionV relativeFrom="paragraph">
                  <wp:posOffset>106680</wp:posOffset>
                </wp:positionV>
                <wp:extent cx="1150620" cy="601980"/>
                <wp:effectExtent l="0" t="0" r="68580" b="64770"/>
                <wp:wrapNone/>
                <wp:docPr id="21409225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98127B7" id="Straight Arrow Connector 2" o:spid="_x0000_s1026" type="#_x0000_t32" style="position:absolute;margin-left:84.6pt;margin-top:8.4pt;width:90.6pt;height:47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Tk8vAEAANADAAAOAAAAZHJzL2Uyb0RvYy54bWysU9uO0zAQfUfiHyy/0ySVqJao6T50gRcE&#10;K2A/wOuME0u+yR6a5O8Zu22KAAmBeJn4MufMzPHJ/n62hp0gJu1dx5tNzRk46Xvtho4/fX336o6z&#10;hML1wngHHV8g8fvDyxf7KbSw9aM3PURGJC61U+j4iBjaqkpyBCvSxgdwdKl8tAJpG4eqj2Iidmuq&#10;bV3vqsnHPkQvISU6fThf8kPhVwokflIqATLTceoNS4wlPudYHfaiHaIIo5aXNsQ/dGGFdlR0pXoQ&#10;KNi3qH+hslpGn7zCjfS28kppCWUGmqapf5rmyygClFlInBRWmdL/o5UfT0f3GEmGKaQ2hceYp5hV&#10;tPlL/bG5iLWsYsGMTNJh07yud1vSVNLdrm7e3BU1qxs6xITvwVuWFx1PGIUeRjx65+hdfGyKYuL0&#10;ISHVJ+AVkEsblyMKbd66nuESyDwYtXCDgfxqlJ5TqlvbZYWLgTP8Myim+9xoKVMcBUcT2UmQF4SU&#10;4LBZmSg7w5Q2ZgXWfwZe8jMUitv+BrwiSmXvcAVb7Xz8XXWcry2rc/5VgfPcWYJn3y/lQYs0ZJui&#10;1cXi2Zc/7gv89iMevgMAAP//AwBQSwMEFAAGAAgAAAAhACKauc/dAAAACgEAAA8AAABkcnMvZG93&#10;bnJldi54bWxMj0tPwzAQhO9I/AdrkbhR51EiCHGq8pJ6hJYLNzdekoh4Hdlua/492xPcdnZHs980&#10;q2QncUQfRkcK8kUGAqlzZqRewcfu9eYORIiajJ4coYIfDLBqLy8aXRt3onc8bmMvOIRCrRUMMc61&#10;lKEb0OqwcDMS376ctzqy9L00Xp843E6yyLJKWj0Sfxj0jE8Ddt/bg1Xw+Lax6+dPn7AsX5Yh7VxB&#10;3Uap66u0fgARMcU/M5zxGR1aZtq7A5kgJtbVfcHW88AV2FDeZksQe17keQWybeT/Cu0vAAAA//8D&#10;AFBLAQItABQABgAIAAAAIQC2gziS/gAAAOEBAAATAAAAAAAAAAAAAAAAAAAAAABbQ29udGVudF9U&#10;eXBlc10ueG1sUEsBAi0AFAAGAAgAAAAhADj9If/WAAAAlAEAAAsAAAAAAAAAAAAAAAAALwEAAF9y&#10;ZWxzLy5yZWxzUEsBAi0AFAAGAAgAAAAhABI1OTy8AQAA0AMAAA4AAAAAAAAAAAAAAAAALgIAAGRy&#10;cy9lMm9Eb2MueG1sUEsBAi0AFAAGAAgAAAAhACKauc/dAAAACgEAAA8AAAAAAAAAAAAAAAAAFgQA&#10;AGRycy9kb3ducmV2LnhtbFBLBQYAAAAABAAEAPMAAAAgBQAAAAA=&#10;" strokecolor="#4579b8 [3044]">
                <v:stroke endarrow="block"/>
              </v:shape>
            </w:pict>
          </mc:Fallback>
        </mc:AlternateContent>
      </w:r>
      <w:r w:rsidR="009319A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0A873B" wp14:editId="096A2236">
                <wp:simplePos x="0" y="0"/>
                <wp:positionH relativeFrom="column">
                  <wp:posOffset>-358140</wp:posOffset>
                </wp:positionH>
                <wp:positionV relativeFrom="paragraph">
                  <wp:posOffset>-381000</wp:posOffset>
                </wp:positionV>
                <wp:extent cx="2240280" cy="358140"/>
                <wp:effectExtent l="0" t="0" r="26670" b="22860"/>
                <wp:wrapNone/>
                <wp:docPr id="50002617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B8CCC1" w14:textId="1E96C373" w:rsidR="002555B4" w:rsidRDefault="00A74549" w:rsidP="00E807C6">
                            <w:pPr>
                              <w:jc w:val="center"/>
                            </w:pPr>
                            <w:r w:rsidRPr="008013B2">
                              <w:t>Khách hàng</w:t>
                            </w:r>
                            <w:r>
                              <w:t>(</w:t>
                            </w:r>
                            <w:r w:rsidRPr="008013B2">
                              <w:rPr>
                                <w:u w:val="single"/>
                              </w:rPr>
                              <w:t>MaKH</w:t>
                            </w:r>
                            <w:r w:rsidR="009319AC">
                              <w:t>,TenKH)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A873B" id="Text Box 11" o:spid="_x0000_s1037" type="#_x0000_t202" style="position:absolute;margin-left:-28.2pt;margin-top:-30pt;width:176.4pt;height:28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d3BVQIAALIEAAAOAAAAZHJzL2Uyb0RvYy54bWysVNtOGzEQfa/Uf7D8XvZCAjTKBqUgqkoI&#10;kKDi2fF6yapej2s72aVf32PnQkL7VPXFOzcfz5yZ2enl0Gm2Vs63ZCpenOScKSOpbs1Lxb8/3Xy6&#10;4MwHYWqhyaiKvyrPL2cfP0x7O1ElLUnXyjGAGD/pbcWXIdhJlnm5VJ3wJ2SVgbMh14kA1b1ktRM9&#10;0DudlXl+lvXkautIKu9hvd44+SzhN42S4b5pvApMVxy5hXS6dC7imc2mYvLihF22cpuG+IcsOtEa&#10;PLqHuhZBsJVr/4DqWunIUxNOJHUZNU0rVaoB1RT5u2oel8KqVAvI8XZPk/9/sPJu/eBYW1d8nOd5&#10;eVacjzgzokOrntQQ2BcaWFFEmnrrJ4h+tIgPA+xo987uYYzVD43r4hd1MfhB+Oue5IgmYSzLUV5e&#10;wCXhOx1fFKPUhezttnU+fFXUsShU3KGJiVuxvvUBmSB0FxIf86Tb+qbVOilxcNSVdmwt0HIdUo64&#10;cRSlDesrfnY6zhPwkS9C7+8vtJA/YpXHCNC0gTFysqk9SmFYDInKN8IWVL+CL0ebwfNW3rTAvxU+&#10;PAiHSQMP2J5wj6PRhKRoK3G2JPfrb/YYjwGAl7Mek1tx/3MlnOJMfzMYjc/FCJSykJTR+LyE4g49&#10;i0OPWXVXBKYK7KmVSYzxQe/ExlH3jCWbx1fhEkbi7YqHnXgVNvuEJZVqPk9BGG4rwq15tDJCx85E&#10;Xp+GZ+Hstq8BE3FHuxkXk3ft3cTGm4bmq0BNm3ofid6wuuUfi5Has13iuHmHeop6+9XMfgMAAP//&#10;AwBQSwMEFAAGAAgAAAAhAKo+69rcAAAACgEAAA8AAABkcnMvZG93bnJldi54bWxMj0FPwzAMhe9I&#10;/IfISNy2lAFVV5pOgAYXTgzE2WuyJKJxqibryr/HO8HNfn56/l6zmUMvJjMmH0nBzbIAYaiL2pNV&#10;8PnxsqhApIyksY9kFPyYBJv28qLBWscTvZtpl63gEEo1KnA5D7WUqXMmYFrGwRDfDnEMmHkdrdQj&#10;njg89HJVFKUM6Ik/OBzMszPd9+4YFGyf7Np2FY5uW2nvp/nr8GZflbq+mh8fQGQz5z8znPEZHVpm&#10;2scj6SR6BYv78o6tPJQFl2LHan1W9qzcliDbRv6v0P4CAAD//wMAUEsBAi0AFAAGAAgAAAAhALaD&#10;OJL+AAAA4QEAABMAAAAAAAAAAAAAAAAAAAAAAFtDb250ZW50X1R5cGVzXS54bWxQSwECLQAUAAYA&#10;CAAAACEAOP0h/9YAAACUAQAACwAAAAAAAAAAAAAAAAAvAQAAX3JlbHMvLnJlbHNQSwECLQAUAAYA&#10;CAAAACEAk+HdwVUCAACyBAAADgAAAAAAAAAAAAAAAAAuAgAAZHJzL2Uyb0RvYy54bWxQSwECLQAU&#10;AAYACAAAACEAqj7r2twAAAAKAQAADwAAAAAAAAAAAAAAAACvBAAAZHJzL2Rvd25yZXYueG1sUEsF&#10;BgAAAAAEAAQA8wAAALgFAAAAAA==&#10;" fillcolor="white [3201]" strokeweight=".5pt">
                <v:textbox>
                  <w:txbxContent>
                    <w:p w14:paraId="79B8CCC1" w14:textId="1E96C373" w:rsidR="002555B4" w:rsidRDefault="00A74549" w:rsidP="00E807C6">
                      <w:pPr>
                        <w:jc w:val="center"/>
                      </w:pPr>
                      <w:r w:rsidRPr="008013B2">
                        <w:t>Khách hàng</w:t>
                      </w:r>
                      <w:r>
                        <w:t>(</w:t>
                      </w:r>
                      <w:r w:rsidRPr="008013B2">
                        <w:rPr>
                          <w:u w:val="single"/>
                        </w:rPr>
                        <w:t>MaKH</w:t>
                      </w:r>
                      <w:r w:rsidR="009319AC">
                        <w:t>,TenKH)</w:t>
                      </w:r>
                    </w:p>
                  </w:txbxContent>
                </v:textbox>
              </v:shape>
            </w:pict>
          </mc:Fallback>
        </mc:AlternateContent>
      </w:r>
      <w:r w:rsidR="009319A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D09DF6" wp14:editId="25A4E5AF">
                <wp:simplePos x="0" y="0"/>
                <wp:positionH relativeFrom="margin">
                  <wp:align>right</wp:align>
                </wp:positionH>
                <wp:positionV relativeFrom="paragraph">
                  <wp:posOffset>-381000</wp:posOffset>
                </wp:positionV>
                <wp:extent cx="2240280" cy="358140"/>
                <wp:effectExtent l="0" t="0" r="26670" b="22860"/>
                <wp:wrapNone/>
                <wp:docPr id="158524569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7DE576" w14:textId="4582A761" w:rsidR="009319AC" w:rsidRDefault="009319AC" w:rsidP="00E807C6">
                            <w:pPr>
                              <w:jc w:val="center"/>
                            </w:pPr>
                            <w:r w:rsidRPr="008013B2">
                              <w:t>Nhân viên</w:t>
                            </w:r>
                            <w:r>
                              <w:t>(</w:t>
                            </w:r>
                            <w:r w:rsidRPr="008013B2">
                              <w:rPr>
                                <w:u w:val="single"/>
                              </w:rPr>
                              <w:t>MaVN</w:t>
                            </w:r>
                            <w:r>
                              <w:t>,TenNV)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09DF6" id="_x0000_s1038" type="#_x0000_t202" style="position:absolute;margin-left:125.2pt;margin-top:-30pt;width:176.4pt;height:28.2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5rvVgIAALMEAAAOAAAAZHJzL2Uyb0RvYy54bWysVMtu2zAQvBfoPxC8N7IUO3UMy4GbIEWB&#10;IAmQFDnTFGULpbgsSVtKv75DynYe7anoheK+hruzu5pf9K1mO+V8Q6bk+cmIM2UkVY1Zl/z74/Wn&#10;KWc+CFMJTUaV/Fl5frH4+GHe2ZkqaEO6Uo4BxPhZZ0u+CcHOsszLjWqFPyGrDIw1uVYEiG6dVU50&#10;QG91VoxGZ1lHrrKOpPIe2qvByBcJv66VDHd17VVguuTILaTTpXMVz2wxF7O1E3bTyH0a4h+yaEVj&#10;8OgR6koEwbau+QOqbaQjT3U4kdRmVNeNVKkGVJOP3lXzsBFWpVpAjrdHmvz/g5W3u3vHmgq9m0wn&#10;xXhydg6ajGjRq0fVB/aFepbnkafO+hncHywCQg89Yg56D2Usv69dG78ojMEOqOcjyxFNQlkU41Ex&#10;hUnCdjqZ5uPUhuwl2jofvipqWbyU3KGLiVyxu/EBmcD14BIf86Sb6rrROglxctSldmwn0HMdUo6I&#10;eOOlDetKfnY6GSXgN7YIfYxfaSF/xCrfIkDSBsrIyVB7vIV+1Q9cFgdiVlQ9gy9Hw+R5K68b4N8I&#10;H+6Fw6iBB6xPuMNRa0JStL9xtiH362/66I8JgJWzDqNbcv9zK5ziTH8zmI3zfAxKWUjCePK5gOBe&#10;W1avLWbbXhKYyrGoVqZr9A/6cK0dtU/YsmV8FSZhJN4ueThcL8OwUNhSqZbL5ITptiLcmAcrI3Ts&#10;TOT1sX8Szu77GjARt3QYcjF7197BN0YaWm4D1U3qfSR6YHXPPzYjtWe/xXH1XsvJ6+Vfs/gNAAD/&#10;/wMAUEsDBBQABgAIAAAAIQBadF8w2wAAAAcBAAAPAAAAZHJzL2Rvd25yZXYueG1sTI9BT8MwDIXv&#10;SPyHyEjctpRNVKVrOgEaXDgxEGevyZJqjVMlWVf+PeYEN9vv6fl7zXb2g5hMTH0gBXfLAoShLuie&#10;rILPj5dFBSJlJI1DIKPg2yTYttdXDdY6XOjdTPtsBYdQqlGBy3mspUydMx7TMoyGWDuG6DHzGq3U&#10;ES8c7ge5KopSeuyJPzgczbMz3Wl/9gp2T/bBdhVGt6t030/z1/HNvip1ezM/bkBkM+c/M/ziMzq0&#10;zHQIZ9JJDAq4SFawKAseWF7fr7jJgS/rEmTbyP/87Q8AAAD//wMAUEsBAi0AFAAGAAgAAAAhALaD&#10;OJL+AAAA4QEAABMAAAAAAAAAAAAAAAAAAAAAAFtDb250ZW50X1R5cGVzXS54bWxQSwECLQAUAAYA&#10;CAAAACEAOP0h/9YAAACUAQAACwAAAAAAAAAAAAAAAAAvAQAAX3JlbHMvLnJlbHNQSwECLQAUAAYA&#10;CAAAACEAadua71YCAACzBAAADgAAAAAAAAAAAAAAAAAuAgAAZHJzL2Uyb0RvYy54bWxQSwECLQAU&#10;AAYACAAAACEAWnRfMNsAAAAHAQAADwAAAAAAAAAAAAAAAACwBAAAZHJzL2Rvd25yZXYueG1sUEsF&#10;BgAAAAAEAAQA8wAAALgFAAAAAA==&#10;" fillcolor="white [3201]" strokeweight=".5pt">
                <v:textbox>
                  <w:txbxContent>
                    <w:p w14:paraId="7D7DE576" w14:textId="4582A761" w:rsidR="009319AC" w:rsidRDefault="009319AC" w:rsidP="00E807C6">
                      <w:pPr>
                        <w:jc w:val="center"/>
                      </w:pPr>
                      <w:r w:rsidRPr="008013B2">
                        <w:t>Nhân viên</w:t>
                      </w:r>
                      <w:r>
                        <w:t>(</w:t>
                      </w:r>
                      <w:r w:rsidRPr="008013B2">
                        <w:rPr>
                          <w:u w:val="single"/>
                        </w:rPr>
                        <w:t>MaVN</w:t>
                      </w:r>
                      <w:r>
                        <w:t>,TenNV)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0940EB" w14:textId="2142818C" w:rsidR="002555B4" w:rsidRDefault="00E17401" w:rsidP="00B83EBE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13BF77" wp14:editId="00088F85">
                <wp:simplePos x="0" y="0"/>
                <wp:positionH relativeFrom="column">
                  <wp:posOffset>4175760</wp:posOffset>
                </wp:positionH>
                <wp:positionV relativeFrom="paragraph">
                  <wp:posOffset>11430</wp:posOffset>
                </wp:positionV>
                <wp:extent cx="594360" cy="320040"/>
                <wp:effectExtent l="0" t="0" r="15240" b="22860"/>
                <wp:wrapNone/>
                <wp:docPr id="62500083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EC050" w14:textId="77777777" w:rsidR="00E17401" w:rsidRDefault="00E17401" w:rsidP="00E17401">
                            <w:pPr>
                              <w:jc w:val="center"/>
                            </w:pPr>
                            <w:r>
                              <w:t>(1-N)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3BF77" id="Text Box 5" o:spid="_x0000_s1039" type="#_x0000_t202" style="position:absolute;margin-left:328.8pt;margin-top:.9pt;width:46.8pt;height:25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z54VAIAALAEAAAOAAAAZHJzL2Uyb0RvYy54bWysVMlu2zAQvRfoPxC8N5K3NDYsB66DFAWC&#10;JEBS5ExTlC2U4rAkbSn9+j7SS+y0p6IXajY+zryZ0fS6azTbKudrMgXvXeScKSOprM2q4N+fbz9d&#10;ceaDMKXQZFTBX5Xn17OPH6atnag+rUmXyjGAGD9pbcHXIdhJlnm5Vo3wF2SVgbMi14gA1a2y0okW&#10;6I3O+nl+mbXkSutIKu9hvdk5+SzhV5WS4aGqvApMFxy5hXS6dC7jmc2mYrJywq5ruU9D/EMWjagN&#10;Hj1C3Ygg2MbVf0A1tXTkqQoXkpqMqqqWKtWAanr5u2qe1sKqVAvI8fZIk/9/sPJ+++hYXRb8sj/K&#10;8/xqMObMiAatelZdYF+oY6PIUmv9BMFPFuGhgxndPtg9jLH4rnJN/KIsBj/4fj1yHMEkjKPxcHAJ&#10;j4RrgA4OUw+yt8vW+fBVUcOiUHCHFiZmxfbOBySC0ENIfMuTrsvbWuukxLFRC+3YVqDhOqQUceMs&#10;ShvWot7BKE/AZ74Ifby/1EL+iEWeI0DTBsZIya70KIVu2SUie4MDL0sqX0GXo93YeStva+DfCR8e&#10;hcOcgQfsTnjAUWlCUrSXOFuT+/U3e4xH++HlrMXcFtz/3AinONPfDAZj3BuCUhaSMhx97kNxp57l&#10;qcdsmgWBqR621MokxvigD2LlqHnBis3jq3AJI/F2wcNBXITdNmFFpZrPUxBG24pwZ56sjNCxM5HX&#10;5+5FOLvva8BA3NNhwsXkXXt3sfGmofkmUFWn3keid6zu+cdapPbsVzju3ameot5+NLPfAAAA//8D&#10;AFBLAwQUAAYACAAAACEAE8+2OtsAAAAIAQAADwAAAGRycy9kb3ducmV2LnhtbEyPwU7DMBBE70j8&#10;g7VI3KjTSElDiFMBKlw40SLO29i1LWI7st00/D3LCY6rN5p9020XN7JZxWSDF7BeFcCUH4K0Xgv4&#10;OLzcNcBSRi9xDF4J+FYJtv31VYetDBf/ruZ91oxKfGpRgMl5ajlPg1EO0ypMyhM7hegw0xk1lxEv&#10;VO5GXhZFzR1aTx8MTurZqOFrf3YCdk/6Xg8NRrNrpLXz8nl6069C3N4sjw/AslryXxh+9UkdenI6&#10;hrOXiY0C6mpTU5QALSC+qdYlsKOAqiyB9x3/P6D/AQAA//8DAFBLAQItABQABgAIAAAAIQC2gziS&#10;/gAAAOEBAAATAAAAAAAAAAAAAAAAAAAAAABbQ29udGVudF9UeXBlc10ueG1sUEsBAi0AFAAGAAgA&#10;AAAhADj9If/WAAAAlAEAAAsAAAAAAAAAAAAAAAAALwEAAF9yZWxzLy5yZWxzUEsBAi0AFAAGAAgA&#10;AAAhAFTnPnhUAgAAsAQAAA4AAAAAAAAAAAAAAAAALgIAAGRycy9lMm9Eb2MueG1sUEsBAi0AFAAG&#10;AAgAAAAhABPPtjrbAAAACAEAAA8AAAAAAAAAAAAAAAAArgQAAGRycy9kb3ducmV2LnhtbFBLBQYA&#10;AAAABAAEAPMAAAC2BQAAAAA=&#10;" fillcolor="white [3201]" strokeweight=".5pt">
                <v:textbox>
                  <w:txbxContent>
                    <w:p w14:paraId="520EC050" w14:textId="77777777" w:rsidR="00E17401" w:rsidRDefault="00E17401" w:rsidP="00E17401">
                      <w:pPr>
                        <w:jc w:val="center"/>
                      </w:pPr>
                      <w:r>
                        <w:t>(1-N)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4EB24E" wp14:editId="56414090">
                <wp:simplePos x="0" y="0"/>
                <wp:positionH relativeFrom="column">
                  <wp:posOffset>723900</wp:posOffset>
                </wp:positionH>
                <wp:positionV relativeFrom="paragraph">
                  <wp:posOffset>41910</wp:posOffset>
                </wp:positionV>
                <wp:extent cx="594360" cy="320040"/>
                <wp:effectExtent l="0" t="0" r="15240" b="22860"/>
                <wp:wrapNone/>
                <wp:docPr id="6672805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4C043F" w14:textId="4E2DCDFF" w:rsidR="00E17401" w:rsidRDefault="00E17401" w:rsidP="00E17401">
                            <w:pPr>
                              <w:jc w:val="center"/>
                            </w:pPr>
                            <w:r>
                              <w:t>(1-N)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EB24E" id="_x0000_s1040" type="#_x0000_t202" style="position:absolute;margin-left:57pt;margin-top:3.3pt;width:46.8pt;height:25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nlmVAIAALAEAAAOAAAAZHJzL2Uyb0RvYy54bWysVE1vGjEQvVfqf7B8LwsESIJYIkpEVSlK&#10;IpEoZ+P1hlW9Htc27NJf32fzkZD2VPXinS8/z7yZ2clNW2u2Vc5XZHLe63Q5U0ZSUZnXnD8/Lb5c&#10;ceaDMIXQZFTOd8rzm+nnT5PGjlWf1qQL5RhAjB83NufrEOw4y7xcq1r4Dlll4CzJ1SJAda9Z4UQD&#10;9Fpn/W53lDXkCutIKu9hvd07+TThl6WS4aEsvQpM5xy5hXS6dK7imU0nYvzqhF1X8pCG+IcsalEZ&#10;PHqCuhVBsI2r/oCqK+nIUxk6kuqMyrKSKtWAanrdD9Us18KqVAvI8fZEk/9/sPJ+++hYVeR8NLrs&#10;X3WHPbBkRI1WPak2sK/UsmFkqbF+jOClRXhoYUa3j3YPYyy+LV0dvyiLwQ+k3YnjCCZhHF4PLkbw&#10;SLgu0MFB6kH2dtk6H74pqlkUcu7QwsSs2N75gEQQegyJb3nSVbGotE5KHBs1145tBRquQ0oRN86i&#10;tGEN6r0YdhPwmS9Cn+6vtJA/YpHnCNC0gTFSsi89SqFdtYnI3uDIy4qKHehytB87b+WiAv6d8OFR&#10;OMwZeMDuhAccpSYkRQeJszW5X3+zx3i0H17OGsxtzv3PjXCKM/3dYDCuewNQykJSBsPLPhT33rN6&#10;7zGbek5gqocttTKJMT7oo1g6ql+wYrP4KlzCSLyd83AU52G/TVhRqWazFITRtiLcmaWVETp2JvL6&#10;1L4IZw99DRiIezpOuBh/aO8+Nt40NNsEKqvU+0j0ntUD/1iL1J7DCse9e6+nqLcfzfQ3AAAA//8D&#10;AFBLAwQUAAYACAAAACEAkJAKBdsAAAAIAQAADwAAAGRycy9kb3ducmV2LnhtbEyPwU7DMBBE70j8&#10;g7VI3KjdCtIQ4lSAChdOFMR5G7u2RWxHtpuGv2c50duOZjT7pt3MfmCTTtnFIGG5EMB06KNywUj4&#10;/Hi5qYHlgkHhEIOW8KMzbLrLixYbFU/hXU+7YhiVhNygBFvK2HCee6s95kUcdSDvEJPHQjIZrhKe&#10;qNwPfCVExT26QB8sjvrZ6v57d/QStk/m3vQ1JrutlXPT/HV4M69SXl/Njw/Aip7Lfxj+8AkdOmLa&#10;x2NQmQ2kl7e0pUioKmDkr8Sajr2Eu7UA3rX8fED3CwAA//8DAFBLAQItABQABgAIAAAAIQC2gziS&#10;/gAAAOEBAAATAAAAAAAAAAAAAAAAAAAAAABbQ29udGVudF9UeXBlc10ueG1sUEsBAi0AFAAGAAgA&#10;AAAhADj9If/WAAAAlAEAAAsAAAAAAAAAAAAAAAAALwEAAF9yZWxzLy5yZWxzUEsBAi0AFAAGAAgA&#10;AAAhAPpWeWZUAgAAsAQAAA4AAAAAAAAAAAAAAAAALgIAAGRycy9lMm9Eb2MueG1sUEsBAi0AFAAG&#10;AAgAAAAhAJCQCgXbAAAACAEAAA8AAAAAAAAAAAAAAAAArgQAAGRycy9kb3ducmV2LnhtbFBLBQYA&#10;AAAABAAEAPMAAAC2BQAAAAA=&#10;" fillcolor="white [3201]" strokeweight=".5pt">
                <v:textbox>
                  <w:txbxContent>
                    <w:p w14:paraId="0D4C043F" w14:textId="4E2DCDFF" w:rsidR="00E17401" w:rsidRDefault="00E17401" w:rsidP="00E17401">
                      <w:pPr>
                        <w:jc w:val="center"/>
                      </w:pPr>
                      <w:r>
                        <w:t>(1-N)</w:t>
                      </w:r>
                    </w:p>
                  </w:txbxContent>
                </v:textbox>
              </v:shape>
            </w:pict>
          </mc:Fallback>
        </mc:AlternateContent>
      </w:r>
    </w:p>
    <w:p w14:paraId="1D77C318" w14:textId="215D997F" w:rsidR="002555B4" w:rsidRDefault="00E807C6" w:rsidP="00B83EB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BEF189" wp14:editId="15D9BDC5">
                <wp:simplePos x="0" y="0"/>
                <wp:positionH relativeFrom="column">
                  <wp:posOffset>1645920</wp:posOffset>
                </wp:positionH>
                <wp:positionV relativeFrom="paragraph">
                  <wp:posOffset>67945</wp:posOffset>
                </wp:positionV>
                <wp:extent cx="2240280" cy="358140"/>
                <wp:effectExtent l="0" t="0" r="26670" b="22860"/>
                <wp:wrapNone/>
                <wp:docPr id="9068779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658D51" w14:textId="63682EFB" w:rsidR="00E807C6" w:rsidRDefault="006E685B" w:rsidP="00E807C6">
                            <w:pPr>
                              <w:jc w:val="center"/>
                            </w:pPr>
                            <w:r>
                              <w:t>Hóa đơn(</w:t>
                            </w:r>
                            <w:r w:rsidRPr="006E685B">
                              <w:rPr>
                                <w:u w:val="single"/>
                              </w:rPr>
                              <w:t>MaHD,</w:t>
                            </w:r>
                            <w:r>
                              <w:t>Ngày,TT)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EF189" id="_x0000_s1041" type="#_x0000_t202" style="position:absolute;margin-left:129.6pt;margin-top:5.35pt;width:176.4pt;height:28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KVYVgIAALEEAAAOAAAAZHJzL2Uyb0RvYy54bWysVE1PGzEQvVfqf7B8L7sbEggRG5SCqCoh&#10;QAqIs+P1klW9Htd2skt/fZ+dDxLaU9WLd748nnlvZi+v+laztXK+IVPy4iTnTBlJVWNeS/78dPtl&#10;zJkPwlRCk1Elf1OeX00/f7rs7EQNaEm6Uo4hifGTzpZ8GYKdZJmXS9UKf0JWGThrcq0IUN1rVjnR&#10;IXurs0Gen2Uduco6ksp7WG82Tj5N+etayfBQ114FpkuO2kI6XToX8cyml2Ly6oRdNnJbhviHKlrR&#10;GDy6T3UjgmAr1/yRqm2kI091OJHUZlTXjVSpB3RT5B+6mS+FVakXgOPtHib//9LK+/WjY01V8ov8&#10;bHx+flFwZkQLpp5UH9hX6llRRJQ66ycInluEhx52sL2zexhj833t2vhFWwx+4P22xzhmkzAOBsN8&#10;MIZLwnc6GhfDREL2fts6H74palkUSu7AYYJWrO98QCUI3YXExzzpprpttE5KnBt1rR1bCzCuQ6oR&#10;N46itGFdyc9OR3lKfOSLqff3F1rIH7HL4wzQtIExYrLpPUqhX/QJyWK0A2ZB1RvwcrSZO2/lbYP8&#10;d8KHR+EwaMAByxMecNSaUBRtJc6W5H79zR7jwT+8nHUY3JL7nyvhFGf6u8FkXBRDQMpCUoaj8wEU&#10;d+hZHHrMqr0mIAXaUV0SY3zQO7F21L5gx2bxVbiEkXi75GEnXofNOmFHpZrNUhBm24pwZ+ZWxtSR&#10;mYjrU/8inN3yGjAR97QbcTH5QO8mNt40NFsFqpvEfQR6g+oWf+xFome7w3HxDvUU9f6nmf4GAAD/&#10;/wMAUEsDBBQABgAIAAAAIQBqlvWx3AAAAAkBAAAPAAAAZHJzL2Rvd25yZXYueG1sTI/BTsMwEETv&#10;SPyDtUjcqJNItGkapwJUuHCiRZzd2LWtxuvIdtPw9ywnuO1onmZn2u3sBzbpmFxAAeWiAKaxD8qh&#10;EfB5eH2ogaUsUckhoBbwrRNsu9ubVjYqXPFDT/tsGIVgaqQAm/PYcJ56q71MizBqJO8UopeZZDRc&#10;RXmlcD/wqiiW3EuH9MHKUb9Y3Z/3Fy9g92zWpq9ltLtaOTfNX6d38ybE/d38tAGW9Zz/YPitT9Wh&#10;o07HcEGV2CCgelxXhJJRrIARsCwrGnekY1UC71r+f0H3AwAA//8DAFBLAQItABQABgAIAAAAIQC2&#10;gziS/gAAAOEBAAATAAAAAAAAAAAAAAAAAAAAAABbQ29udGVudF9UeXBlc10ueG1sUEsBAi0AFAAG&#10;AAgAAAAhADj9If/WAAAAlAEAAAsAAAAAAAAAAAAAAAAALwEAAF9yZWxzLy5yZWxzUEsBAi0AFAAG&#10;AAgAAAAhAIkkpVhWAgAAsQQAAA4AAAAAAAAAAAAAAAAALgIAAGRycy9lMm9Eb2MueG1sUEsBAi0A&#10;FAAGAAgAAAAhAGqW9bHcAAAACQEAAA8AAAAAAAAAAAAAAAAAsAQAAGRycy9kb3ducmV2LnhtbFBL&#10;BQYAAAAABAAEAPMAAAC5BQAAAAA=&#10;" fillcolor="white [3201]" strokeweight=".5pt">
                <v:textbox>
                  <w:txbxContent>
                    <w:p w14:paraId="73658D51" w14:textId="63682EFB" w:rsidR="00E807C6" w:rsidRDefault="006E685B" w:rsidP="00E807C6">
                      <w:pPr>
                        <w:jc w:val="center"/>
                      </w:pPr>
                      <w:r>
                        <w:t>Hóa đơn(</w:t>
                      </w:r>
                      <w:r w:rsidRPr="006E685B">
                        <w:rPr>
                          <w:u w:val="single"/>
                        </w:rPr>
                        <w:t>MaHD,</w:t>
                      </w:r>
                      <w:r>
                        <w:t>Ngày,TT)</w:t>
                      </w:r>
                    </w:p>
                  </w:txbxContent>
                </v:textbox>
              </v:shape>
            </w:pict>
          </mc:Fallback>
        </mc:AlternateContent>
      </w:r>
    </w:p>
    <w:p w14:paraId="69DBFD94" w14:textId="1936C736" w:rsidR="002555B4" w:rsidRDefault="001B66D0" w:rsidP="00B83EBE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39BCB1" wp14:editId="3EE99A2A">
                <wp:simplePos x="0" y="0"/>
                <wp:positionH relativeFrom="column">
                  <wp:posOffset>2788920</wp:posOffset>
                </wp:positionH>
                <wp:positionV relativeFrom="paragraph">
                  <wp:posOffset>147955</wp:posOffset>
                </wp:positionV>
                <wp:extent cx="30480" cy="845820"/>
                <wp:effectExtent l="76200" t="38100" r="64770" b="11430"/>
                <wp:wrapNone/>
                <wp:docPr id="16340573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E9B911F" id="Straight Arrow Connector 6" o:spid="_x0000_s1026" type="#_x0000_t32" style="position:absolute;margin-left:219.6pt;margin-top:11.65pt;width:2.4pt;height:66.6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8wVyAEAAOIDAAAOAAAAZHJzL2Uyb0RvYy54bWysU0uP1DAMviPxH6LcmXaGBY2q6exhlscB&#10;wYrXPZs6baS8lJhp++9x0pkuAoQE4mK5sb/P9mf3cDtZw84Qk/au5dtNzRk46Tvt+pZ/+fz62Z6z&#10;hMJ1wngHLZ8h8dvj0yeHMTSw84M3HURGJC41Y2j5gBiaqkpyACvSxgdwFFQ+WoH0Gfuqi2Ikdmuq&#10;XV2/rEYfuxC9hJTo9W4J8mPhVwokflAqATLTcuoNi43FPmRbHQ+i6aMIg5aXNsQ/dGGFdlR0pboT&#10;KNi3qH+hslpGn7zCjfS28kppCWUGmmZb/zTNp0EEKLOQOCmsMqX/Ryvfn0/uPpIMY0hNCvcxTzGp&#10;aJkyOrylnfLifc1ejlHPbCoCzquAMCGT9Pi8vtmTypIi+5sX+13Rt1r4MjbEhG/AW5adlieMQvcD&#10;nrxztCkflwri/C4hdUTAKyCDjcsWhTavXMdwDnROGLVwvYG8R0rPKdXjIMXD2cAC/wiK6Y7aXMqU&#10;G4OTiews6DqElOBwuzJRdoYpbcwKrIsCfwRe8jMUyv39DXhFlMre4Qq22vn4u+o4XVtWS/5VgWXu&#10;LMGD7+ay4iINHVLR6nL0+VJ//C7wx1/z+B0AAP//AwBQSwMEFAAGAAgAAAAhAHWktM7cAAAACgEA&#10;AA8AAABkcnMvZG93bnJldi54bWxMj01Pg0AQhu8m/ofNmHizS4F+IUujJJ7VajwPMALKzhJ22+K/&#10;dzzZ42SevO/z5vvZDupEk+8dG1guIlDEtWt6bg28vz3dbUH5gNzg4JgM/JCHfXF9lWPWuDO/0ukQ&#10;WiUh7DM00IUwZlr7uiOLfuFGYvl9uslikHNqdTPhWcLtoOMoWmuLPUtDhyOVHdXfh6M1oKOy7Dcu&#10;PH8gf6FbJpvHl7oy5vZmfrgHFWgO/zD86Ys6FOJUuSM3Xg0G0mQXC2ogThJQAqRpKuMqIVfrFegi&#10;15cTil8AAAD//wMAUEsBAi0AFAAGAAgAAAAhALaDOJL+AAAA4QEAABMAAAAAAAAAAAAAAAAAAAAA&#10;AFtDb250ZW50X1R5cGVzXS54bWxQSwECLQAUAAYACAAAACEAOP0h/9YAAACUAQAACwAAAAAAAAAA&#10;AAAAAAAvAQAAX3JlbHMvLnJlbHNQSwECLQAUAAYACAAAACEArQvMFcgBAADiAwAADgAAAAAAAAAA&#10;AAAAAAAuAgAAZHJzL2Uyb0RvYy54bWxQSwECLQAUAAYACAAAACEAdaS0ztwAAAAKAQAADwAAAAAA&#10;AAAAAAAAAAAiBAAAZHJzL2Rvd25yZXYueG1sUEsFBgAAAAAEAAQA8wAAACsFAAAAAA==&#10;" strokecolor="#4579b8 [3044]">
                <v:stroke endarrow="block"/>
              </v:shape>
            </w:pict>
          </mc:Fallback>
        </mc:AlternateContent>
      </w:r>
    </w:p>
    <w:p w14:paraId="493AEBA2" w14:textId="1ED67435" w:rsidR="00D74CF7" w:rsidRDefault="001B66D0" w:rsidP="00B83EB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C1B554" wp14:editId="034D9879">
                <wp:simplePos x="0" y="0"/>
                <wp:positionH relativeFrom="margin">
                  <wp:posOffset>2034540</wp:posOffset>
                </wp:positionH>
                <wp:positionV relativeFrom="paragraph">
                  <wp:posOffset>90805</wp:posOffset>
                </wp:positionV>
                <wp:extent cx="662940" cy="335280"/>
                <wp:effectExtent l="0" t="0" r="22860" b="26670"/>
                <wp:wrapNone/>
                <wp:docPr id="77768265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99C3A9" w14:textId="5668C5D9" w:rsidR="001B66D0" w:rsidRDefault="001B66D0" w:rsidP="001B66D0">
                            <w:pPr>
                              <w:jc w:val="center"/>
                            </w:pPr>
                            <w:r>
                              <w:t>(N-N)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1B554" id="_x0000_s1042" type="#_x0000_t202" style="position:absolute;margin-left:160.2pt;margin-top:7.15pt;width:52.2pt;height:26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kqWVQIAALAEAAAOAAAAZHJzL2Uyb0RvYy54bWysVMlu2zAQvRfoPxC8N7KdeIkROXATuCgQ&#10;JAHsIGeaomKhFIclaUvu1/eRXmKnPRW9ULPxcebNjG5u21qzjXK+IpPz7kWHM2UkFZV5y/nLYvZl&#10;xJkPwhRCk1E53yrPbyefP900dqx6tCJdKMcAYvy4sTlfhWDHWeblStXCX5BVBs6SXC0CVPeWFU40&#10;QK911ut0BllDrrCOpPIe1vudk08SflkqGZ7K0qvAdM6RW0inS+cyntnkRozfnLCrSu7TEP+QRS0q&#10;g0ePUPciCLZ21R9QdSUdeSrDhaQ6o7KspEo1oJpu50M185WwKtUCcrw90uT/H6x83Dw7VhU5Hw6H&#10;g1Fv0O9zZkSNVi1UG9hXalk/stRYP0bw3CI8tDCj2we7hzEW35aujl+UxeAH39sjxxFMwjgY9K6v&#10;4JFwXV72e6PUg+z9snU+fFNUsyjk3KGFiVmxefABiSD0EBLf8qSrYlZpnZQ4NupOO7YRaLgOKUXc&#10;OIvShjVI5LLfScBnvgh9vL/UQv6IRZ4jQNMGxkjJrvQohXbZJiK7gwMvSyq2oMvRbuy8lbMK+A/C&#10;h2fhMGfgAbsTnnCUmpAU7SXOVuR+/c0e49F+eDlrMLc59z/XwinO9HeDwbjuXkV6Q1Ku+sMeFHfq&#10;WZ56zLq+IzDVxZZamcQYH/RBLB3Vr1ixaXwVLmEk3s55OIh3YbdNWFGpptMUhNG2IjyYuZUROnYm&#10;8rpoX4Wz+74GDMQjHSZcjD+0dxcbbxqargOVVep9JHrH6p5/rEVqz36F496d6inq/Ucz+Q0AAP//&#10;AwBQSwMEFAAGAAgAAAAhAIDK9XPcAAAACQEAAA8AAABkcnMvZG93bnJldi54bWxMj8FOwzAQRO9I&#10;/IO1SNyo0zQqIcSpALVcOFEQZzd2bYt4Hdlumv49ywmOq3mafdNuZj+wScfkAgpYLgpgGvugHBoB&#10;nx+7uxpYyhKVHAJqARedYNNdX7WyUeGM73raZ8OoBFMjBdicx4bz1FvtZVqEUSNlxxC9zHRGw1WU&#10;Zyr3Ay+LYs29dEgfrBz1i9X99/7kBWyfzYPpaxnttlbOTfPX8c28CnF7Mz89Ast6zn8w/OqTOnTk&#10;dAgnVIkNAlZlURFKQbUCRkBVVrTlIGB9vwTetfz/gu4HAAD//wMAUEsBAi0AFAAGAAgAAAAhALaD&#10;OJL+AAAA4QEAABMAAAAAAAAAAAAAAAAAAAAAAFtDb250ZW50X1R5cGVzXS54bWxQSwECLQAUAAYA&#10;CAAAACEAOP0h/9YAAACUAQAACwAAAAAAAAAAAAAAAAAvAQAAX3JlbHMvLnJlbHNQSwECLQAUAAYA&#10;CAAAACEA5kpKllUCAACwBAAADgAAAAAAAAAAAAAAAAAuAgAAZHJzL2Uyb0RvYy54bWxQSwECLQAU&#10;AAYACAAAACEAgMr1c9wAAAAJAQAADwAAAAAAAAAAAAAAAACvBAAAZHJzL2Rvd25yZXYueG1sUEsF&#10;BgAAAAAEAAQA8wAAALgFAAAAAA==&#10;" fillcolor="white [3201]" strokeweight=".5pt">
                <v:textbox>
                  <w:txbxContent>
                    <w:p w14:paraId="1799C3A9" w14:textId="5668C5D9" w:rsidR="001B66D0" w:rsidRDefault="001B66D0" w:rsidP="001B66D0">
                      <w:pPr>
                        <w:jc w:val="center"/>
                      </w:pPr>
                      <w:r>
                        <w:t>(N-N)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41E02B" w14:textId="77777777" w:rsidR="006E685B" w:rsidRDefault="006E685B" w:rsidP="00B83EBE"/>
    <w:p w14:paraId="291C36E0" w14:textId="23BE7562" w:rsidR="006E685B" w:rsidRDefault="006E685B" w:rsidP="00B83EBE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15A125" wp14:editId="390100FF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240280" cy="358140"/>
                <wp:effectExtent l="0" t="0" r="26670" b="22860"/>
                <wp:wrapNone/>
                <wp:docPr id="65997814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48F11E" w14:textId="5A203FFE" w:rsidR="006E685B" w:rsidRDefault="006E685B" w:rsidP="006E685B">
                            <w:pPr>
                              <w:jc w:val="center"/>
                            </w:pPr>
                            <w:r>
                              <w:t>Sản phẩm(</w:t>
                            </w:r>
                            <w:r w:rsidRPr="006E685B">
                              <w:rPr>
                                <w:u w:val="single"/>
                              </w:rPr>
                              <w:t>MaSP,</w:t>
                            </w:r>
                            <w:r>
                              <w:t>SL,TenSP)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5A125" id="_x0000_s1043" type="#_x0000_t202" style="position:absolute;margin-left:0;margin-top:.6pt;width:176.4pt;height:28.2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bbwVgIAALIEAAAOAAAAZHJzL2Uyb0RvYy54bWysVE1PGzEQvVfqf7B8L5sNCZCIDUpBVJUi&#10;QCKIs+P1klW9Htd2spv++j47HyS0p6oX73z5eebNzF7fdI1ma+V8Tabg+VmPM2UklbV5K/jL/P7L&#10;FWc+CFMKTUYVfKM8v5l8/nTd2rHq05J0qRwDiPHj1hZ8GYIdZ5mXS9UIf0ZWGTgrco0IUN1bVjrR&#10;Ar3RWb/Xu8hacqV1JJX3sN5tnXyS8KtKyfBYVV4FpguO3EI6XToX8cwm12L85oRd1nKXhviHLBpR&#10;Gzx6gLoTQbCVq/+AamrpyFMVziQ1GVVVLVWqAdXkvQ/VPC+FVakWkOPtgSb//2Dlw/rJsbos+MVw&#10;NLq8ygcXnBnRoFVz1QX2lTqW55Gm1voxop8t4kMHO9q9t3sYY/Vd5Zr4RV0MfhC+OZAc0SSM/f6g&#10;17+CS8J3PsSLqQvZ+23rfPimqGFRKLhDExO3Yj3zAZkgdB8SH/Ok6/K+1jopcXDUrXZsLdByHVKO&#10;uHESpQ1rUfH5sJeAT3wR+nB/oYX8Eas8RYCmDYyRk23tUQrdoktU5pd7YhZUbsCXo+3geSvva+DP&#10;hA9PwmHSwAO2JzziqDQhKdpJnC3J/fqbPcZjAODlrMXkFtz/XAmnONPfDUZjlA9AKQtJGQwv+1Dc&#10;sWdx7DGr5pbAVI49tTKJMT7ovVg5al6xZNP4KlzCSLxd8LAXb8N2n7CkUk2nKQjDbUWYmWcrI3Ts&#10;TOR13r0KZ3d9DZiIB9rPuBh/aO82Nt40NF0FqurU+0j0ltUd/1iM1J7dEsfNO9ZT1PuvZvIbAAD/&#10;/wMAUEsDBBQABgAIAAAAIQA1NmdR2QAAAAUBAAAPAAAAZHJzL2Rvd25yZXYueG1sTI/BTsMwEETv&#10;SPyDtUjcqENQSxriVIAKF04U1PM2dm2LeB3Fbhr+nuUEx9lZzbxpNnPoxWTG5CMpuF0UIAx1UXuy&#10;Cj4/Xm4qECkjaewjGQXfJsGmvbxosNbxTO9m2mUrOIRSjQpczkMtZeqcCZgWcTDE3jGOATPL0Uo9&#10;4pnDQy/LoljJgJ64weFgnp3pvnanoGD7ZNe2q3B020p7P83745t9Ver6an58AJHNnP+e4Ref0aFl&#10;pkM8kU6iV8BDMl9LEGzeLUvecVCwvF+BbBv5n779AQAA//8DAFBLAQItABQABgAIAAAAIQC2gziS&#10;/gAAAOEBAAATAAAAAAAAAAAAAAAAAAAAAABbQ29udGVudF9UeXBlc10ueG1sUEsBAi0AFAAGAAgA&#10;AAAhADj9If/WAAAAlAEAAAsAAAAAAAAAAAAAAAAALwEAAF9yZWxzLy5yZWxzUEsBAi0AFAAGAAgA&#10;AAAhABO1tvBWAgAAsgQAAA4AAAAAAAAAAAAAAAAALgIAAGRycy9lMm9Eb2MueG1sUEsBAi0AFAAG&#10;AAgAAAAhADU2Z1HZAAAABQEAAA8AAAAAAAAAAAAAAAAAsAQAAGRycy9kb3ducmV2LnhtbFBLBQYA&#10;AAAABAAEAPMAAAC2BQAAAAA=&#10;" fillcolor="white [3201]" strokeweight=".5pt">
                <v:textbox>
                  <w:txbxContent>
                    <w:p w14:paraId="5E48F11E" w14:textId="5A203FFE" w:rsidR="006E685B" w:rsidRDefault="006E685B" w:rsidP="006E685B">
                      <w:pPr>
                        <w:jc w:val="center"/>
                      </w:pPr>
                      <w:r>
                        <w:t>Sản phẩm(</w:t>
                      </w:r>
                      <w:r w:rsidRPr="006E685B">
                        <w:rPr>
                          <w:u w:val="single"/>
                        </w:rPr>
                        <w:t>MaSP,</w:t>
                      </w:r>
                      <w:r>
                        <w:t>SL,TenSP)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A4C27E" w14:textId="365CDE07" w:rsidR="006E685B" w:rsidRDefault="006E685B" w:rsidP="00B83EBE"/>
    <w:p w14:paraId="5D09DBFA" w14:textId="7BAE151C" w:rsidR="006E685B" w:rsidRPr="00B83EBE" w:rsidRDefault="006E685B" w:rsidP="00B83EBE"/>
    <w:p w14:paraId="45EC3493" w14:textId="1812290C" w:rsidR="005F791F" w:rsidRDefault="00BF0311" w:rsidP="00B83EBE">
      <w:pPr>
        <w:rPr>
          <w:rFonts w:cs="Times New Roman"/>
        </w:rPr>
      </w:pPr>
      <w:r>
        <w:rPr>
          <w:rFonts w:cs="Times New Roman"/>
        </w:rPr>
        <w:t>Chuẩn hóa 3NF:</w:t>
      </w:r>
    </w:p>
    <w:p w14:paraId="73266C43" w14:textId="5DD9C125" w:rsidR="0090027D" w:rsidRDefault="00D25BBE" w:rsidP="00B83EBE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D39B89" wp14:editId="2619C1D5">
                <wp:simplePos x="0" y="0"/>
                <wp:positionH relativeFrom="column">
                  <wp:posOffset>-922020</wp:posOffset>
                </wp:positionH>
                <wp:positionV relativeFrom="paragraph">
                  <wp:posOffset>308610</wp:posOffset>
                </wp:positionV>
                <wp:extent cx="617220" cy="350520"/>
                <wp:effectExtent l="0" t="0" r="11430" b="11430"/>
                <wp:wrapNone/>
                <wp:docPr id="131641158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49B57" w14:textId="165713DC" w:rsidR="00D25BBE" w:rsidRDefault="00D25BBE">
                            <w:r>
                              <w:t>(</w:t>
                            </w:r>
                            <w:r w:rsidR="006937D3">
                              <w:t>1-N)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39B89" id="Text Box 8" o:spid="_x0000_s1044" type="#_x0000_t202" style="position:absolute;margin-left:-72.6pt;margin-top:24.3pt;width:48.6pt;height:27.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ZGsUQIAALEEAAAOAAAAZHJzL2Uyb0RvYy54bWysVMFu2zAMvQ/YPwi6L47TJO2COkXWIsOA&#10;oi3QDj0rstwYk0VNUmJnX78nOUnTbqdhF5kiqUfykfTlVddotlXO12QKng+GnCkjqazNS8G/Py0/&#10;XXDmgzCl0GRUwXfK86v5xw+XrZ2pEa1Jl8oxgBg/a23B1yHYWZZ5uVaN8AOyysBYkWtEwNW9ZKUT&#10;LdAbnY2Gw2nWkiutI6m8h/amN/J5wq8qJcN9VXkVmC44cgvpdOlcxTObX4rZixN2Xct9GuIfsmhE&#10;bRD0CHUjgmAbV/8B1dTSkacqDCQ1GVVVLVWqAdXkw3fVPK6FVakWkOPtkSb//2Dl3fbBsbpE787y&#10;6TjPJxegyYgGvXpSXWBfqGMXkabW+hm8Hy38Qwc1nhz0HspYfVe5Jn5RF4MdSLsjyRFMQjnNz0cj&#10;WCRMZ5PhBDLQs9fH1vnwVVHDolBwhx4masX21ofe9eASY3nSdbmstU6XODfqWju2Fei4DilFgL/x&#10;0oa1SATRE/AbW4Q+vl9pIX/s0zvxAp42yDlS0pcepdCtup7JI18rKnegy1E/d97KZQ38W+HDg3AY&#10;NPCA5Qn3OCpNSIr2Emdrcr/+po/+6D+snLUY3IL7nxvhFGf6m8FkfM7HY8CGdBlPziPX7tSyOrWY&#10;TXNNYCrHmlqZxOgf9EGsHDXP2LFFjAqTMBKxCx4O4nXo1wk7KtVikZww21aEW/NoZYSOnYm8PnXP&#10;wtl9XwMG4o4OIy5m79rb+8aXhhabQFWdeh+J7lnd84+9SNOz3+G4eKf35PX6p5n/BgAA//8DAFBL&#10;AwQUAAYACAAAACEAZSPmoN4AAAALAQAADwAAAGRycy9kb3ducmV2LnhtbEyPwU7DMBBE70j8g7VI&#10;3FKnJVQmxKkAtVw4URBnN97aFrEdxW4a/r7LCY6rfZp502xm37MJx+RikLBclMAwdFG7YCR8fuwK&#10;ASxlFbTqY0AJP5hg015fNarW8RzecdpnwygkpFpJsDkPNeeps+hVWsQBA/2OcfQq0zkarkd1pnDf&#10;81VZrrlXLlCDVQO+WOy+9ycvYftsHkwn1Gi3Qjs3zV/HN/Mq5e3N/PQILOOc/2D41Sd1aMnpEE9B&#10;J9ZLKJbV/YpYCZVYAyOiqAStOxBa3gngbcP/b2gvAAAA//8DAFBLAQItABQABgAIAAAAIQC2gziS&#10;/gAAAOEBAAATAAAAAAAAAAAAAAAAAAAAAABbQ29udGVudF9UeXBlc10ueG1sUEsBAi0AFAAGAAgA&#10;AAAhADj9If/WAAAAlAEAAAsAAAAAAAAAAAAAAAAALwEAAF9yZWxzLy5yZWxzUEsBAi0AFAAGAAgA&#10;AAAhAFBhkaxRAgAAsQQAAA4AAAAAAAAAAAAAAAAALgIAAGRycy9lMm9Eb2MueG1sUEsBAi0AFAAG&#10;AAgAAAAhAGUj5qDeAAAACwEAAA8AAAAAAAAAAAAAAAAAqwQAAGRycy9kb3ducmV2LnhtbFBLBQYA&#10;AAAABAAEAPMAAAC2BQAAAAA=&#10;" fillcolor="white [3201]" strokeweight=".5pt">
                <v:textbox>
                  <w:txbxContent>
                    <w:p w14:paraId="49E49B57" w14:textId="165713DC" w:rsidR="00D25BBE" w:rsidRDefault="00D25BBE">
                      <w:r>
                        <w:t>(</w:t>
                      </w:r>
                      <w:r w:rsidR="006937D3">
                        <w:t>1-N)</w:t>
                      </w:r>
                    </w:p>
                  </w:txbxContent>
                </v:textbox>
              </v:shape>
            </w:pict>
          </mc:Fallback>
        </mc:AlternateContent>
      </w:r>
      <w:r w:rsidR="00ED0378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E4486B" wp14:editId="12641DBE">
                <wp:simplePos x="0" y="0"/>
                <wp:positionH relativeFrom="column">
                  <wp:posOffset>-213360</wp:posOffset>
                </wp:positionH>
                <wp:positionV relativeFrom="paragraph">
                  <wp:posOffset>95250</wp:posOffset>
                </wp:positionV>
                <wp:extent cx="152400" cy="754380"/>
                <wp:effectExtent l="0" t="0" r="19050" b="26670"/>
                <wp:wrapNone/>
                <wp:docPr id="1337891289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7543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189C30B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" o:spid="_x0000_s1026" type="#_x0000_t87" style="position:absolute;margin-left:-16.8pt;margin-top:7.5pt;width:12pt;height:59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4czRwIAAPQEAAAOAAAAZHJzL2Uyb0RvYy54bWysVNtqGzEQfS/0H4Te67Vdu0lN1sFNSCmE&#10;xMQpeVa0Uryg1aijsdfu13ckry80gdLSF61Gcz9zZi8uN40Ta4OxBl/KQa8vhfEaqtq/lPL7482H&#10;cykiKV8pB96UcmuivJy+f3fRhokZwhJcZVBwEB8nbSjlkihMiiLqpWlU7EEwnpUWsFHEIr4UFaqW&#10;ozeuGPb7n4oWsAoI2sTIr9c7pZzm+NYaTffWRkPClZJro3xiPp/TWUwv1OQFVVjWuitD/UMVjao9&#10;Jz2EulakxArrV6GaWiNEsNTT0BRgba1N7oG7GfR/62axVMHkXhicGA4wxf8XVt+tF2GODEMb4iTy&#10;NXWxsdikL9cnNhms7QEssyGh+XEwHo76DKlm1dl49PE8g1kcnQNG+mqgEelSSmcsfUGlU0Nqota3&#10;kTgr2+/tWDjWkG+0dSYZO/9grKirlDV7Z3qYK4dirXiwSmvjaZiGyfGydXKztXMHx/6fHTv75Goy&#10;df7G+eCRM4Ong3NTe8C3stNm0JVsd/Z7BHZ9JwieodrOUSDsiBuDvqkZzVsVaa6QmcoD4O2jez6s&#10;g7aU0N2kWAL+fOs92TOBWCtFy8wvZfyxUmikcN88U+vzYDRKq5KF0fhsyAKeap5PNX7VXAHPYMB7&#10;HnS+Jnty+6tFaJ54SWcpK6uU15y7lJpwL1zRbiN5zbWZzbIZr0dQdOsXQe+nnojyuHlSGDpKEXPx&#10;DvZb8opUO9s0Dw+zFYGtM+OOuHZ482pl4nS/gbS7p3K2Ov6spr8AAAD//wMAUEsDBBQABgAIAAAA&#10;IQCVqiWh3QAAAAkBAAAPAAAAZHJzL2Rvd25yZXYueG1sTI9BT4NAFITvJv6HzTPxYuiCBGyRpWlM&#10;5OKpVdPrA14BZXcJu7T4732e7HEyk5lv8u2iB3GmyfXWKIhWIQgytW160yr4eH8N1iCcR9PgYA0p&#10;+CEH2+L2JsessRezp/PBt4JLjMtQQef9mEnp6o40upUdybB3spNGz3JqZTPhhcv1IB/DMJUae8ML&#10;HY700lH9fZi1gk/8Kqt9+ZQku+iUpm/lwxwdSan7u2X3DMLT4v/D8IfP6FAwU2Vn0zgxKAjiOOUo&#10;Gwl/4kCwYV2xjuM1yCKX1w+KXwAAAP//AwBQSwECLQAUAAYACAAAACEAtoM4kv4AAADhAQAAEwAA&#10;AAAAAAAAAAAAAAAAAAAAW0NvbnRlbnRfVHlwZXNdLnhtbFBLAQItABQABgAIAAAAIQA4/SH/1gAA&#10;AJQBAAALAAAAAAAAAAAAAAAAAC8BAABfcmVscy8ucmVsc1BLAQItABQABgAIAAAAIQBsA4czRwIA&#10;APQEAAAOAAAAAAAAAAAAAAAAAC4CAABkcnMvZTJvRG9jLnhtbFBLAQItABQABgAIAAAAIQCVqiWh&#10;3QAAAAkBAAAPAAAAAAAAAAAAAAAAAKEEAABkcnMvZG93bnJldi54bWxQSwUGAAAAAAQABADzAAAA&#10;qwUAAAAA&#10;" adj="364" strokecolor="#bc4542 [3045]"/>
            </w:pict>
          </mc:Fallback>
        </mc:AlternateContent>
      </w:r>
      <w:r w:rsidR="00F260B9">
        <w:rPr>
          <w:rFonts w:cs="Times New Roman"/>
        </w:rPr>
        <w:t>Nhân viên(</w:t>
      </w:r>
      <w:r w:rsidR="0090027D" w:rsidRPr="00F978CC">
        <w:rPr>
          <w:rFonts w:cs="Times New Roman"/>
          <w:u w:val="single"/>
        </w:rPr>
        <w:t>MaNV</w:t>
      </w:r>
      <w:r w:rsidR="0090027D">
        <w:rPr>
          <w:rFonts w:cs="Times New Roman"/>
        </w:rPr>
        <w:t>, TenNV, SDT, DiaChi, Email)</w:t>
      </w:r>
    </w:p>
    <w:p w14:paraId="54873449" w14:textId="0B551B24" w:rsidR="005F7886" w:rsidRDefault="006937D3" w:rsidP="00B83EBE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FEF03F" wp14:editId="47011B34">
                <wp:simplePos x="0" y="0"/>
                <wp:positionH relativeFrom="column">
                  <wp:posOffset>4274820</wp:posOffset>
                </wp:positionH>
                <wp:positionV relativeFrom="paragraph">
                  <wp:posOffset>106045</wp:posOffset>
                </wp:positionV>
                <wp:extent cx="609600" cy="297180"/>
                <wp:effectExtent l="0" t="0" r="19050" b="26670"/>
                <wp:wrapNone/>
                <wp:docPr id="65859881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D08E5" w14:textId="667DF9FC" w:rsidR="006937D3" w:rsidRDefault="006937D3">
                            <w:r>
                              <w:t>(1-N)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EF03F" id="Text Box 9" o:spid="_x0000_s1045" type="#_x0000_t202" style="position:absolute;margin-left:336.6pt;margin-top:8.35pt;width:48pt;height:23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YqMVQIAALAEAAAOAAAAZHJzL2Uyb0RvYy54bWysVMtu2zAQvBfoPxC8N5Ld2LGNyIGbwEWB&#10;IAngFDnTFBULpbgsSVtyv75DWnYe7anohdoXh7uzu7q86hrNdsr5mkzBB2c5Z8pIKmvzXPDvj8tP&#10;E858EKYUmowq+F55fjX/+OGytTM1pA3pUjkGEONnrS34JgQ7yzIvN6oR/oysMnBW5BoRoLrnrHSi&#10;BXqjs2Gej7OWXGkdSeU9rDcHJ58n/KpSMtxXlVeB6YIjt5BOl851PLP5pZg9O2E3tezTEP+QRSNq&#10;g0dPUDciCLZ19R9QTS0dearCmaQmo6qqpUo1oJpB/q6a1UZYlWoBOd6eaPL/D1be7R4cq8uCj0eT&#10;0XQyGUw5M6JBqx5VF9gX6tg0stRaP0PwyiI8dDCj20e7hzEW31WuiV+UxeAH3/sTxxFMwjjOp+Mc&#10;HgnXcHoxmKQeZC+XrfPhq6KGRaHgDi1MzIrdrQ9IBKHHkPiWJ12Xy1rrpMSxUdfasZ1Aw3VIKeLG&#10;myhtWItEPo/yBPzGF6FP99dayB+xyLcI0LSBMVJyKD1KoVt3iUgw2PO1pnIPuhwdxs5buayBfyt8&#10;eBAOcwYesDvhHkelCUlRL3G2Iffrb/YYj/bDy1mLuS24/7kVTnGmvxkMxnRwfh4HPSnno4shFPfa&#10;s37tMdvmmsDUAFtqZRJjfNBHsXLUPGHFFvFVuISReLvg4Sheh8M2YUWlWixSEEbbinBrVlZG6NiZ&#10;yOtj9ySc7fsaMBB3dJxwMXvX3kNsvGlosQ1U1an3kegDqz3/WIvUnn6F49691lPUy49m/hsAAP//&#10;AwBQSwMEFAAGAAgAAAAhAGQmYL/cAAAACQEAAA8AAABkcnMvZG93bnJldi54bWxMj8FOwzAMhu9I&#10;vENkJG4sZRNtV5pOgDYunBiIs9dkSUSTVEnWdW+POcHR/n79/txuZjewScVkgxdwvyiAKd8Hab0W&#10;8Pmxu6uBpYxe4hC8EnBRCTbd9VWLjQxn/66mfdaMSnxqUIDJeWw4T71RDtMijMoTO4boMNMYNZcR&#10;z1TuBr4sipI7tJ4uGBzVi1H99/7kBGyf9Vr3NUazraW10/x1fNOvQtzezE+PwLKa818YfvVJHTpy&#10;OoSTl4kNAspqtaQogbICRoGqXNPiQGT1ALxr+f8Puh8AAAD//wMAUEsBAi0AFAAGAAgAAAAhALaD&#10;OJL+AAAA4QEAABMAAAAAAAAAAAAAAAAAAAAAAFtDb250ZW50X1R5cGVzXS54bWxQSwECLQAUAAYA&#10;CAAAACEAOP0h/9YAAACUAQAACwAAAAAAAAAAAAAAAAAvAQAAX3JlbHMvLnJlbHNQSwECLQAUAAYA&#10;CAAAACEALNmKjFUCAACwBAAADgAAAAAAAAAAAAAAAAAuAgAAZHJzL2Uyb0RvYy54bWxQSwECLQAU&#10;AAYACAAAACEAZCZgv9wAAAAJAQAADwAAAAAAAAAAAAAAAACvBAAAZHJzL2Rvd25yZXYueG1sUEsF&#10;BgAAAAAEAAQA8wAAALgFAAAAAA==&#10;" fillcolor="white [3201]" strokeweight=".5pt">
                <v:textbox>
                  <w:txbxContent>
                    <w:p w14:paraId="42AD08E5" w14:textId="667DF9FC" w:rsidR="006937D3" w:rsidRDefault="006937D3">
                      <w:r>
                        <w:t>(1-N)</w:t>
                      </w:r>
                    </w:p>
                  </w:txbxContent>
                </v:textbox>
              </v:shape>
            </w:pict>
          </mc:Fallback>
        </mc:AlternateContent>
      </w:r>
      <w:r w:rsidR="00ED0378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84A0A9" wp14:editId="62F1D4DF">
                <wp:simplePos x="0" y="0"/>
                <wp:positionH relativeFrom="column">
                  <wp:posOffset>3855720</wp:posOffset>
                </wp:positionH>
                <wp:positionV relativeFrom="paragraph">
                  <wp:posOffset>6985</wp:posOffset>
                </wp:positionV>
                <wp:extent cx="335280" cy="525780"/>
                <wp:effectExtent l="0" t="0" r="26670" b="26670"/>
                <wp:wrapNone/>
                <wp:docPr id="135148930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5257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627C9DA" id="Right Brace 5" o:spid="_x0000_s1026" type="#_x0000_t88" style="position:absolute;margin-left:303.6pt;margin-top:.55pt;width:26.4pt;height:41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EoBRwIAAPUEAAAOAAAAZHJzL2Uyb0RvYy54bWysVNtu2zAMfR+wfxD0vjpJm7UL4hRZiw4D&#10;ijZYOvRZlaVYgCxqlBIn+/pRsnPBWmDYsBeZFHl406Gn19vGso3CYMCVfHg24Ew5CZVxq5J/f7r7&#10;cMVZiMJVwoJTJd+pwK9n799NWz9RI6jBVgoZBXFh0vqS1zH6SVEEWatGhDPwypFRAzYikoqrokLR&#10;UvTGFqPB4GPRAlYeQaoQ6Pa2M/JZjq+1kvFR66AisyWn2mI+MZ8v6SxmUzFZofC1kX0Z4h+qaIRx&#10;lPQQ6lZEwdZoXoVqjEQIoOOZhKYArY1UuQfqZjj4rZtlLbzKvdBwgj+MKfy/sPJhs/QLpDG0PkwC&#10;iamLrcYmfak+ts3D2h2GpbaRSbo8Px+Prmikkkzj0fiSZIpSHMEeQ/yioGFJKDmaVR0/o5CpIzER&#10;m/sQO8DekdDHIrIUd1YlZ+u+Kc1MRWmHGZ35oW4sso2glxVSKhdHfQHZO8G0sfYAHPwZ2PsnqMrc&#10;+RvwAZEzg4sHcGMc4FvZ43bYl6w7//0Eur7TCF6g2i2QIXTMDV7eGRrnvQhxIZCoSi9A6xcf6dAW&#10;2pJDL3FWA/586z75E4PIyllL1C95+LEWqDizXx1x69Pw4iLtSlYuxpcjUvDU8nJqcevmBugNhrTo&#10;XmYx+Ue7FzVC80xbOk9ZySScpNwllxH3yk3sVpL2XKr5PLvRfngR793Sy/2rJ6I8bZ8F+p5Tkcj4&#10;APs1eUWqzje9h4P5OoI2mXHHufbzpt3KzO3/A2l5T/XsdfxbzX4BAAD//wMAUEsDBBQABgAIAAAA&#10;IQAA48tg2gAAAAgBAAAPAAAAZHJzL2Rvd25yZXYueG1sTI9BTsMwEEX3SNzBGiQ2iNotUighToVA&#10;kWBJ4QBuPMRR7bEVu2m4PcMKlqP39ef9ZrcEL2ac8hhJw3qlQCD10Y40aPj86G63IHIxZI2PhBq+&#10;McOuvbxoTG3jmd5x3pdBcAnl2mhwpaRaytw7DCavYkJi9hWnYAqf0yDtZM5cHrzcKFXJYEbiD84k&#10;fHbYH/enoCGpxd2kIcuXY/c6o+/esJuT1tdXy9MjiIJL+QvDrz6rQ8tOh3gim4XXUKn7DUcZrEEw&#10;ryrF2w4atncPINtG/h/Q/gAAAP//AwBQSwECLQAUAAYACAAAACEAtoM4kv4AAADhAQAAEwAAAAAA&#10;AAAAAAAAAAAAAAAAW0NvbnRlbnRfVHlwZXNdLnhtbFBLAQItABQABgAIAAAAIQA4/SH/1gAAAJQB&#10;AAALAAAAAAAAAAAAAAAAAC8BAABfcmVscy8ucmVsc1BLAQItABQABgAIAAAAIQDsnEoBRwIAAPUE&#10;AAAOAAAAAAAAAAAAAAAAAC4CAABkcnMvZTJvRG9jLnhtbFBLAQItABQABgAIAAAAIQAA48tg2gAA&#10;AAgBAAAPAAAAAAAAAAAAAAAAAKEEAABkcnMvZG93bnJldi54bWxQSwUGAAAAAAQABADzAAAAqAUA&#10;AAAA&#10;" adj="1148" strokecolor="#bc4542 [3045]"/>
            </w:pict>
          </mc:Fallback>
        </mc:AlternateContent>
      </w:r>
      <w:r w:rsidR="0033783C">
        <w:rPr>
          <w:rFonts w:cs="Times New Roman"/>
        </w:rPr>
        <w:t>Khách hàng(</w:t>
      </w:r>
      <w:r w:rsidR="0033783C" w:rsidRPr="00F978CC">
        <w:rPr>
          <w:rFonts w:cs="Times New Roman"/>
          <w:u w:val="single"/>
        </w:rPr>
        <w:t>MaKH</w:t>
      </w:r>
      <w:r w:rsidR="0033783C">
        <w:rPr>
          <w:rFonts w:cs="Times New Roman"/>
        </w:rPr>
        <w:t xml:space="preserve">, TenKH, </w:t>
      </w:r>
      <w:r w:rsidR="005F7886">
        <w:rPr>
          <w:rFonts w:cs="Times New Roman"/>
        </w:rPr>
        <w:t>Email, DiaChi, SDT)</w:t>
      </w:r>
    </w:p>
    <w:p w14:paraId="67EBFFE5" w14:textId="1DD57ED1" w:rsidR="00B83EBE" w:rsidRDefault="006937D3" w:rsidP="00B83EBE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22B840" wp14:editId="3BFB5814">
                <wp:simplePos x="0" y="0"/>
                <wp:positionH relativeFrom="column">
                  <wp:posOffset>4533900</wp:posOffset>
                </wp:positionH>
                <wp:positionV relativeFrom="paragraph">
                  <wp:posOffset>178435</wp:posOffset>
                </wp:positionV>
                <wp:extent cx="480060" cy="266700"/>
                <wp:effectExtent l="0" t="0" r="15240" b="19050"/>
                <wp:wrapNone/>
                <wp:docPr id="86321353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443DBC" w14:textId="624B5D8E" w:rsidR="006937D3" w:rsidRPr="00AC5ECD" w:rsidRDefault="006937D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C5ECD">
                              <w:rPr>
                                <w:sz w:val="20"/>
                                <w:szCs w:val="20"/>
                              </w:rPr>
                              <w:t>(1-N)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2B840" id="Text Box 10" o:spid="_x0000_s1046" type="#_x0000_t202" style="position:absolute;margin-left:357pt;margin-top:14.05pt;width:37.8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rVWUgIAALEEAAAOAAAAZHJzL2Uyb0RvYy54bWysVMlu2zAQvRfoPxC81/Iex4gcuAlSFAiS&#10;AHaQM01RsVCKw5K0pfTr+0ivSXsqeqFm4+PMmxldXbe1ZlvlfEUm571OlzNlJBWVec358/Luy4Qz&#10;H4QphCajcv6mPL+eff501dip6tOadKEcA4jx08bmfB2CnWaZl2tVC98hqwycJblaBKjuNSucaIBe&#10;66zf7Y6zhlxhHUnlPay3OyefJfyyVDI8lqVXgemcI7eQTpfOVTyz2ZWYvjph15XcpyH+IYtaVAaP&#10;HqFuRRBs46o/oOpKOvJUho6kOqOyrKRKNaCaXvdDNYu1sCrVAnK8PdLk/x+sfNg+OVYVOZ+MB/3e&#10;YDS45MyIGq1aqjawr9SyXqKpsX6K6IVFfGhhR7sjfdHuYYzVt6Wr4xd1MfhB+NuR5IgmYRxO0DZ4&#10;JFz98fiim9Cz02XrfPimqGZRyLlDDxO1YnvvAx5E6CEkvuVJV8VdpXVS4tyoG+3YVqDjOqQUceNd&#10;lDasyfl4MOom4He+CH28v9JC/ohFvkeApg2Mp9KjFNpVm5jsH/laUfEGuhzt5s5beVcB/1748CQc&#10;Bg08YHnCI45SE5KivcTZmtyvv9ljPPoPL2cNBjfn/udGOMWZ/m4wGZe94TBOelKGowtkw9y5Z3Xu&#10;MZv6hsBUD2tqZRJjfNAHsXRUv2DH5vFVuISReDvn4SDehN06YUelms9TEGbbinBvFlZG6NiZyOuy&#10;fRHO7vsaMBAPdBhxMf3Q3l1svGlovglUVqn3kegdq3v+sRepPfsdjot3rqeo059m9hsAAP//AwBQ&#10;SwMEFAAGAAgAAAAhAGVOJu7dAAAACQEAAA8AAABkcnMvZG93bnJldi54bWxMj8FOwzAQRO9I/IO1&#10;SNyokwq1bohTASpcONEiztvYtS1iO7LdNPw9ywlus5rR7Jt2O/uBTTplF4OEelEB06GPygUj4ePw&#10;cieA5YJB4RCDlvCtM2y766sWGxUv4V1P+2IYlYTcoARbythwnnurPeZFHHUg7xSTx0JnMlwlvFC5&#10;H/iyqlbcowv0weKon63uv/ZnL2H3ZDamF5jsTijnpvnz9GZepby9mR8fgBU9l78w/OITOnTEdIzn&#10;oDIbJKzre9pSJCxFDYwCa7FZATuSqGrgXcv/L+h+AAAA//8DAFBLAQItABQABgAIAAAAIQC2gziS&#10;/gAAAOEBAAATAAAAAAAAAAAAAAAAAAAAAABbQ29udGVudF9UeXBlc10ueG1sUEsBAi0AFAAGAAgA&#10;AAAhADj9If/WAAAAlAEAAAsAAAAAAAAAAAAAAAAALwEAAF9yZWxzLy5yZWxzUEsBAi0AFAAGAAgA&#10;AAAhAMFOtVZSAgAAsQQAAA4AAAAAAAAAAAAAAAAALgIAAGRycy9lMm9Eb2MueG1sUEsBAi0AFAAG&#10;AAgAAAAhAGVOJu7dAAAACQEAAA8AAAAAAAAAAAAAAAAArAQAAGRycy9kb3ducmV2LnhtbFBLBQYA&#10;AAAABAAEAPMAAAC2BQAAAAA=&#10;" fillcolor="white [3201]" strokeweight=".5pt">
                <v:textbox>
                  <w:txbxContent>
                    <w:p w14:paraId="1A443DBC" w14:textId="624B5D8E" w:rsidR="006937D3" w:rsidRPr="00AC5ECD" w:rsidRDefault="006937D3">
                      <w:pPr>
                        <w:rPr>
                          <w:sz w:val="20"/>
                          <w:szCs w:val="20"/>
                        </w:rPr>
                      </w:pPr>
                      <w:r w:rsidRPr="00AC5ECD">
                        <w:rPr>
                          <w:sz w:val="20"/>
                          <w:szCs w:val="20"/>
                        </w:rPr>
                        <w:t>(1-N)</w:t>
                      </w:r>
                    </w:p>
                  </w:txbxContent>
                </v:textbox>
              </v:shape>
            </w:pict>
          </mc:Fallback>
        </mc:AlternateContent>
      </w:r>
      <w:r w:rsidR="00FB025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ABF0DE" wp14:editId="7CEE1D3A">
                <wp:simplePos x="0" y="0"/>
                <wp:positionH relativeFrom="column">
                  <wp:posOffset>4137660</wp:posOffset>
                </wp:positionH>
                <wp:positionV relativeFrom="paragraph">
                  <wp:posOffset>132715</wp:posOffset>
                </wp:positionV>
                <wp:extent cx="312420" cy="358140"/>
                <wp:effectExtent l="0" t="0" r="11430" b="22860"/>
                <wp:wrapNone/>
                <wp:docPr id="1770474656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581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002C3CA" id="Right Brace 7" o:spid="_x0000_s1026" type="#_x0000_t88" style="position:absolute;margin-left:325.8pt;margin-top:10.45pt;width:24.6pt;height:28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2/nSAIAAPUEAAAOAAAAZHJzL2Uyb0RvYy54bWysVN9P2zAQfp+0/8Hy+0hTysYqUtSBmCYh&#10;QMDEs3HsxlLi887Xpt1fv7ObtmggTZv24px9v7/7Lmfn664VK4PRga9keTSSwngNtfOLSn5/vPpw&#10;KkUk5WvVgjeV3Jgoz2fv3531YWrG0EBbGxQcxMdpHyrZEIVpUUTdmE7FIwjGs9ICdor4iouiRtVz&#10;9K4txqPRx6IHrAOCNjHy6+VWKWc5vrVG06210ZBoK8m1UT4xn8/pLGZnarpAFRqnhzLUP1TRKec5&#10;6T7UpSIlluheheqcRohg6UhDV4C1TpvcA3dTjn7r5qFRweReGJwY9jDF/xdW36wewh0yDH2I08hi&#10;6mJtsUtfrk+sM1ibPVhmTULz43E5nowZUs2q45PTcpLBLA7OASN9NdCJJFQS3aKhL6h06khN1eo6&#10;Eqdlh50hXw5FZIk2rUnGrb83Vria05bZO/PDXLQoVoonq7Q2nsZpmhwvWyc369p27zj6s+Ngn1xN&#10;5s7fOO89cmbwtHfunAd8Kzuty6Fku7XfIbDtO0HwDPXmDgXClrkx6CvHcF6rSHcKmao8AV4/uuXD&#10;ttBXEgZJigbw51vvyZ4ZxFopeqZ+JeOPpUIjRfvNM7c+lxMepqB8mZx8SlPGl5rnlxq/7C6AZ1Dy&#10;ogedxWRP7U60CN0Tb+k8ZWWV8ppzV1IT7i4XtF1J3nNt5vNsxvsRFF37h6B3U09EeVw/KQwDp4jJ&#10;eAO7NXlFqq1tmoeH+ZLAusy4A64D3rxbmTjDfyAt78t7tjr8rWa/AAAA//8DAFBLAwQUAAYACAAA&#10;ACEAX5gLM90AAAAJAQAADwAAAGRycy9kb3ducmV2LnhtbEyPwU7DMAyG70i8Q2QkbixZJzooTSeE&#10;QFxhowduWeO1FY1TJenWvT3mxG62/On395eb2Q3iiCH2njQsFwoEUuNtT62Gr93b3QOImAxZM3hC&#10;DWeMsKmur0pTWH+iTzxuUys4hGJhNHQpjYWUsenQmbjwIxLfDj44k3gNrbTBnDjcDTJTKpfO9MQf&#10;OjPiS4fNz3ZyGvrX+mybFe4Cftd1pg6T/HiftL69mZ+fQCSc0z8Mf/qsDhU77f1ENopBQ36/zBnV&#10;kKlHEAysleIuex7WK5BVKS8bVL8AAAD//wMAUEsBAi0AFAAGAAgAAAAhALaDOJL+AAAA4QEAABMA&#10;AAAAAAAAAAAAAAAAAAAAAFtDb250ZW50X1R5cGVzXS54bWxQSwECLQAUAAYACAAAACEAOP0h/9YA&#10;AACUAQAACwAAAAAAAAAAAAAAAAAvAQAAX3JlbHMvLnJlbHNQSwECLQAUAAYACAAAACEAa+tv50gC&#10;AAD1BAAADgAAAAAAAAAAAAAAAAAuAgAAZHJzL2Uyb0RvYy54bWxQSwECLQAUAAYACAAAACEAX5gL&#10;M90AAAAJAQAADwAAAAAAAAAAAAAAAACiBAAAZHJzL2Rvd25yZXYueG1sUEsFBgAAAAAEAAQA8wAA&#10;AKwFAAAAAA==&#10;" adj="1570" strokecolor="#bc4542 [3045]"/>
            </w:pict>
          </mc:Fallback>
        </mc:AlternateContent>
      </w:r>
      <w:r w:rsidR="00D507E3">
        <w:rPr>
          <w:rFonts w:cs="Times New Roman"/>
        </w:rPr>
        <w:t>Hóa đơn(</w:t>
      </w:r>
      <w:r w:rsidR="00D507E3" w:rsidRPr="00F978CC">
        <w:rPr>
          <w:rFonts w:cs="Times New Roman"/>
          <w:u w:val="single"/>
        </w:rPr>
        <w:t>MaHD</w:t>
      </w:r>
      <w:r w:rsidR="00D507E3">
        <w:rPr>
          <w:rFonts w:cs="Times New Roman"/>
        </w:rPr>
        <w:t>, Ngày, TT</w:t>
      </w:r>
      <w:r w:rsidR="00E85639">
        <w:rPr>
          <w:rFonts w:cs="Times New Roman"/>
        </w:rPr>
        <w:t>,</w:t>
      </w:r>
      <w:r w:rsidR="00A834FE">
        <w:rPr>
          <w:rFonts w:cs="Times New Roman"/>
        </w:rPr>
        <w:t xml:space="preserve"> </w:t>
      </w:r>
      <w:r w:rsidR="00A834FE" w:rsidRPr="0099199B">
        <w:rPr>
          <w:rFonts w:cs="Times New Roman"/>
          <w:i/>
          <w:iCs/>
          <w:color w:val="FF0000"/>
        </w:rPr>
        <w:t>MaNV,</w:t>
      </w:r>
      <w:r w:rsidR="003F1AC0" w:rsidRPr="0099199B">
        <w:rPr>
          <w:rFonts w:cs="Times New Roman"/>
          <w:i/>
          <w:iCs/>
          <w:color w:val="FF0000"/>
        </w:rPr>
        <w:t xml:space="preserve"> MaKH</w:t>
      </w:r>
      <w:r w:rsidR="003F1AC0">
        <w:rPr>
          <w:rFonts w:cs="Times New Roman"/>
        </w:rPr>
        <w:t>)</w:t>
      </w:r>
    </w:p>
    <w:p w14:paraId="2590A6AE" w14:textId="62E5459E" w:rsidR="003F1AC0" w:rsidRDefault="00AC5ECD" w:rsidP="00B83EBE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4430A0" wp14:editId="76F263DF">
                <wp:simplePos x="0" y="0"/>
                <wp:positionH relativeFrom="column">
                  <wp:posOffset>4533900</wp:posOffset>
                </wp:positionH>
                <wp:positionV relativeFrom="paragraph">
                  <wp:posOffset>182245</wp:posOffset>
                </wp:positionV>
                <wp:extent cx="480060" cy="266700"/>
                <wp:effectExtent l="0" t="0" r="15240" b="19050"/>
                <wp:wrapNone/>
                <wp:docPr id="26529136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D93570" w14:textId="77777777" w:rsidR="00AC5ECD" w:rsidRPr="00AC5ECD" w:rsidRDefault="00AC5ECD" w:rsidP="00AC5E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C5ECD">
                              <w:rPr>
                                <w:sz w:val="20"/>
                                <w:szCs w:val="20"/>
                              </w:rPr>
                              <w:t>(1-N)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430A0" id="_x0000_s1047" type="#_x0000_t202" style="position:absolute;margin-left:357pt;margin-top:14.35pt;width:37.8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YOcUwIAALEEAAAOAAAAZHJzL2Uyb0RvYy54bWysVE1PGzEQvVfqf7B8L5uEsECUDUqDqCoh&#10;QCKIs+P1Jqt6Pa7tZJf++j47HyS0p6oX73z5jefNzI5vukazjXK+JlPw/lmPM2UklbVZFvxlfvfl&#10;ijMfhCmFJqMK/qY8v5l8/jRu7UgNaEW6VI4BxPhRawu+CsGOsszLlWqEPyOrDJwVuUYEqG6ZlU60&#10;QG90Nuj18qwlV1pHUnkP6+3WyScJv6qUDI9V5VVguuB4W0inS+cintlkLEZLJ+yqlrtniH94RSNq&#10;g6QHqFsRBFu7+g+oppaOPFXhTFKTUVXVUqUaUE2/96Ga55WwKtUCcrw90OT/H6x82Dw5VpcFH+QX&#10;g+v+eZ5zZkSDVs1VF9hX6lg/0dRaP0L0s0V86GBHuyN90e5hjNV3lWviF3Ux+EH424HkiCZhHF6h&#10;bfBIuAZ5ftlL6Nn7Zet8+KaoYVEouEMPE7Vic+8DEiJ0HxJzedJ1eVdrnZQ4N2qmHdsIdFyH9ETc&#10;OInShrUFz88vegn4xBehD/cXWsgfschTBGjawPheepRCt+i2TB54WVD5BrocbefOW3lXA/9e+PAk&#10;HAYNPGB5wiOOShMeRTuJsxW5X3+zx3j0H17OWgxuwf3PtXCKM/3dYDKu+8NhnPSkDC8uB1DcsWdx&#10;7DHrZkZgqo81tTKJMT7ovVg5al6xY9OYFS5hJHIXPOzFWdiuE3ZUquk0BWG2rQj35tnKCB07E3md&#10;d6/C2V1fAwbigfYjLkYf2ruNjTcNTdeBqjr1PhK9ZXXHP/YitWe3w3HxjvUU9f6nmfwGAAD//wMA&#10;UEsDBBQABgAIAAAAIQCKsjq63QAAAAkBAAAPAAAAZHJzL2Rvd25yZXYueG1sTI/BTsMwEETvSPyD&#10;tUjcqNMKNW6IUwEqXDjRIs7b2LUt4nVku2n4e8wJbrOa0eybdjv7gU06JhdIwnJRAdPUB+XISPg4&#10;vNwJYCkjKRwCaQnfOsG2u75qsVHhQu962mfDSgmlBiXYnMeG89Rb7TEtwqipeKcQPeZyRsNVxEsp&#10;9wNfVdWae3RUPlgc9bPV/df+7CXsnszG9AKj3Qnl3DR/nt7Mq5S3N/PjA7Cs5/wXhl/8gg5dYTqG&#10;M6nEBgn18r5syRJWogZWArXYrIEdi6hq4F3L/y/ofgAAAP//AwBQSwECLQAUAAYACAAAACEAtoM4&#10;kv4AAADhAQAAEwAAAAAAAAAAAAAAAAAAAAAAW0NvbnRlbnRfVHlwZXNdLnhtbFBLAQItABQABgAI&#10;AAAAIQA4/SH/1gAAAJQBAAALAAAAAAAAAAAAAAAAAC8BAABfcmVscy8ucmVsc1BLAQItABQABgAI&#10;AAAAIQDl5YOcUwIAALEEAAAOAAAAAAAAAAAAAAAAAC4CAABkcnMvZTJvRG9jLnhtbFBLAQItABQA&#10;BgAIAAAAIQCKsjq63QAAAAkBAAAPAAAAAAAAAAAAAAAAAK0EAABkcnMvZG93bnJldi54bWxQSwUG&#10;AAAAAAQABADzAAAAtwUAAAAA&#10;" fillcolor="white [3201]" strokeweight=".5pt">
                <v:textbox>
                  <w:txbxContent>
                    <w:p w14:paraId="5AD93570" w14:textId="77777777" w:rsidR="00AC5ECD" w:rsidRPr="00AC5ECD" w:rsidRDefault="00AC5ECD" w:rsidP="00AC5ECD">
                      <w:pPr>
                        <w:rPr>
                          <w:sz w:val="20"/>
                          <w:szCs w:val="20"/>
                        </w:rPr>
                      </w:pPr>
                      <w:r w:rsidRPr="00AC5ECD">
                        <w:rPr>
                          <w:sz w:val="20"/>
                          <w:szCs w:val="20"/>
                        </w:rPr>
                        <w:t>(1-N)</w:t>
                      </w:r>
                    </w:p>
                  </w:txbxContent>
                </v:textbox>
              </v:shape>
            </w:pict>
          </mc:Fallback>
        </mc:AlternateContent>
      </w:r>
      <w:r w:rsidR="00FB025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F7BF59" wp14:editId="67FB2FD9">
                <wp:simplePos x="0" y="0"/>
                <wp:positionH relativeFrom="column">
                  <wp:posOffset>4145280</wp:posOffset>
                </wp:positionH>
                <wp:positionV relativeFrom="paragraph">
                  <wp:posOffset>159385</wp:posOffset>
                </wp:positionV>
                <wp:extent cx="312420" cy="358140"/>
                <wp:effectExtent l="0" t="0" r="11430" b="22860"/>
                <wp:wrapNone/>
                <wp:docPr id="1320351946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581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AE0CCFE" id="Right Brace 7" o:spid="_x0000_s1026" type="#_x0000_t88" style="position:absolute;margin-left:326.4pt;margin-top:12.55pt;width:24.6pt;height:28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2/nSAIAAPUEAAAOAAAAZHJzL2Uyb0RvYy54bWysVN9P2zAQfp+0/8Hy+0hTysYqUtSBmCYh&#10;QMDEs3HsxlLi887Xpt1fv7ObtmggTZv24px9v7/7Lmfn664VK4PRga9keTSSwngNtfOLSn5/vPpw&#10;KkUk5WvVgjeV3Jgoz2fv3531YWrG0EBbGxQcxMdpHyrZEIVpUUTdmE7FIwjGs9ICdor4iouiRtVz&#10;9K4txqPRx6IHrAOCNjHy6+VWKWc5vrVG06210ZBoK8m1UT4xn8/pLGZnarpAFRqnhzLUP1TRKec5&#10;6T7UpSIlluheheqcRohg6UhDV4C1TpvcA3dTjn7r5qFRweReGJwY9jDF/xdW36wewh0yDH2I08hi&#10;6mJtsUtfrk+sM1ibPVhmTULz43E5nowZUs2q45PTcpLBLA7OASN9NdCJJFQS3aKhL6h06khN1eo6&#10;Eqdlh50hXw5FZIk2rUnGrb83Vria05bZO/PDXLQoVoonq7Q2nsZpmhwvWyc369p27zj6s+Ngn1xN&#10;5s7fOO89cmbwtHfunAd8Kzuty6Fku7XfIbDtO0HwDPXmDgXClrkx6CvHcF6rSHcKmao8AV4/uuXD&#10;ttBXEgZJigbw51vvyZ4ZxFopeqZ+JeOPpUIjRfvNM7c+lxMepqB8mZx8SlPGl5rnlxq/7C6AZ1Dy&#10;ogedxWRP7U60CN0Tb+k8ZWWV8ppzV1IT7i4XtF1J3nNt5vNsxvsRFF37h6B3U09EeVw/KQwDp4jJ&#10;eAO7NXlFqq1tmoeH+ZLAusy4A64D3rxbmTjDfyAt78t7tjr8rWa/AAAA//8DAFBLAwQUAAYACAAA&#10;ACEAAXcAcN0AAAAJAQAADwAAAGRycy9kb3ducmV2LnhtbEyPwU7DMBBE70j8g7VI3Kgdo5QqZFMh&#10;BOIKLTlwc+NtEhGvo9hp07/HnOA4mtHMm3K7uEGcaAq9Z4RspUAQN9723CJ87l/vNiBCNGzN4JkQ&#10;LhRgW11flaaw/swfdNrFVqQSDoVB6GIcCylD05EzYeVH4uQd/eRMTHJqpZ3MOZW7QWql1tKZntNC&#10;Z0Z67qj53s0OoX+pL7a5p/1EX3Wt1XGW728z4u3N8vQIItIS/8Lwi5/QoUpMBz+zDWJAWOc6oUcE&#10;nWcgUuBB6XTugLDJcpBVKf8/qH4AAAD//wMAUEsBAi0AFAAGAAgAAAAhALaDOJL+AAAA4QEAABMA&#10;AAAAAAAAAAAAAAAAAAAAAFtDb250ZW50X1R5cGVzXS54bWxQSwECLQAUAAYACAAAACEAOP0h/9YA&#10;AACUAQAACwAAAAAAAAAAAAAAAAAvAQAAX3JlbHMvLnJlbHNQSwECLQAUAAYACAAAACEAa+tv50gC&#10;AAD1BAAADgAAAAAAAAAAAAAAAAAuAgAAZHJzL2Uyb0RvYy54bWxQSwECLQAUAAYACAAAACEAAXcA&#10;cN0AAAAJAQAADwAAAAAAAAAAAAAAAACiBAAAZHJzL2Rvd25yZXYueG1sUEsFBgAAAAAEAAQA8wAA&#10;AKwFAAAAAA==&#10;" adj="1570" strokecolor="#bc4542 [3045]"/>
            </w:pict>
          </mc:Fallback>
        </mc:AlternateContent>
      </w:r>
      <w:r w:rsidR="00097126">
        <w:rPr>
          <w:rFonts w:cs="Times New Roman"/>
        </w:rPr>
        <w:t>Hóa đơn chi tiết(</w:t>
      </w:r>
      <w:r w:rsidR="00EA2D15" w:rsidRPr="00F978CC">
        <w:rPr>
          <w:rFonts w:cs="Times New Roman"/>
          <w:u w:val="single"/>
        </w:rPr>
        <w:t>MaCT</w:t>
      </w:r>
      <w:r w:rsidR="00EA2D15">
        <w:rPr>
          <w:rFonts w:cs="Times New Roman"/>
        </w:rPr>
        <w:t xml:space="preserve">, </w:t>
      </w:r>
      <w:r w:rsidR="00EA2D15" w:rsidRPr="0099199B">
        <w:rPr>
          <w:rFonts w:cs="Times New Roman"/>
          <w:i/>
          <w:iCs/>
          <w:color w:val="FF0000"/>
        </w:rPr>
        <w:t>Ma</w:t>
      </w:r>
      <w:r w:rsidR="00515216" w:rsidRPr="0099199B">
        <w:rPr>
          <w:rFonts w:cs="Times New Roman"/>
          <w:i/>
          <w:iCs/>
          <w:color w:val="FF0000"/>
        </w:rPr>
        <w:t>HD, MaSP</w:t>
      </w:r>
      <w:r w:rsidR="00515216">
        <w:rPr>
          <w:rFonts w:cs="Times New Roman"/>
        </w:rPr>
        <w:t>, TTien)</w:t>
      </w:r>
    </w:p>
    <w:p w14:paraId="169FEA77" w14:textId="77777777" w:rsidR="00515216" w:rsidRDefault="00515216" w:rsidP="00B83EBE">
      <w:pPr>
        <w:rPr>
          <w:rFonts w:cs="Times New Roman"/>
        </w:rPr>
      </w:pPr>
      <w:r>
        <w:rPr>
          <w:rFonts w:cs="Times New Roman"/>
        </w:rPr>
        <w:t>Sản phẩm(</w:t>
      </w:r>
      <w:r w:rsidR="006E6E18" w:rsidRPr="00F978CC">
        <w:rPr>
          <w:rFonts w:cs="Times New Roman"/>
          <w:u w:val="single"/>
        </w:rPr>
        <w:t>MaSP</w:t>
      </w:r>
      <w:r w:rsidR="006E6E18">
        <w:rPr>
          <w:rFonts w:cs="Times New Roman"/>
        </w:rPr>
        <w:t>, TenSP, GiaSP, SL, Mô tả</w:t>
      </w:r>
      <w:r w:rsidR="00F978CC">
        <w:rPr>
          <w:rFonts w:cs="Times New Roman"/>
        </w:rPr>
        <w:t>)</w:t>
      </w:r>
    </w:p>
    <w:p w14:paraId="61860C9F" w14:textId="77777777" w:rsidR="00636358" w:rsidRDefault="00636358" w:rsidP="00B83EBE">
      <w:pPr>
        <w:rPr>
          <w:rFonts w:cs="Times New Roman"/>
        </w:rPr>
      </w:pPr>
    </w:p>
    <w:p w14:paraId="6A098487" w14:textId="5AA520E6" w:rsidR="00636358" w:rsidRPr="002C1121" w:rsidRDefault="00AE72EA" w:rsidP="00B83EBE">
      <w:pPr>
        <w:rPr>
          <w:rFonts w:cs="Times New Roman"/>
        </w:rPr>
        <w:sectPr w:rsidR="00636358" w:rsidRPr="002C1121" w:rsidSect="000D7120">
          <w:pgSz w:w="11907" w:h="16839" w:code="9"/>
          <w:pgMar w:top="1152" w:right="1152" w:bottom="1152" w:left="1152" w:header="576" w:footer="576" w:gutter="720"/>
          <w:cols w:space="720"/>
          <w:docGrid w:linePitch="381"/>
        </w:sectPr>
      </w:pPr>
      <w:r w:rsidRPr="00AE72EA">
        <w:rPr>
          <w:rFonts w:cs="Times New Roman"/>
          <w:noProof/>
        </w:rPr>
        <w:lastRenderedPageBreak/>
        <w:drawing>
          <wp:inline distT="0" distB="0" distL="0" distR="0" wp14:anchorId="0BEBECC0" wp14:editId="0642BC27">
            <wp:extent cx="5640705" cy="5231765"/>
            <wp:effectExtent l="0" t="0" r="0" b="6985"/>
            <wp:docPr id="380607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0714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8488" w14:textId="069FB996" w:rsidR="00A413BC" w:rsidRPr="002C1121" w:rsidRDefault="00A413BC" w:rsidP="00B83EBE">
      <w:pPr>
        <w:rPr>
          <w:rFonts w:cs="Times New Roman"/>
        </w:rPr>
      </w:pPr>
    </w:p>
    <w:sectPr w:rsidR="00A413BC" w:rsidRPr="002C1121" w:rsidSect="000D7120">
      <w:pgSz w:w="11907" w:h="16839" w:code="9"/>
      <w:pgMar w:top="1152" w:right="1152" w:bottom="1152" w:left="1152" w:header="576" w:footer="576" w:gutter="72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CDFA9" w14:textId="77777777" w:rsidR="00E71356" w:rsidRDefault="00E71356" w:rsidP="00C377C7">
      <w:pPr>
        <w:spacing w:after="0" w:line="240" w:lineRule="auto"/>
      </w:pPr>
      <w:r>
        <w:separator/>
      </w:r>
    </w:p>
  </w:endnote>
  <w:endnote w:type="continuationSeparator" w:id="0">
    <w:p w14:paraId="581A9AAF" w14:textId="77777777" w:rsidR="00E71356" w:rsidRDefault="00E71356" w:rsidP="00C37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984B8" w14:textId="77777777" w:rsidR="00577C23" w:rsidRPr="00FB0C1E" w:rsidRDefault="00577C23" w:rsidP="00FB0C1E">
    <w:pPr>
      <w:tabs>
        <w:tab w:val="left" w:pos="3796"/>
      </w:tabs>
      <w:jc w:val="center"/>
      <w:rPr>
        <w:rFonts w:cs="Times New Roman"/>
        <w:b/>
        <w:i/>
        <w:color w:val="002060"/>
        <w:sz w:val="36"/>
      </w:rPr>
    </w:pPr>
    <w:r w:rsidRPr="00FB0C1E">
      <w:rPr>
        <w:rFonts w:cs="Times New Roman"/>
        <w:b/>
        <w:i/>
        <w:color w:val="002060"/>
        <w:sz w:val="36"/>
      </w:rPr>
      <w:t>TP.HCM - 20</w:t>
    </w:r>
    <w:r w:rsidR="00BC6D0C">
      <w:rPr>
        <w:rFonts w:cs="Times New Roman"/>
        <w:b/>
        <w:i/>
        <w:color w:val="002060"/>
        <w:sz w:val="36"/>
      </w:rPr>
      <w:t>2</w:t>
    </w:r>
    <w:r w:rsidR="00150736">
      <w:rPr>
        <w:rFonts w:cs="Times New Roman"/>
        <w:b/>
        <w:i/>
        <w:color w:val="002060"/>
        <w:sz w:val="36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984BA" w14:textId="77777777" w:rsidR="00F50AFB" w:rsidRPr="00F50AFB" w:rsidRDefault="00F50AFB" w:rsidP="00F50AFB">
    <w:pPr>
      <w:pStyle w:val="Footer"/>
      <w:pBdr>
        <w:top w:val="dotDash" w:sz="8" w:space="1" w:color="auto"/>
      </w:pBdr>
      <w:tabs>
        <w:tab w:val="clear" w:pos="9360"/>
        <w:tab w:val="right" w:pos="8910"/>
      </w:tabs>
    </w:pPr>
    <w:r>
      <w:rPr>
        <w:i/>
      </w:rPr>
      <w:t>COM203</w:t>
    </w:r>
    <w:r w:rsidR="00BC6D0C">
      <w:rPr>
        <w:i/>
      </w:rPr>
      <w:t>4</w:t>
    </w:r>
    <w:r>
      <w:rPr>
        <w:i/>
      </w:rPr>
      <w:tab/>
    </w:r>
    <w:r>
      <w:rPr>
        <w:i/>
      </w:rPr>
      <w:tab/>
    </w:r>
    <w:r w:rsidRPr="006E7908">
      <w:rPr>
        <w:i/>
      </w:rPr>
      <w:t xml:space="preserve">Trang </w:t>
    </w:r>
    <w:sdt>
      <w:sdtPr>
        <w:id w:val="156898778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05DC">
          <w:rPr>
            <w:noProof/>
          </w:rPr>
          <w:t>6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40549" w14:textId="77777777" w:rsidR="00E71356" w:rsidRDefault="00E71356" w:rsidP="00C377C7">
      <w:pPr>
        <w:spacing w:after="0" w:line="240" w:lineRule="auto"/>
      </w:pPr>
      <w:r>
        <w:separator/>
      </w:r>
    </w:p>
  </w:footnote>
  <w:footnote w:type="continuationSeparator" w:id="0">
    <w:p w14:paraId="2B5485AF" w14:textId="77777777" w:rsidR="00E71356" w:rsidRDefault="00E71356" w:rsidP="00C37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984B7" w14:textId="77777777" w:rsidR="00C377C7" w:rsidRPr="00C377C7" w:rsidRDefault="00C377C7" w:rsidP="00C377C7">
    <w:pPr>
      <w:tabs>
        <w:tab w:val="right" w:pos="10350"/>
      </w:tabs>
      <w:ind w:right="27"/>
      <w:rPr>
        <w:b/>
      </w:rPr>
    </w:pPr>
    <w:r>
      <w:rPr>
        <w:b/>
        <w:color w:val="4F81BD" w:themeColor="accent1"/>
        <w:sz w:val="5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984B9" w14:textId="77777777" w:rsidR="00E16291" w:rsidRPr="0069613F" w:rsidRDefault="0069613F" w:rsidP="00F50AFB">
    <w:pPr>
      <w:pStyle w:val="Header"/>
      <w:pBdr>
        <w:bottom w:val="dotDash" w:sz="8" w:space="1" w:color="auto"/>
      </w:pBdr>
      <w:tabs>
        <w:tab w:val="clear" w:pos="9360"/>
        <w:tab w:val="right" w:pos="8640"/>
      </w:tabs>
    </w:pPr>
    <w:r>
      <w:t>20</w:t>
    </w:r>
    <w:r w:rsidR="006B261B">
      <w:t>-</w:t>
    </w:r>
    <w:r>
      <w:t>ps123456</w:t>
    </w:r>
    <w:r w:rsidR="00472185" w:rsidRPr="00472185">
      <w:t>-</w:t>
    </w:r>
    <w:r>
      <w:t>Nguyễn Thị Đỗ Quyên</w:t>
    </w:r>
    <w:r w:rsidR="006B261B">
      <w:tab/>
    </w:r>
    <w:r w:rsidR="00E94AA5">
      <w:tab/>
      <w:t>L</w:t>
    </w:r>
    <w:r w:rsidR="00FA0E3E">
      <w:t xml:space="preserve">ớp: </w:t>
    </w:r>
    <w:r>
      <w:t>CP18202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28A9"/>
    <w:multiLevelType w:val="hybridMultilevel"/>
    <w:tmpl w:val="80D01E5C"/>
    <w:lvl w:ilvl="0" w:tplc="0409000F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069D6563"/>
    <w:multiLevelType w:val="hybridMultilevel"/>
    <w:tmpl w:val="D3784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97C2A"/>
    <w:multiLevelType w:val="hybridMultilevel"/>
    <w:tmpl w:val="281623CE"/>
    <w:lvl w:ilvl="0" w:tplc="BF246D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74386A"/>
    <w:multiLevelType w:val="hybridMultilevel"/>
    <w:tmpl w:val="A2EA95CA"/>
    <w:lvl w:ilvl="0" w:tplc="BD0881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246A8D"/>
    <w:multiLevelType w:val="hybridMultilevel"/>
    <w:tmpl w:val="CC24084C"/>
    <w:lvl w:ilvl="0" w:tplc="6F0446D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D6350"/>
    <w:multiLevelType w:val="hybridMultilevel"/>
    <w:tmpl w:val="1B086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54BD0"/>
    <w:multiLevelType w:val="hybridMultilevel"/>
    <w:tmpl w:val="4AB8D1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C6706"/>
    <w:multiLevelType w:val="hybridMultilevel"/>
    <w:tmpl w:val="62D04618"/>
    <w:lvl w:ilvl="0" w:tplc="6B423D08">
      <w:start w:val="1"/>
      <w:numFmt w:val="upperRoman"/>
      <w:pStyle w:val="S1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D0A30"/>
    <w:multiLevelType w:val="hybridMultilevel"/>
    <w:tmpl w:val="0C7062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A20522"/>
    <w:multiLevelType w:val="hybridMultilevel"/>
    <w:tmpl w:val="4830E8F8"/>
    <w:lvl w:ilvl="0" w:tplc="6F0446D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16D9B"/>
    <w:multiLevelType w:val="hybridMultilevel"/>
    <w:tmpl w:val="A2EA95CA"/>
    <w:lvl w:ilvl="0" w:tplc="BD0881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B23F11"/>
    <w:multiLevelType w:val="hybridMultilevel"/>
    <w:tmpl w:val="442E17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579C0"/>
    <w:multiLevelType w:val="hybridMultilevel"/>
    <w:tmpl w:val="10B8AB6E"/>
    <w:lvl w:ilvl="0" w:tplc="9690864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014A6"/>
    <w:multiLevelType w:val="hybridMultilevel"/>
    <w:tmpl w:val="4830E8F8"/>
    <w:lvl w:ilvl="0" w:tplc="6F0446D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547E1B"/>
    <w:multiLevelType w:val="hybridMultilevel"/>
    <w:tmpl w:val="41863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C320D9"/>
    <w:multiLevelType w:val="hybridMultilevel"/>
    <w:tmpl w:val="9410B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B559A"/>
    <w:multiLevelType w:val="hybridMultilevel"/>
    <w:tmpl w:val="244A9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07235D"/>
    <w:multiLevelType w:val="hybridMultilevel"/>
    <w:tmpl w:val="28A6BAB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C0624B4"/>
    <w:multiLevelType w:val="hybridMultilevel"/>
    <w:tmpl w:val="D3784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EB5779"/>
    <w:multiLevelType w:val="hybridMultilevel"/>
    <w:tmpl w:val="07406F40"/>
    <w:lvl w:ilvl="0" w:tplc="5816A0E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FB1B70"/>
    <w:multiLevelType w:val="hybridMultilevel"/>
    <w:tmpl w:val="8CA40C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740932"/>
    <w:multiLevelType w:val="hybridMultilevel"/>
    <w:tmpl w:val="03D8D4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345D1B"/>
    <w:multiLevelType w:val="hybridMultilevel"/>
    <w:tmpl w:val="28A6B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E5083A"/>
    <w:multiLevelType w:val="hybridMultilevel"/>
    <w:tmpl w:val="57944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E13374"/>
    <w:multiLevelType w:val="hybridMultilevel"/>
    <w:tmpl w:val="57944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"/>
  </w:num>
  <w:num w:numId="3">
    <w:abstractNumId w:val="12"/>
  </w:num>
  <w:num w:numId="4">
    <w:abstractNumId w:val="15"/>
  </w:num>
  <w:num w:numId="5">
    <w:abstractNumId w:val="11"/>
  </w:num>
  <w:num w:numId="6">
    <w:abstractNumId w:val="6"/>
  </w:num>
  <w:num w:numId="7">
    <w:abstractNumId w:val="21"/>
  </w:num>
  <w:num w:numId="8">
    <w:abstractNumId w:val="0"/>
  </w:num>
  <w:num w:numId="9">
    <w:abstractNumId w:val="14"/>
  </w:num>
  <w:num w:numId="10">
    <w:abstractNumId w:val="19"/>
  </w:num>
  <w:num w:numId="11">
    <w:abstractNumId w:val="1"/>
  </w:num>
  <w:num w:numId="12">
    <w:abstractNumId w:val="18"/>
  </w:num>
  <w:num w:numId="13">
    <w:abstractNumId w:val="13"/>
  </w:num>
  <w:num w:numId="14">
    <w:abstractNumId w:val="4"/>
  </w:num>
  <w:num w:numId="15">
    <w:abstractNumId w:val="9"/>
  </w:num>
  <w:num w:numId="16">
    <w:abstractNumId w:val="23"/>
  </w:num>
  <w:num w:numId="17">
    <w:abstractNumId w:val="10"/>
  </w:num>
  <w:num w:numId="18">
    <w:abstractNumId w:val="16"/>
  </w:num>
  <w:num w:numId="19">
    <w:abstractNumId w:val="22"/>
  </w:num>
  <w:num w:numId="20">
    <w:abstractNumId w:val="3"/>
  </w:num>
  <w:num w:numId="21">
    <w:abstractNumId w:val="7"/>
  </w:num>
  <w:num w:numId="22">
    <w:abstractNumId w:val="8"/>
  </w:num>
  <w:num w:numId="23">
    <w:abstractNumId w:val="17"/>
  </w:num>
  <w:num w:numId="24">
    <w:abstractNumId w:val="24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D56"/>
    <w:rsid w:val="0003119A"/>
    <w:rsid w:val="000334DE"/>
    <w:rsid w:val="00053555"/>
    <w:rsid w:val="00054872"/>
    <w:rsid w:val="00092A39"/>
    <w:rsid w:val="000937B9"/>
    <w:rsid w:val="00096A6C"/>
    <w:rsid w:val="00097126"/>
    <w:rsid w:val="000A7762"/>
    <w:rsid w:val="000A7988"/>
    <w:rsid w:val="000C15CB"/>
    <w:rsid w:val="000D1EB3"/>
    <w:rsid w:val="000D20CB"/>
    <w:rsid w:val="000D7120"/>
    <w:rsid w:val="000F2D81"/>
    <w:rsid w:val="000F640A"/>
    <w:rsid w:val="000F6854"/>
    <w:rsid w:val="0010273E"/>
    <w:rsid w:val="00105A77"/>
    <w:rsid w:val="001239A3"/>
    <w:rsid w:val="0013114D"/>
    <w:rsid w:val="0013670A"/>
    <w:rsid w:val="00140D04"/>
    <w:rsid w:val="00150736"/>
    <w:rsid w:val="00164ECF"/>
    <w:rsid w:val="001672B6"/>
    <w:rsid w:val="00180A61"/>
    <w:rsid w:val="001951C5"/>
    <w:rsid w:val="001A123F"/>
    <w:rsid w:val="001B66D0"/>
    <w:rsid w:val="001D0D2B"/>
    <w:rsid w:val="001D4EEE"/>
    <w:rsid w:val="001E6D4C"/>
    <w:rsid w:val="00217E63"/>
    <w:rsid w:val="00217F02"/>
    <w:rsid w:val="002244B8"/>
    <w:rsid w:val="002322FF"/>
    <w:rsid w:val="002355B2"/>
    <w:rsid w:val="002555B4"/>
    <w:rsid w:val="00265F3F"/>
    <w:rsid w:val="0027286F"/>
    <w:rsid w:val="00272C69"/>
    <w:rsid w:val="002945CB"/>
    <w:rsid w:val="002A480E"/>
    <w:rsid w:val="002C1121"/>
    <w:rsid w:val="002C1156"/>
    <w:rsid w:val="002C7A9C"/>
    <w:rsid w:val="002D3BBE"/>
    <w:rsid w:val="002F29E1"/>
    <w:rsid w:val="002F4A6E"/>
    <w:rsid w:val="00317707"/>
    <w:rsid w:val="0033783C"/>
    <w:rsid w:val="003669D6"/>
    <w:rsid w:val="00373DC9"/>
    <w:rsid w:val="00377757"/>
    <w:rsid w:val="003938DA"/>
    <w:rsid w:val="003A3FCD"/>
    <w:rsid w:val="003D17A3"/>
    <w:rsid w:val="003D516F"/>
    <w:rsid w:val="003F1AC0"/>
    <w:rsid w:val="003F54C6"/>
    <w:rsid w:val="00413507"/>
    <w:rsid w:val="004140B1"/>
    <w:rsid w:val="00417BD8"/>
    <w:rsid w:val="00457360"/>
    <w:rsid w:val="00472185"/>
    <w:rsid w:val="00474DD5"/>
    <w:rsid w:val="00475025"/>
    <w:rsid w:val="004828B3"/>
    <w:rsid w:val="004925A8"/>
    <w:rsid w:val="00496EEB"/>
    <w:rsid w:val="004A13C0"/>
    <w:rsid w:val="004C64CC"/>
    <w:rsid w:val="004D0149"/>
    <w:rsid w:val="004D0822"/>
    <w:rsid w:val="004F3AB7"/>
    <w:rsid w:val="00515216"/>
    <w:rsid w:val="00540607"/>
    <w:rsid w:val="0055484F"/>
    <w:rsid w:val="005605DC"/>
    <w:rsid w:val="00563DBA"/>
    <w:rsid w:val="00566A79"/>
    <w:rsid w:val="0056784D"/>
    <w:rsid w:val="00567B15"/>
    <w:rsid w:val="005770CD"/>
    <w:rsid w:val="00577C23"/>
    <w:rsid w:val="00592AB0"/>
    <w:rsid w:val="00593477"/>
    <w:rsid w:val="005967AA"/>
    <w:rsid w:val="005B3E4B"/>
    <w:rsid w:val="005C4C0C"/>
    <w:rsid w:val="005C6286"/>
    <w:rsid w:val="005D017E"/>
    <w:rsid w:val="005E5450"/>
    <w:rsid w:val="005F7886"/>
    <w:rsid w:val="005F791F"/>
    <w:rsid w:val="006009F3"/>
    <w:rsid w:val="00610DC9"/>
    <w:rsid w:val="00624F1C"/>
    <w:rsid w:val="00631252"/>
    <w:rsid w:val="006362A6"/>
    <w:rsid w:val="00636358"/>
    <w:rsid w:val="00680A04"/>
    <w:rsid w:val="00681032"/>
    <w:rsid w:val="006937D3"/>
    <w:rsid w:val="0069613F"/>
    <w:rsid w:val="006B261B"/>
    <w:rsid w:val="006C3863"/>
    <w:rsid w:val="006E685B"/>
    <w:rsid w:val="006E6E18"/>
    <w:rsid w:val="006E7DDB"/>
    <w:rsid w:val="006F439C"/>
    <w:rsid w:val="006F59CB"/>
    <w:rsid w:val="00720980"/>
    <w:rsid w:val="007273B5"/>
    <w:rsid w:val="00762DB8"/>
    <w:rsid w:val="00771D76"/>
    <w:rsid w:val="00775682"/>
    <w:rsid w:val="0078266C"/>
    <w:rsid w:val="00783A2E"/>
    <w:rsid w:val="00783A78"/>
    <w:rsid w:val="00793D53"/>
    <w:rsid w:val="007A5F43"/>
    <w:rsid w:val="007B7798"/>
    <w:rsid w:val="007C0832"/>
    <w:rsid w:val="007D700E"/>
    <w:rsid w:val="007E4CA3"/>
    <w:rsid w:val="007F4769"/>
    <w:rsid w:val="008013B2"/>
    <w:rsid w:val="00830DD5"/>
    <w:rsid w:val="00845379"/>
    <w:rsid w:val="00845E24"/>
    <w:rsid w:val="00855572"/>
    <w:rsid w:val="00860E1C"/>
    <w:rsid w:val="008703CE"/>
    <w:rsid w:val="00883603"/>
    <w:rsid w:val="00884F0A"/>
    <w:rsid w:val="008931BD"/>
    <w:rsid w:val="008A26D2"/>
    <w:rsid w:val="008B51E5"/>
    <w:rsid w:val="008C11A1"/>
    <w:rsid w:val="008C5CE8"/>
    <w:rsid w:val="008D536D"/>
    <w:rsid w:val="008E0647"/>
    <w:rsid w:val="008F21FF"/>
    <w:rsid w:val="008F37FA"/>
    <w:rsid w:val="0090027D"/>
    <w:rsid w:val="00907DBC"/>
    <w:rsid w:val="00923DA2"/>
    <w:rsid w:val="00925844"/>
    <w:rsid w:val="00927626"/>
    <w:rsid w:val="009319AC"/>
    <w:rsid w:val="009324EA"/>
    <w:rsid w:val="009440F5"/>
    <w:rsid w:val="0094779A"/>
    <w:rsid w:val="00961A6A"/>
    <w:rsid w:val="0099199B"/>
    <w:rsid w:val="009C3843"/>
    <w:rsid w:val="009F588F"/>
    <w:rsid w:val="00A1564F"/>
    <w:rsid w:val="00A158D6"/>
    <w:rsid w:val="00A3020B"/>
    <w:rsid w:val="00A32EAD"/>
    <w:rsid w:val="00A413BC"/>
    <w:rsid w:val="00A50FC4"/>
    <w:rsid w:val="00A63406"/>
    <w:rsid w:val="00A71429"/>
    <w:rsid w:val="00A731E4"/>
    <w:rsid w:val="00A74549"/>
    <w:rsid w:val="00A81551"/>
    <w:rsid w:val="00A834FE"/>
    <w:rsid w:val="00A83B67"/>
    <w:rsid w:val="00A97216"/>
    <w:rsid w:val="00AA5A37"/>
    <w:rsid w:val="00AA6BD8"/>
    <w:rsid w:val="00AC30E0"/>
    <w:rsid w:val="00AC527B"/>
    <w:rsid w:val="00AC5ECD"/>
    <w:rsid w:val="00AD18B9"/>
    <w:rsid w:val="00AD4C99"/>
    <w:rsid w:val="00AE538A"/>
    <w:rsid w:val="00AE58E1"/>
    <w:rsid w:val="00AE72EA"/>
    <w:rsid w:val="00B07397"/>
    <w:rsid w:val="00B1647C"/>
    <w:rsid w:val="00B523DD"/>
    <w:rsid w:val="00B54662"/>
    <w:rsid w:val="00B54E3A"/>
    <w:rsid w:val="00B61177"/>
    <w:rsid w:val="00B67A25"/>
    <w:rsid w:val="00B726BF"/>
    <w:rsid w:val="00B80E8A"/>
    <w:rsid w:val="00B824D6"/>
    <w:rsid w:val="00B8370E"/>
    <w:rsid w:val="00B83EBE"/>
    <w:rsid w:val="00B97204"/>
    <w:rsid w:val="00BA0751"/>
    <w:rsid w:val="00BC6D0C"/>
    <w:rsid w:val="00BD23C0"/>
    <w:rsid w:val="00BF0311"/>
    <w:rsid w:val="00BF418D"/>
    <w:rsid w:val="00BF7396"/>
    <w:rsid w:val="00C06B51"/>
    <w:rsid w:val="00C1301E"/>
    <w:rsid w:val="00C1780B"/>
    <w:rsid w:val="00C274D5"/>
    <w:rsid w:val="00C32750"/>
    <w:rsid w:val="00C33B26"/>
    <w:rsid w:val="00C3739A"/>
    <w:rsid w:val="00C377C7"/>
    <w:rsid w:val="00C37825"/>
    <w:rsid w:val="00C56350"/>
    <w:rsid w:val="00C657DE"/>
    <w:rsid w:val="00C65E98"/>
    <w:rsid w:val="00C95D07"/>
    <w:rsid w:val="00CC7622"/>
    <w:rsid w:val="00CD433B"/>
    <w:rsid w:val="00D00337"/>
    <w:rsid w:val="00D01BB5"/>
    <w:rsid w:val="00D21CE5"/>
    <w:rsid w:val="00D222A8"/>
    <w:rsid w:val="00D245A5"/>
    <w:rsid w:val="00D24C49"/>
    <w:rsid w:val="00D25BBE"/>
    <w:rsid w:val="00D44C23"/>
    <w:rsid w:val="00D507E3"/>
    <w:rsid w:val="00D56DD0"/>
    <w:rsid w:val="00D74CF7"/>
    <w:rsid w:val="00D77893"/>
    <w:rsid w:val="00D8114F"/>
    <w:rsid w:val="00D85364"/>
    <w:rsid w:val="00D87C05"/>
    <w:rsid w:val="00D97D29"/>
    <w:rsid w:val="00DB2B85"/>
    <w:rsid w:val="00DB5E26"/>
    <w:rsid w:val="00DC68FE"/>
    <w:rsid w:val="00DC738A"/>
    <w:rsid w:val="00DD6BFC"/>
    <w:rsid w:val="00DE258C"/>
    <w:rsid w:val="00DE36AE"/>
    <w:rsid w:val="00DE6BA1"/>
    <w:rsid w:val="00DF0241"/>
    <w:rsid w:val="00DF2318"/>
    <w:rsid w:val="00DF4D56"/>
    <w:rsid w:val="00DF7AF0"/>
    <w:rsid w:val="00E134AA"/>
    <w:rsid w:val="00E16291"/>
    <w:rsid w:val="00E16CC0"/>
    <w:rsid w:val="00E17401"/>
    <w:rsid w:val="00E24F89"/>
    <w:rsid w:val="00E315B4"/>
    <w:rsid w:val="00E424F2"/>
    <w:rsid w:val="00E45B24"/>
    <w:rsid w:val="00E60FE8"/>
    <w:rsid w:val="00E6444E"/>
    <w:rsid w:val="00E66CF8"/>
    <w:rsid w:val="00E71356"/>
    <w:rsid w:val="00E71923"/>
    <w:rsid w:val="00E807C6"/>
    <w:rsid w:val="00E85639"/>
    <w:rsid w:val="00E87414"/>
    <w:rsid w:val="00E94AA5"/>
    <w:rsid w:val="00E9573B"/>
    <w:rsid w:val="00EA2D15"/>
    <w:rsid w:val="00EB2D80"/>
    <w:rsid w:val="00EC50B7"/>
    <w:rsid w:val="00EC59FC"/>
    <w:rsid w:val="00EC7F63"/>
    <w:rsid w:val="00ED0378"/>
    <w:rsid w:val="00ED0E0C"/>
    <w:rsid w:val="00F260B9"/>
    <w:rsid w:val="00F3204D"/>
    <w:rsid w:val="00F41B6C"/>
    <w:rsid w:val="00F50AFB"/>
    <w:rsid w:val="00F624A5"/>
    <w:rsid w:val="00F8131B"/>
    <w:rsid w:val="00F85B2E"/>
    <w:rsid w:val="00F90D45"/>
    <w:rsid w:val="00F978CC"/>
    <w:rsid w:val="00FA0E3E"/>
    <w:rsid w:val="00FA2621"/>
    <w:rsid w:val="00FA7A6B"/>
    <w:rsid w:val="00FB0257"/>
    <w:rsid w:val="00FB0C1E"/>
    <w:rsid w:val="00FB5A21"/>
    <w:rsid w:val="00FC0055"/>
    <w:rsid w:val="00FC04B8"/>
    <w:rsid w:val="00FC071A"/>
    <w:rsid w:val="00FD4338"/>
    <w:rsid w:val="00FE0B60"/>
    <w:rsid w:val="00FE2AA2"/>
    <w:rsid w:val="00FE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9844C"/>
  <w15:docId w15:val="{BFB4B240-893B-48A1-A50C-18225E2A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7C7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A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77C7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377C7"/>
    <w:rPr>
      <w:rFonts w:ascii="Tahoma" w:hAnsi="Tahoma" w:cs="Tahoma" w:hint="default"/>
      <w:b/>
      <w:bCs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7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7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7C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37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7C7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16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16291"/>
    <w:pPr>
      <w:spacing w:before="120" w:after="120"/>
      <w:outlineLvl w:val="9"/>
    </w:pPr>
    <w:rPr>
      <w:rFonts w:ascii="Times New Roman" w:hAnsi="Times New Roman"/>
      <w:color w:val="auto"/>
      <w:sz w:val="3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56DD0"/>
    <w:pPr>
      <w:tabs>
        <w:tab w:val="right" w:leader="dot" w:pos="8820"/>
      </w:tabs>
      <w:spacing w:before="200" w:after="100"/>
      <w:ind w:left="720" w:hanging="720"/>
    </w:pPr>
    <w:rPr>
      <w:rFonts w:ascii="Tahoma" w:hAnsi="Tahoma"/>
      <w:sz w:val="22"/>
    </w:rPr>
  </w:style>
  <w:style w:type="character" w:styleId="Hyperlink">
    <w:name w:val="Hyperlink"/>
    <w:basedOn w:val="DefaultParagraphFont"/>
    <w:uiPriority w:val="99"/>
    <w:unhideWhenUsed/>
    <w:rsid w:val="00E162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DD0"/>
    <w:pPr>
      <w:spacing w:before="200" w:after="0"/>
      <w:ind w:left="720" w:hanging="720"/>
      <w:contextualSpacing/>
    </w:pPr>
    <w:rPr>
      <w:rFonts w:ascii="Tahoma" w:hAnsi="Tahoma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78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87414"/>
    <w:pPr>
      <w:spacing w:after="100"/>
      <w:ind w:left="280"/>
    </w:pPr>
  </w:style>
  <w:style w:type="paragraph" w:customStyle="1" w:styleId="S1">
    <w:name w:val="S1"/>
    <w:basedOn w:val="ListParagraph"/>
    <w:qFormat/>
    <w:rsid w:val="00A71429"/>
    <w:pPr>
      <w:numPr>
        <w:numId w:val="21"/>
      </w:numPr>
      <w:tabs>
        <w:tab w:val="num" w:pos="360"/>
      </w:tabs>
      <w:spacing w:before="0" w:line="360" w:lineRule="auto"/>
      <w:ind w:firstLine="0"/>
      <w:jc w:val="both"/>
      <w:outlineLvl w:val="0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mBui\Documents\Zalo%20Received%20Files\Assignment%20COM2012%20Template_GD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A671C-1CC8-46D1-9A6F-E6D5E5B82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COM2012 Template_GD1.dotx</Template>
  <TotalTime>205</TotalTime>
  <Pages>8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NamBui</dc:creator>
  <cp:lastModifiedBy>Võ Văn Quang Huy</cp:lastModifiedBy>
  <cp:revision>86</cp:revision>
  <dcterms:created xsi:type="dcterms:W3CDTF">2024-01-15T04:08:00Z</dcterms:created>
  <dcterms:modified xsi:type="dcterms:W3CDTF">2024-01-22T01:22:00Z</dcterms:modified>
</cp:coreProperties>
</file>